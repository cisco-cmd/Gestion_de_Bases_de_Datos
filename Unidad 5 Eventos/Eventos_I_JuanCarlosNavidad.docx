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FAFF"/>
  <w:body>
    <w:p w14:paraId="4A2E57AD" w14:textId="0B03B9C2" w:rsidR="00D077E9" w:rsidRDefault="00FB754C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74304" behindDoc="1" locked="0" layoutInCell="1" allowOverlap="1" wp14:anchorId="349DBFE6" wp14:editId="35DA7B89">
            <wp:simplePos x="0" y="0"/>
            <wp:positionH relativeFrom="column">
              <wp:posOffset>-1924304</wp:posOffset>
            </wp:positionH>
            <wp:positionV relativeFrom="paragraph">
              <wp:posOffset>-886206</wp:posOffset>
            </wp:positionV>
            <wp:extent cx="15149779" cy="11548801"/>
            <wp:effectExtent l="0" t="0" r="0" b="0"/>
            <wp:wrapNone/>
            <wp:docPr id="17" name="Imagen 17" descr="Azure Database for MariaDB (@AzureDBMariaDB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Database for MariaDB (@AzureDBMariaDB) / Twit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9779" cy="1154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45C0726D" w:rsidR="00D077E9" w:rsidRDefault="00D077E9" w:rsidP="00AB02A7">
            <w:pPr>
              <w:rPr>
                <w:noProof/>
              </w:rPr>
            </w:pPr>
          </w:p>
          <w:p w14:paraId="19779501" w14:textId="44BDD62A" w:rsidR="00D077E9" w:rsidRDefault="00D077E9" w:rsidP="00AB02A7">
            <w:pPr>
              <w:rPr>
                <w:noProof/>
              </w:rPr>
            </w:pP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7EF7FF22" w:rsidR="00D077E9" w:rsidRPr="00976497" w:rsidRDefault="00F72B81" w:rsidP="00AB02A7">
            <w:pPr>
              <w:rPr>
                <w:noProof/>
                <w:color w:val="FFC00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6063176A">
                      <wp:simplePos x="0" y="0"/>
                      <wp:positionH relativeFrom="margin">
                        <wp:posOffset>54941</wp:posOffset>
                      </wp:positionH>
                      <wp:positionV relativeFrom="paragraph">
                        <wp:posOffset>405079</wp:posOffset>
                      </wp:positionV>
                      <wp:extent cx="3733800" cy="674370"/>
                      <wp:effectExtent l="57150" t="57150" r="57150" b="14478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0" cy="6743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outerShdw blurRad="152400" dist="38100" dir="5400000" algn="t" rotWithShape="0">
                                  <a:schemeClr val="tx2">
                                    <a:lumMod val="60000"/>
                                    <a:lumOff val="40000"/>
                                    <a:alpha val="52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3A851215" w14:textId="6BEE89D1" w:rsidR="00845B92" w:rsidRPr="00F72B81" w:rsidRDefault="005F1BBF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Poppins" w:hAnsi="Poppins" w:cs="Poppins"/>
                                      <w:sz w:val="56"/>
                                      <w:szCs w:val="56"/>
                                    </w:rPr>
                                  </w:pPr>
                                  <w:r w:rsidRPr="00F72B81">
                                    <w:rPr>
                                      <w:rFonts w:ascii="Poppins" w:hAnsi="Poppins" w:cs="Poppins"/>
                                      <w:sz w:val="56"/>
                                      <w:szCs w:val="56"/>
                                    </w:rPr>
                                    <w:t>MYSQL</w:t>
                                  </w:r>
                                  <w:r w:rsidR="00F72B81" w:rsidRPr="00F72B81">
                                    <w:rPr>
                                      <w:rFonts w:ascii="Poppins" w:hAnsi="Poppins" w:cs="Poppins"/>
                                      <w:sz w:val="56"/>
                                      <w:szCs w:val="56"/>
                                    </w:rPr>
                                    <w:t>: EVENTOS I</w:t>
                                  </w:r>
                                  <w:r w:rsidR="00762353">
                                    <w:rPr>
                                      <w:rFonts w:ascii="Poppins" w:hAnsi="Poppins" w:cs="Poppins"/>
                                      <w:sz w:val="56"/>
                                      <w:szCs w:val="56"/>
                                    </w:rPr>
                                    <w:t>I</w:t>
                                  </w:r>
                                  <w:r w:rsidR="00DF01FD">
                                    <w:rPr>
                                      <w:rFonts w:ascii="Poppins" w:hAnsi="Poppins" w:cs="Poppins"/>
                                      <w:sz w:val="56"/>
                                      <w:szCs w:val="5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35pt;margin-top:31.9pt;width:294pt;height:5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" filled="f" stroked="f" strokeweight=".5pt">
                      <v:shadow on="t" color="#2665f0 [1951]" opacity="34078f" origin=",-.5" offset="0,3pt"/>
                      <v:textbox>
                        <w:txbxContent>
                          <w:p w14:paraId="3A851215" w14:textId="6BEE89D1" w:rsidR="00845B92" w:rsidRPr="00F72B81" w:rsidRDefault="005F1BBF" w:rsidP="00401320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sz w:val="56"/>
                                <w:szCs w:val="56"/>
                              </w:rPr>
                            </w:pPr>
                            <w:r w:rsidRPr="00F72B81">
                              <w:rPr>
                                <w:rFonts w:ascii="Poppins" w:hAnsi="Poppins" w:cs="Poppins"/>
                                <w:sz w:val="56"/>
                                <w:szCs w:val="56"/>
                              </w:rPr>
                              <w:t>MYSQL</w:t>
                            </w:r>
                            <w:r w:rsidR="00F72B81" w:rsidRPr="00F72B81">
                              <w:rPr>
                                <w:rFonts w:ascii="Poppins" w:hAnsi="Poppins" w:cs="Poppins"/>
                                <w:sz w:val="56"/>
                                <w:szCs w:val="56"/>
                              </w:rPr>
                              <w:t>: EVENTOS I</w:t>
                            </w:r>
                            <w:r w:rsidR="00762353">
                              <w:rPr>
                                <w:rFonts w:ascii="Poppins" w:hAnsi="Poppins" w:cs="Poppins"/>
                                <w:sz w:val="56"/>
                                <w:szCs w:val="56"/>
                              </w:rPr>
                              <w:t>I</w:t>
                            </w:r>
                            <w:r w:rsidR="00DF01FD">
                              <w:rPr>
                                <w:rFonts w:ascii="Poppins" w:hAnsi="Poppins" w:cs="Poppins"/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8393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57FAD97" wp14:editId="29A85FCF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1251017</wp:posOffset>
                      </wp:positionV>
                      <wp:extent cx="2685449" cy="86627"/>
                      <wp:effectExtent l="342900" t="361950" r="343535" b="389890"/>
                      <wp:wrapNone/>
                      <wp:docPr id="20" name="Rectángulo: esquinas redondeada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449" cy="8662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406400" sx="102000" sy="102000" algn="ctr" rotWithShape="0">
                                  <a:schemeClr val="tx2">
                                    <a:lumMod val="75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EE234" id="Rectángulo: esquinas redondeadas 20" o:spid="_x0000_s1026" style="position:absolute;margin-left:13.05pt;margin-top:98.5pt;width:211.45pt;height:6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" fillcolor="white [3212]" stroked="f" strokeweight="2pt">
                      <v:shadow on="t" type="perspective" color="#061f57 [2415]" offset="0,0" matrix="66847f,,,66847f"/>
                    </v:roundrect>
                  </w:pict>
                </mc:Fallback>
              </mc:AlternateContent>
            </w:r>
            <w:r w:rsidR="00D83933">
              <w:rPr>
                <w:noProof/>
              </w:rPr>
              <w:drawing>
                <wp:anchor distT="0" distB="0" distL="114300" distR="114300" simplePos="0" relativeHeight="251875328" behindDoc="0" locked="0" layoutInCell="1" allowOverlap="1" wp14:anchorId="46D00EC1" wp14:editId="0F8C342C">
                  <wp:simplePos x="0" y="0"/>
                  <wp:positionH relativeFrom="column">
                    <wp:posOffset>155976</wp:posOffset>
                  </wp:positionH>
                  <wp:positionV relativeFrom="paragraph">
                    <wp:posOffset>1742306</wp:posOffset>
                  </wp:positionV>
                  <wp:extent cx="3378468" cy="3378468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468" cy="3378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9892A8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7004BEE0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85750" t="342900" r="290195" b="26670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D4E0FC">
                                      <a:alpha val="75000"/>
                                    </a:srgbClr>
                                  </a:gs>
                                  <a:gs pos="77000">
                                    <a:schemeClr val="tx2">
                                      <a:lumMod val="20000"/>
                                      <a:lumOff val="80000"/>
                                    </a:schemeClr>
                                  </a:gs>
                                  <a:gs pos="58000">
                                    <a:srgbClr val="D4E0FC">
                                      <a:alpha val="75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6701F4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" fillcolor="#d4e0fc" stroked="f" strokeweight="2pt">
                      <v:fill color2="#b6cbfa [671]" o:opacity2=".75" colors="0 #d4e0fc;22282f #d4e0fc;38011f #d4e0fc" focus="100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4E8A6F8E" w:rsidR="00D077E9" w:rsidRPr="00D86945" w:rsidRDefault="00D83933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9F7F027" wp14:editId="7189F6B6">
                      <wp:simplePos x="0" y="0"/>
                      <wp:positionH relativeFrom="column">
                        <wp:posOffset>192505</wp:posOffset>
                      </wp:positionH>
                      <wp:positionV relativeFrom="paragraph">
                        <wp:posOffset>721126</wp:posOffset>
                      </wp:positionV>
                      <wp:extent cx="2685449" cy="86627"/>
                      <wp:effectExtent l="342900" t="361950" r="343535" b="389890"/>
                      <wp:wrapNone/>
                      <wp:docPr id="22" name="Rectángulo: esquinas redondeada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5449" cy="8662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406400" sx="102000" sy="102000" algn="ctr" rotWithShape="0">
                                  <a:schemeClr val="tx2">
                                    <a:lumMod val="75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33F0FE" id="Rectángulo: esquinas redondeadas 22" o:spid="_x0000_s1026" style="position:absolute;margin-left:15.15pt;margin-top:56.8pt;width:211.45pt;height:6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" fillcolor="white [3212]" stroked="f" strokeweight="2pt">
                      <v:shadow on="t" type="perspective" color="#061f57 [2415]" offset="0,0" matrix="66847f,,,66847f"/>
                    </v:roundrect>
                  </w:pict>
                </mc:Fallback>
              </mc:AlternateContent>
            </w:r>
          </w:p>
        </w:tc>
      </w:tr>
    </w:tbl>
    <w:p w14:paraId="18FC7948" w14:textId="7DBE619C" w:rsidR="00B16423" w:rsidRDefault="00B16423" w:rsidP="008132B8">
      <w:pPr>
        <w:spacing w:after="200"/>
        <w:rPr>
          <w:noProof/>
        </w:rPr>
      </w:pPr>
    </w:p>
    <w:p w14:paraId="4E29FA72" w14:textId="509BC669" w:rsidR="002F5004" w:rsidRPr="00D83933" w:rsidRDefault="00D83933" w:rsidP="008132B8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  <w:lang w:bidi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3CF8FC" wp14:editId="1565F35F">
                <wp:simplePos x="0" y="0"/>
                <wp:positionH relativeFrom="margin">
                  <wp:posOffset>95451</wp:posOffset>
                </wp:positionH>
                <wp:positionV relativeFrom="paragraph">
                  <wp:posOffset>6596915</wp:posOffset>
                </wp:positionV>
                <wp:extent cx="3139440" cy="624840"/>
                <wp:effectExtent l="57150" t="57150" r="60960" b="13716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152400" dist="38100" dir="5400000" algn="ctr" rotWithShape="0">
                            <a:schemeClr val="tx1">
                              <a:lumMod val="50000"/>
                              <a:lumOff val="50000"/>
                              <a:alpha val="52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7B20C9" w14:textId="2D2DA3C4" w:rsidR="00704F0E" w:rsidRPr="00D83933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sz w:val="28"/>
                                <w:szCs w:val="28"/>
                                <w:lang w:bidi="es-ES"/>
                              </w:rPr>
                            </w:pPr>
                            <w:r w:rsidRPr="00D83933">
                              <w:rPr>
                                <w:rFonts w:ascii="Poppins" w:hAnsi="Poppins" w:cs="Poppins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D83933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</w:pPr>
                            <w:r w:rsidRPr="00D83933">
                              <w:rPr>
                                <w:rFonts w:ascii="Poppins" w:hAnsi="Poppins" w:cs="Poppins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F8FC" id="Cuadro de texto 27" o:spid="_x0000_s1027" type="#_x0000_t202" style="position:absolute;margin-left:7.5pt;margin-top:519.45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" filled="f" stroked="f" strokeweight=".5pt">
                <v:shadow on="t" color="#5a52c8 [1629]" opacity="34078f" offset="0,3pt"/>
                <v:textbox>
                  <w:txbxContent>
                    <w:p w14:paraId="477B20C9" w14:textId="2D2DA3C4" w:rsidR="00704F0E" w:rsidRPr="00D83933" w:rsidRDefault="00115573" w:rsidP="00704F0E">
                      <w:pPr>
                        <w:pStyle w:val="Ttulo"/>
                        <w:spacing w:after="0"/>
                        <w:rPr>
                          <w:rFonts w:ascii="Poppins" w:hAnsi="Poppins" w:cs="Poppins"/>
                          <w:sz w:val="28"/>
                          <w:szCs w:val="28"/>
                          <w:lang w:bidi="es-ES"/>
                        </w:rPr>
                      </w:pPr>
                      <w:r w:rsidRPr="00D83933">
                        <w:rPr>
                          <w:rFonts w:ascii="Poppins" w:hAnsi="Poppins" w:cs="Poppins"/>
                          <w:sz w:val="28"/>
                          <w:szCs w:val="28"/>
                          <w:lang w:bidi="es-ES"/>
                        </w:rPr>
                        <w:t>GESTIÓN DE BASES DE DATOS</w:t>
                      </w:r>
                    </w:p>
                    <w:p w14:paraId="3095BFCE" w14:textId="6E9B5CD1" w:rsidR="00F76A44" w:rsidRPr="00D83933" w:rsidRDefault="00F76A44" w:rsidP="00704F0E">
                      <w:pPr>
                        <w:pStyle w:val="Ttulo"/>
                        <w:spacing w:after="0"/>
                        <w:rPr>
                          <w:rFonts w:ascii="Poppins" w:hAnsi="Poppins" w:cs="Poppins"/>
                          <w:sz w:val="28"/>
                          <w:szCs w:val="28"/>
                        </w:rPr>
                      </w:pPr>
                      <w:r w:rsidRPr="00D83933">
                        <w:rPr>
                          <w:rFonts w:ascii="Poppins" w:hAnsi="Poppins" w:cs="Poppins"/>
                          <w:sz w:val="28"/>
                          <w:szCs w:val="28"/>
                          <w:lang w:bidi="es-ES"/>
                        </w:rPr>
                        <w:t>JUAN CARLOS NAVIDAD GARCÍA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21C"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05592D5E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33400" t="495300" r="514350" b="4800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gs>
                            <a:gs pos="50000"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  <a:alpha val="7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20700" sx="102000" sy="102000" algn="ctr" rotWithShape="0">
                            <a:schemeClr val="bg1">
                              <a:alpha val="81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63D67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" fillcolor="#64c9fc [1300]" stroked="f" strokeweight="2pt">
                <v:fill opacity=".75" color2="#64c9fc [1300]" o:opacity2=".5" rotate="t" angle="45" colors="0 #65cafc;.5 #65cafc;1 #65cafc" focus="100%" type="gradient"/>
                <v:shadow on="t" type="perspective" color="white [3212]" opacity="53084f" offset="0,0" matrix="66847f,,,66847f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  <w:bookmarkStart w:id="0" w:name="_¿Qué_es_HTTP"/>
      <w:bookmarkEnd w:id="0"/>
    </w:p>
    <w:p w14:paraId="2FC27C86" w14:textId="2E397EE7" w:rsidR="00391B23" w:rsidRDefault="00391B23" w:rsidP="009221B1">
      <w:pPr>
        <w:pStyle w:val="Prrafodelista"/>
        <w:numPr>
          <w:ilvl w:val="0"/>
          <w:numId w:val="14"/>
        </w:numPr>
        <w:ind w:left="360"/>
        <w:jc w:val="both"/>
        <w:rPr>
          <w:rFonts w:ascii="Poppins" w:hAnsi="Poppins" w:cs="Poppins"/>
          <w:b/>
          <w:color w:val="061F57" w:themeColor="text2" w:themeShade="BF"/>
        </w:rPr>
      </w:pPr>
      <w:r w:rsidRPr="009221B1">
        <w:rPr>
          <w:rFonts w:ascii="Poppins" w:hAnsi="Poppins" w:cs="Poppins"/>
          <w:b/>
          <w:color w:val="061F57" w:themeColor="text2" w:themeShade="BF"/>
        </w:rPr>
        <w:lastRenderedPageBreak/>
        <w:t>El próximo domingo, se ponen de oferta las habitaciones individuales, bajando su precio</w:t>
      </w:r>
      <w:r w:rsidR="009221B1" w:rsidRPr="009221B1">
        <w:rPr>
          <w:rFonts w:ascii="Poppins" w:hAnsi="Poppins" w:cs="Poppins"/>
          <w:b/>
          <w:color w:val="061F57" w:themeColor="text2" w:themeShade="BF"/>
        </w:rPr>
        <w:t xml:space="preserve"> </w:t>
      </w:r>
      <w:r w:rsidRPr="009221B1">
        <w:rPr>
          <w:rFonts w:ascii="Poppins" w:hAnsi="Poppins" w:cs="Poppins"/>
          <w:b/>
          <w:color w:val="061F57" w:themeColor="text2" w:themeShade="BF"/>
        </w:rPr>
        <w:t>un 50%. A partir del lunes, vuelven a tener su precio original.</w:t>
      </w:r>
    </w:p>
    <w:p w14:paraId="4186D9E6" w14:textId="77777777" w:rsidR="00C448C7" w:rsidRDefault="00C448C7" w:rsidP="00C448C7">
      <w:pPr>
        <w:pStyle w:val="Prrafodelista"/>
        <w:ind w:left="360"/>
        <w:jc w:val="both"/>
        <w:rPr>
          <w:rFonts w:ascii="Poppins" w:hAnsi="Poppins" w:cs="Poppins"/>
          <w:b/>
          <w:color w:val="061F57" w:themeColor="text2" w:themeShade="BF"/>
        </w:rPr>
      </w:pPr>
    </w:p>
    <w:p w14:paraId="0844389D" w14:textId="77777777" w:rsidR="00C448C7" w:rsidRPr="00C448C7" w:rsidRDefault="00C448C7" w:rsidP="00C448C7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C448C7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C448C7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448C7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EVENT</w:t>
      </w:r>
      <w:r w:rsidRPr="00C448C7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448C7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IF</w:t>
      </w:r>
      <w:r w:rsidRPr="00C448C7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448C7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NOT</w:t>
      </w:r>
      <w:r w:rsidRPr="00C448C7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448C7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EXISTS</w:t>
      </w:r>
      <w:r w:rsidRPr="00C448C7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oferta</w:t>
      </w:r>
    </w:p>
    <w:p w14:paraId="4BFFE76D" w14:textId="77777777" w:rsidR="00D84FE5" w:rsidRDefault="00C448C7" w:rsidP="00C448C7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</w:pPr>
      <w:r w:rsidRPr="00C448C7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ON</w:t>
      </w:r>
      <w:r w:rsidRPr="00C448C7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448C7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SCHEDULE</w:t>
      </w:r>
      <w:r w:rsidRPr="00C448C7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="00E334B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EVERY 1 DAY</w:t>
      </w:r>
    </w:p>
    <w:p w14:paraId="3C3C8B51" w14:textId="398334F9" w:rsidR="00C448C7" w:rsidRDefault="00D84FE5" w:rsidP="00C448C7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STARTS</w:t>
      </w:r>
      <w:r w:rsidR="00C448C7" w:rsidRPr="00C448C7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="00C448C7" w:rsidRPr="00C448C7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'2023-04-02 00:00:00'</w:t>
      </w:r>
    </w:p>
    <w:p w14:paraId="3E295FF9" w14:textId="37471096" w:rsidR="00D84FE5" w:rsidRPr="00C448C7" w:rsidRDefault="00D84FE5" w:rsidP="00C448C7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 xml:space="preserve">ENDS </w:t>
      </w:r>
      <w:r w:rsidRPr="00EC3FD2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'2023-04-0</w:t>
      </w:r>
      <w:r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3</w:t>
      </w:r>
      <w:r w:rsidRPr="00EC3FD2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 xml:space="preserve"> 00:00:00'</w:t>
      </w:r>
    </w:p>
    <w:p w14:paraId="79B989AC" w14:textId="77777777" w:rsidR="00C448C7" w:rsidRPr="00C448C7" w:rsidRDefault="00C448C7" w:rsidP="00C448C7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C448C7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DO</w:t>
      </w:r>
    </w:p>
    <w:p w14:paraId="3CFF1F28" w14:textId="095AF2BF" w:rsidR="00C448C7" w:rsidRPr="00C448C7" w:rsidRDefault="00846F91" w:rsidP="00C448C7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 xml:space="preserve">CALL </w:t>
      </w:r>
      <w:proofErr w:type="gramStart"/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oferta(</w:t>
      </w:r>
      <w:proofErr w:type="gramEnd"/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)</w:t>
      </w:r>
      <w:r w:rsidR="003A718A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;</w:t>
      </w:r>
    </w:p>
    <w:p w14:paraId="675F79C5" w14:textId="77777777" w:rsidR="00C448C7" w:rsidRPr="009221B1" w:rsidRDefault="00C448C7" w:rsidP="00C448C7">
      <w:pPr>
        <w:pStyle w:val="Prrafodelista"/>
        <w:ind w:left="360"/>
        <w:jc w:val="both"/>
        <w:rPr>
          <w:rFonts w:ascii="Poppins" w:hAnsi="Poppins" w:cs="Poppins"/>
          <w:b/>
          <w:color w:val="061F57" w:themeColor="text2" w:themeShade="BF"/>
        </w:rPr>
      </w:pPr>
    </w:p>
    <w:p w14:paraId="08291CDC" w14:textId="77777777" w:rsidR="00EC3FD2" w:rsidRPr="00EC3FD2" w:rsidRDefault="00EC3FD2" w:rsidP="00EC3FD2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EC3FD2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EC3FD2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EC3FD2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EVENT</w:t>
      </w:r>
      <w:r w:rsidRPr="00EC3FD2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EC3FD2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IF</w:t>
      </w:r>
      <w:r w:rsidRPr="00EC3FD2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EC3FD2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NOT</w:t>
      </w:r>
      <w:r w:rsidRPr="00EC3FD2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EC3FD2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EXISTS</w:t>
      </w:r>
      <w:r w:rsidRPr="00EC3FD2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EC3FD2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no_oferta</w:t>
      </w:r>
      <w:proofErr w:type="spellEnd"/>
    </w:p>
    <w:p w14:paraId="4EBCA4C8" w14:textId="77777777" w:rsidR="00E40D29" w:rsidRDefault="00EC3FD2" w:rsidP="00EC3FD2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</w:pPr>
      <w:r w:rsidRPr="00EC3FD2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ON</w:t>
      </w:r>
      <w:r w:rsidRPr="00EC3FD2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EC3FD2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SCHEDULE</w:t>
      </w:r>
      <w:r w:rsidRPr="00EC3FD2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="00E40D29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 xml:space="preserve">EVERY 1 DAY </w:t>
      </w:r>
    </w:p>
    <w:p w14:paraId="2C44EB54" w14:textId="3CC78EC3" w:rsidR="00EC3FD2" w:rsidRDefault="00E40D29" w:rsidP="00EC3FD2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 xml:space="preserve">STARTS </w:t>
      </w:r>
      <w:r w:rsidR="00EC3FD2" w:rsidRPr="00EC3FD2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'2023-04-0</w:t>
      </w:r>
      <w:r w:rsidR="00261C98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3</w:t>
      </w:r>
      <w:r w:rsidR="00EC3FD2" w:rsidRPr="00EC3FD2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 xml:space="preserve"> 00:00:00'</w:t>
      </w:r>
    </w:p>
    <w:p w14:paraId="4A01F12D" w14:textId="539B1982" w:rsidR="00E40D29" w:rsidRPr="00EC3FD2" w:rsidRDefault="00E40D29" w:rsidP="00EC3FD2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 xml:space="preserve">ENDS </w:t>
      </w:r>
      <w:r w:rsidRPr="00EC3FD2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'2023-04-0</w:t>
      </w:r>
      <w:r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3</w:t>
      </w:r>
      <w:r w:rsidRPr="00EC3FD2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 xml:space="preserve"> 00:0</w:t>
      </w:r>
      <w:r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1</w:t>
      </w:r>
      <w:r w:rsidRPr="00EC3FD2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:0</w:t>
      </w:r>
      <w:r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0</w:t>
      </w:r>
      <w:r w:rsidRPr="00EC3FD2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'</w:t>
      </w:r>
    </w:p>
    <w:p w14:paraId="6B04D353" w14:textId="77777777" w:rsidR="00EC3FD2" w:rsidRPr="00EC3FD2" w:rsidRDefault="00EC3FD2" w:rsidP="00EC3FD2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EC3FD2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DO</w:t>
      </w:r>
    </w:p>
    <w:p w14:paraId="0A14DB00" w14:textId="46A407E9" w:rsidR="00EC3FD2" w:rsidRPr="00EC3FD2" w:rsidRDefault="003A718A" w:rsidP="00EC3FD2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 xml:space="preserve">CALL </w:t>
      </w:r>
      <w:proofErr w:type="spellStart"/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no_</w:t>
      </w:r>
      <w:proofErr w:type="gramStart"/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oferta</w:t>
      </w:r>
      <w:proofErr w:type="spellEnd"/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);</w:t>
      </w:r>
    </w:p>
    <w:p w14:paraId="4C713635" w14:textId="77777777" w:rsidR="009221B1" w:rsidRDefault="009221B1" w:rsidP="009221B1">
      <w:pPr>
        <w:pStyle w:val="Prrafodelista"/>
        <w:ind w:left="360"/>
        <w:jc w:val="both"/>
        <w:rPr>
          <w:rFonts w:ascii="Poppins" w:hAnsi="Poppins" w:cs="Poppins"/>
          <w:b/>
          <w:color w:val="061F57" w:themeColor="text2" w:themeShade="BF"/>
        </w:rPr>
      </w:pPr>
    </w:p>
    <w:p w14:paraId="41B419D0" w14:textId="77777777" w:rsidR="004C032B" w:rsidRPr="004C032B" w:rsidRDefault="004C032B" w:rsidP="004C032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PROCEDURE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oferta ()</w:t>
      </w:r>
    </w:p>
    <w:p w14:paraId="354F0BF1" w14:textId="77777777" w:rsidR="004C032B" w:rsidRPr="004C032B" w:rsidRDefault="004C032B" w:rsidP="004C032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BEGIN</w:t>
      </w:r>
    </w:p>
    <w:p w14:paraId="3489EC0D" w14:textId="77777777" w:rsidR="004C032B" w:rsidRPr="004C032B" w:rsidRDefault="004C032B" w:rsidP="004C032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DROP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TABLE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IF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EXISTS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habitaciones_bk</w:t>
      </w:r>
      <w:proofErr w:type="spellEnd"/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;</w:t>
      </w:r>
    </w:p>
    <w:p w14:paraId="2A317DD9" w14:textId="77777777" w:rsidR="004C032B" w:rsidRPr="004C032B" w:rsidRDefault="004C032B" w:rsidP="004C032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TABLE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habitaciones_bk</w:t>
      </w:r>
      <w:proofErr w:type="spellEnd"/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LIKE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habitaciones;</w:t>
      </w:r>
    </w:p>
    <w:p w14:paraId="47B5C07A" w14:textId="77777777" w:rsidR="004C032B" w:rsidRPr="004C032B" w:rsidRDefault="004C032B" w:rsidP="004C032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INSERT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INTO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habitaciones_bk</w:t>
      </w:r>
      <w:proofErr w:type="spellEnd"/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SELECT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*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FROM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habitaciones;</w:t>
      </w:r>
    </w:p>
    <w:p w14:paraId="22A5EF93" w14:textId="755FAF3A" w:rsidR="004C032B" w:rsidRPr="004C032B" w:rsidRDefault="004C032B" w:rsidP="004C032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UPDATE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habitaciones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SET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preciodia</w:t>
      </w:r>
      <w:proofErr w:type="spellEnd"/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=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preciodia</w:t>
      </w:r>
      <w:proofErr w:type="spellEnd"/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*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0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.</w:t>
      </w:r>
      <w:r w:rsidRPr="004C032B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5</w:t>
      </w:r>
      <w:r w:rsidR="00B64910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 xml:space="preserve"> WHERE </w:t>
      </w:r>
      <w:r w:rsidR="00B64910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categoría</w:t>
      </w:r>
      <w:proofErr w:type="gramStart"/>
      <w:r w:rsidR="00B64910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=”Individual</w:t>
      </w:r>
      <w:proofErr w:type="gramEnd"/>
      <w:r w:rsidR="00B64910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”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;</w:t>
      </w:r>
    </w:p>
    <w:p w14:paraId="52E4996B" w14:textId="77777777" w:rsidR="004C032B" w:rsidRPr="004C032B" w:rsidRDefault="004C032B" w:rsidP="004C032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END//</w:t>
      </w:r>
    </w:p>
    <w:p w14:paraId="5C7A8C1F" w14:textId="77777777" w:rsidR="004C032B" w:rsidRDefault="004C032B" w:rsidP="009221B1">
      <w:pPr>
        <w:pStyle w:val="Prrafodelista"/>
        <w:ind w:left="360"/>
        <w:jc w:val="both"/>
        <w:rPr>
          <w:rFonts w:ascii="Poppins" w:hAnsi="Poppins" w:cs="Poppins"/>
          <w:b/>
          <w:color w:val="061F57" w:themeColor="text2" w:themeShade="BF"/>
        </w:rPr>
      </w:pPr>
    </w:p>
    <w:p w14:paraId="62809D27" w14:textId="77777777" w:rsidR="004C032B" w:rsidRPr="004C032B" w:rsidRDefault="004C032B" w:rsidP="004C032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PROCEDURE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no_oferta</w:t>
      </w:r>
      <w:proofErr w:type="spellEnd"/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()</w:t>
      </w:r>
    </w:p>
    <w:p w14:paraId="7B19CB90" w14:textId="77777777" w:rsidR="004C032B" w:rsidRPr="004C032B" w:rsidRDefault="004C032B" w:rsidP="004C032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BEGIN</w:t>
      </w:r>
    </w:p>
    <w:p w14:paraId="6B518F52" w14:textId="7E0B3AA3" w:rsidR="004C032B" w:rsidRPr="004C032B" w:rsidRDefault="00740A0D" w:rsidP="0034146C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UPDATE</w:t>
      </w:r>
      <w:r w:rsidR="0034146C"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habitaciones </w:t>
      </w:r>
      <w:r w:rsidR="0034146C"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SET</w:t>
      </w:r>
      <w:r w:rsidR="0034146C"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="0034146C"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preciodia</w:t>
      </w:r>
      <w:proofErr w:type="spellEnd"/>
      <w:r w:rsidR="0034146C"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="0034146C"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=</w:t>
      </w:r>
      <w:r w:rsidR="0034146C"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="005D7DB1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(SELECT </w:t>
      </w:r>
      <w:proofErr w:type="spellStart"/>
      <w:r w:rsidR="00CC2255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habitaciones_</w:t>
      </w:r>
      <w:proofErr w:type="gramStart"/>
      <w:r w:rsidR="00CC2255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bk.</w:t>
      </w:r>
      <w:r w:rsidR="005D7DB1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preciodia</w:t>
      </w:r>
      <w:proofErr w:type="spellEnd"/>
      <w:proofErr w:type="gramEnd"/>
      <w:r w:rsidR="0022659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FROM </w:t>
      </w:r>
      <w:proofErr w:type="spellStart"/>
      <w:r w:rsidR="00CC2255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habitaciones_bk,habitaciones</w:t>
      </w:r>
      <w:proofErr w:type="spellEnd"/>
      <w:r w:rsidR="00CC2255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WHERE </w:t>
      </w:r>
      <w:proofErr w:type="spellStart"/>
      <w:r w:rsidR="00CC2255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habitaciones_bk.</w:t>
      </w:r>
      <w:r w:rsidR="0083043C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numhab</w:t>
      </w:r>
      <w:proofErr w:type="spellEnd"/>
      <w:r w:rsidR="0083043C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=</w:t>
      </w:r>
      <w:proofErr w:type="spellStart"/>
      <w:r w:rsidR="0083043C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habitaciones.numhab</w:t>
      </w:r>
      <w:proofErr w:type="spellEnd"/>
      <w:r w:rsidR="005D7DB1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)</w:t>
      </w:r>
      <w:r w:rsidR="0034146C"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;</w:t>
      </w:r>
    </w:p>
    <w:p w14:paraId="32F41FC5" w14:textId="77777777" w:rsidR="004C032B" w:rsidRPr="004C032B" w:rsidRDefault="004C032B" w:rsidP="004C032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END</w:t>
      </w:r>
      <w:r w:rsidRPr="004C032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4C032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//</w:t>
      </w:r>
    </w:p>
    <w:p w14:paraId="3DC20F9E" w14:textId="77777777" w:rsidR="004C032B" w:rsidRPr="009221B1" w:rsidRDefault="004C032B" w:rsidP="009221B1">
      <w:pPr>
        <w:pStyle w:val="Prrafodelista"/>
        <w:ind w:left="360"/>
        <w:jc w:val="both"/>
        <w:rPr>
          <w:rFonts w:ascii="Poppins" w:hAnsi="Poppins" w:cs="Poppins"/>
          <w:b/>
          <w:color w:val="061F57" w:themeColor="text2" w:themeShade="BF"/>
        </w:rPr>
      </w:pPr>
    </w:p>
    <w:p w14:paraId="13641DC6" w14:textId="692E1EF4" w:rsidR="00391B23" w:rsidRPr="009221B1" w:rsidRDefault="00391B23" w:rsidP="009221B1">
      <w:pPr>
        <w:pStyle w:val="Prrafodelista"/>
        <w:numPr>
          <w:ilvl w:val="0"/>
          <w:numId w:val="14"/>
        </w:numPr>
        <w:ind w:left="360"/>
        <w:jc w:val="both"/>
        <w:rPr>
          <w:rFonts w:ascii="Poppins" w:hAnsi="Poppins" w:cs="Poppins"/>
          <w:b/>
          <w:color w:val="061F57" w:themeColor="text2" w:themeShade="BF"/>
        </w:rPr>
      </w:pPr>
      <w:r w:rsidRPr="009221B1">
        <w:rPr>
          <w:rFonts w:ascii="Poppins" w:hAnsi="Poppins" w:cs="Poppins"/>
          <w:b/>
          <w:color w:val="061F57" w:themeColor="text2" w:themeShade="BF"/>
        </w:rPr>
        <w:t>Crear un evento que añada hoy una consumición cada 15 minutos desde las 12 de la</w:t>
      </w:r>
      <w:r w:rsidR="009221B1" w:rsidRPr="009221B1">
        <w:rPr>
          <w:rFonts w:ascii="Poppins" w:hAnsi="Poppins" w:cs="Poppins"/>
          <w:b/>
          <w:color w:val="061F57" w:themeColor="text2" w:themeShade="BF"/>
        </w:rPr>
        <w:t xml:space="preserve"> </w:t>
      </w:r>
      <w:r w:rsidRPr="009221B1">
        <w:rPr>
          <w:rFonts w:ascii="Poppins" w:hAnsi="Poppins" w:cs="Poppins"/>
          <w:b/>
          <w:color w:val="061F57" w:themeColor="text2" w:themeShade="BF"/>
        </w:rPr>
        <w:t>mañana a las 8 de la tarde del cliente que queráis (en realidad se añade a una</w:t>
      </w:r>
      <w:r w:rsidR="009221B1" w:rsidRPr="009221B1">
        <w:rPr>
          <w:rFonts w:ascii="Poppins" w:hAnsi="Poppins" w:cs="Poppins"/>
          <w:b/>
          <w:color w:val="061F57" w:themeColor="text2" w:themeShade="BF"/>
        </w:rPr>
        <w:t xml:space="preserve"> </w:t>
      </w:r>
      <w:r w:rsidRPr="009221B1">
        <w:rPr>
          <w:rFonts w:ascii="Poppins" w:hAnsi="Poppins" w:cs="Poppins"/>
          <w:b/>
          <w:color w:val="061F57" w:themeColor="text2" w:themeShade="BF"/>
        </w:rPr>
        <w:t>ocupación).</w:t>
      </w:r>
    </w:p>
    <w:p w14:paraId="29666204" w14:textId="77777777" w:rsidR="009221B1" w:rsidRPr="009221B1" w:rsidRDefault="009221B1" w:rsidP="009221B1">
      <w:pPr>
        <w:pStyle w:val="Prrafodelista"/>
        <w:ind w:left="0"/>
        <w:rPr>
          <w:rFonts w:ascii="Poppins" w:hAnsi="Poppins" w:cs="Poppins"/>
          <w:b/>
          <w:color w:val="061F57" w:themeColor="text2" w:themeShade="BF"/>
        </w:rPr>
      </w:pPr>
    </w:p>
    <w:p w14:paraId="609B80DD" w14:textId="77777777" w:rsidR="00C943BB" w:rsidRPr="00C943BB" w:rsidRDefault="00C943BB" w:rsidP="00C943B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C943B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C943B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43B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EVENT</w:t>
      </w:r>
      <w:r w:rsidRPr="00C943B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43BB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IF</w:t>
      </w:r>
      <w:r w:rsidRPr="00C943B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43B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NOT</w:t>
      </w:r>
      <w:r w:rsidRPr="00C943B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43B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EXISTS</w:t>
      </w:r>
      <w:r w:rsidRPr="00C943B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C943B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consumicion</w:t>
      </w:r>
      <w:proofErr w:type="spellEnd"/>
    </w:p>
    <w:p w14:paraId="48AB8250" w14:textId="77777777" w:rsidR="00C943BB" w:rsidRPr="00C943BB" w:rsidRDefault="00C943BB" w:rsidP="00C943B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C943B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ON</w:t>
      </w:r>
      <w:r w:rsidRPr="00C943B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43B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SCHEDULE</w:t>
      </w:r>
      <w:r w:rsidRPr="00C943B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43B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EVERY</w:t>
      </w:r>
      <w:r w:rsidRPr="00C943B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43BB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15</w:t>
      </w:r>
      <w:r w:rsidRPr="00C943B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43B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MINUTE</w:t>
      </w:r>
    </w:p>
    <w:p w14:paraId="76B323B5" w14:textId="77777777" w:rsidR="00C943BB" w:rsidRPr="00C943BB" w:rsidRDefault="00C943BB" w:rsidP="00C943B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C943B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STARTS</w:t>
      </w:r>
      <w:r w:rsidRPr="00C943B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43BB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'2023-03-27 12:00:00'</w:t>
      </w:r>
    </w:p>
    <w:p w14:paraId="516DBF21" w14:textId="77777777" w:rsidR="00C943BB" w:rsidRPr="00C943BB" w:rsidRDefault="00C943BB" w:rsidP="00C943B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C943B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ENDS</w:t>
      </w:r>
      <w:r w:rsidRPr="00C943B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43BB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'2023-03-27 20:00:00'</w:t>
      </w:r>
    </w:p>
    <w:p w14:paraId="7A4A2FE0" w14:textId="77777777" w:rsidR="00C943BB" w:rsidRPr="00C943BB" w:rsidRDefault="00C943BB" w:rsidP="00C943B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C943B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DO</w:t>
      </w:r>
    </w:p>
    <w:p w14:paraId="53648478" w14:textId="185D24AE" w:rsidR="00112F74" w:rsidRPr="00112F74" w:rsidRDefault="00112F74" w:rsidP="00112F74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112F7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INSERT</w:t>
      </w:r>
      <w:r w:rsidRPr="00112F7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112F7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INTO</w:t>
      </w:r>
      <w:r w:rsidRPr="00112F7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consumiciones (</w:t>
      </w:r>
      <w:proofErr w:type="spellStart"/>
      <w:proofErr w:type="gramStart"/>
      <w:r w:rsidRPr="00112F7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codocupacion,codprod</w:t>
      </w:r>
      <w:proofErr w:type="gramEnd"/>
      <w:r w:rsidRPr="00112F7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,fecha,unidades</w:t>
      </w:r>
      <w:proofErr w:type="spellEnd"/>
      <w:r w:rsidRPr="00112F7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) </w:t>
      </w:r>
      <w:r w:rsidRPr="00112F74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VALUES</w:t>
      </w:r>
      <w:r w:rsidRPr="00112F7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</w:t>
      </w:r>
      <w:r w:rsidRPr="00112F74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17</w:t>
      </w:r>
      <w:r w:rsidRPr="00112F7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,</w:t>
      </w:r>
      <w:r w:rsidRPr="00112F74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020</w:t>
      </w:r>
      <w:r w:rsidRPr="00112F7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,</w:t>
      </w:r>
      <w:r w:rsidRPr="00112F74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CURDATE</w:t>
      </w:r>
      <w:r w:rsidRPr="00112F7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(),</w:t>
      </w:r>
      <w:r w:rsidRPr="00112F74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1</w:t>
      </w:r>
      <w:r w:rsidRPr="00112F7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);</w:t>
      </w:r>
    </w:p>
    <w:p w14:paraId="02D6EF01" w14:textId="77777777" w:rsidR="00391B23" w:rsidRDefault="00391B23" w:rsidP="009221B1">
      <w:pPr>
        <w:pStyle w:val="Prrafodelista"/>
        <w:ind w:left="0"/>
        <w:jc w:val="both"/>
        <w:rPr>
          <w:rFonts w:ascii="Poppins" w:hAnsi="Poppins" w:cs="Poppins"/>
          <w:b/>
          <w:color w:val="061F57" w:themeColor="text2" w:themeShade="BF"/>
        </w:rPr>
      </w:pPr>
    </w:p>
    <w:p w14:paraId="7C12689F" w14:textId="77777777" w:rsidR="00112F74" w:rsidRPr="009221B1" w:rsidRDefault="00112F74" w:rsidP="009221B1">
      <w:pPr>
        <w:pStyle w:val="Prrafodelista"/>
        <w:ind w:left="0"/>
        <w:jc w:val="both"/>
        <w:rPr>
          <w:rFonts w:ascii="Poppins" w:hAnsi="Poppins" w:cs="Poppins"/>
          <w:b/>
          <w:color w:val="061F57" w:themeColor="text2" w:themeShade="BF"/>
        </w:rPr>
      </w:pPr>
    </w:p>
    <w:p w14:paraId="35060866" w14:textId="6122F62D" w:rsidR="00391B23" w:rsidRDefault="00391B23" w:rsidP="009221B1">
      <w:pPr>
        <w:pStyle w:val="Prrafodelista"/>
        <w:numPr>
          <w:ilvl w:val="0"/>
          <w:numId w:val="14"/>
        </w:numPr>
        <w:ind w:left="360"/>
        <w:jc w:val="both"/>
        <w:rPr>
          <w:rFonts w:ascii="Poppins" w:hAnsi="Poppins" w:cs="Poppins"/>
          <w:b/>
          <w:color w:val="061F57" w:themeColor="text2" w:themeShade="BF"/>
        </w:rPr>
      </w:pPr>
      <w:r w:rsidRPr="009221B1">
        <w:rPr>
          <w:rFonts w:ascii="Poppins" w:hAnsi="Poppins" w:cs="Poppins"/>
          <w:b/>
          <w:color w:val="061F57" w:themeColor="text2" w:themeShade="BF"/>
        </w:rPr>
        <w:t>Crear una tabla con los campos “</w:t>
      </w:r>
      <w:proofErr w:type="gramStart"/>
      <w:r w:rsidRPr="009221B1">
        <w:rPr>
          <w:rFonts w:ascii="Poppins" w:hAnsi="Poppins" w:cs="Poppins"/>
          <w:b/>
          <w:color w:val="061F57" w:themeColor="text2" w:themeShade="BF"/>
        </w:rPr>
        <w:t>Fecha”(</w:t>
      </w:r>
      <w:proofErr w:type="gramEnd"/>
      <w:r w:rsidRPr="009221B1">
        <w:rPr>
          <w:rFonts w:ascii="Poppins" w:hAnsi="Poppins" w:cs="Poppins"/>
          <w:b/>
          <w:color w:val="061F57" w:themeColor="text2" w:themeShade="BF"/>
        </w:rPr>
        <w:t xml:space="preserve">PK) y “Total”, la llamáis </w:t>
      </w:r>
      <w:proofErr w:type="spellStart"/>
      <w:r w:rsidRPr="009221B1">
        <w:rPr>
          <w:rFonts w:ascii="Poppins" w:hAnsi="Poppins" w:cs="Poppins"/>
          <w:b/>
          <w:color w:val="061F57" w:themeColor="text2" w:themeShade="BF"/>
        </w:rPr>
        <w:t>CajaConsumiciones</w:t>
      </w:r>
      <w:proofErr w:type="spellEnd"/>
      <w:r w:rsidRPr="009221B1">
        <w:rPr>
          <w:rFonts w:ascii="Poppins" w:hAnsi="Poppins" w:cs="Poppins"/>
          <w:b/>
          <w:color w:val="061F57" w:themeColor="text2" w:themeShade="BF"/>
        </w:rPr>
        <w:t>. Una</w:t>
      </w:r>
      <w:r w:rsidR="009221B1" w:rsidRPr="009221B1">
        <w:rPr>
          <w:rFonts w:ascii="Poppins" w:hAnsi="Poppins" w:cs="Poppins"/>
          <w:b/>
          <w:color w:val="061F57" w:themeColor="text2" w:themeShade="BF"/>
        </w:rPr>
        <w:t xml:space="preserve"> </w:t>
      </w:r>
      <w:r w:rsidRPr="009221B1">
        <w:rPr>
          <w:rFonts w:ascii="Poppins" w:hAnsi="Poppins" w:cs="Poppins"/>
          <w:b/>
          <w:color w:val="061F57" w:themeColor="text2" w:themeShade="BF"/>
        </w:rPr>
        <w:t xml:space="preserve">vez hecho, crear un evento, para que al final del día, </w:t>
      </w:r>
      <w:r w:rsidRPr="009221B1">
        <w:rPr>
          <w:rFonts w:ascii="Poppins" w:hAnsi="Poppins" w:cs="Poppins"/>
          <w:b/>
          <w:color w:val="061F57" w:themeColor="text2" w:themeShade="BF"/>
        </w:rPr>
        <w:lastRenderedPageBreak/>
        <w:t>se rellene dicha tabla con el total</w:t>
      </w:r>
      <w:r w:rsidR="009221B1" w:rsidRPr="009221B1">
        <w:rPr>
          <w:rFonts w:ascii="Poppins" w:hAnsi="Poppins" w:cs="Poppins"/>
          <w:b/>
          <w:color w:val="061F57" w:themeColor="text2" w:themeShade="BF"/>
        </w:rPr>
        <w:t xml:space="preserve"> </w:t>
      </w:r>
      <w:r w:rsidRPr="009221B1">
        <w:rPr>
          <w:rFonts w:ascii="Poppins" w:hAnsi="Poppins" w:cs="Poppins"/>
          <w:b/>
          <w:color w:val="061F57" w:themeColor="text2" w:themeShade="BF"/>
        </w:rPr>
        <w:t>que se ha consumido cada día. Se pueden utilizar funciones y/o procedimientos como</w:t>
      </w:r>
      <w:r w:rsidR="009221B1" w:rsidRPr="009221B1">
        <w:rPr>
          <w:rFonts w:ascii="Poppins" w:hAnsi="Poppins" w:cs="Poppins"/>
          <w:b/>
          <w:color w:val="061F57" w:themeColor="text2" w:themeShade="BF"/>
        </w:rPr>
        <w:t xml:space="preserve"> </w:t>
      </w:r>
      <w:r w:rsidRPr="009221B1">
        <w:rPr>
          <w:rFonts w:ascii="Poppins" w:hAnsi="Poppins" w:cs="Poppins"/>
          <w:b/>
          <w:color w:val="061F57" w:themeColor="text2" w:themeShade="BF"/>
        </w:rPr>
        <w:t>apoyo.</w:t>
      </w:r>
    </w:p>
    <w:p w14:paraId="75529C9A" w14:textId="77777777" w:rsidR="00112F74" w:rsidRPr="00C9185F" w:rsidRDefault="00112F74" w:rsidP="00C9185F">
      <w:pPr>
        <w:jc w:val="both"/>
        <w:rPr>
          <w:rFonts w:ascii="Poppins" w:hAnsi="Poppins" w:cs="Poppins"/>
          <w:color w:val="061F57" w:themeColor="text2" w:themeShade="BF"/>
        </w:rPr>
      </w:pPr>
    </w:p>
    <w:p w14:paraId="6E7DB6EF" w14:textId="77777777" w:rsidR="00C9185F" w:rsidRPr="00C9185F" w:rsidRDefault="00C9185F" w:rsidP="00C9185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C9185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185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TABLE</w:t>
      </w: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CajaConsumiciones</w:t>
      </w:r>
      <w:proofErr w:type="spellEnd"/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185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AS</w:t>
      </w: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</w:p>
    <w:p w14:paraId="67DFD5A0" w14:textId="77777777" w:rsidR="00C9185F" w:rsidRPr="00C9185F" w:rsidRDefault="00C9185F" w:rsidP="00C9185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</w:t>
      </w:r>
      <w:r w:rsidRPr="00C9185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SELECT</w:t>
      </w: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fecha,</w:t>
      </w:r>
      <w:r w:rsidRPr="00C9185F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sum</w:t>
      </w:r>
      <w:proofErr w:type="spellEnd"/>
      <w:proofErr w:type="gramEnd"/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(unidades</w:t>
      </w:r>
      <w:r w:rsidRPr="00C9185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*</w:t>
      </w: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precio) </w:t>
      </w:r>
      <w:r w:rsidRPr="00C9185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AS</w:t>
      </w: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Total </w:t>
      </w:r>
    </w:p>
    <w:p w14:paraId="11133D0F" w14:textId="77777777" w:rsidR="00C9185F" w:rsidRPr="00C9185F" w:rsidRDefault="00C9185F" w:rsidP="00C9185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C9185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FROM</w:t>
      </w: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consumiciones,productos</w:t>
      </w:r>
      <w:proofErr w:type="spellEnd"/>
      <w:proofErr w:type="gramEnd"/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</w:p>
    <w:p w14:paraId="2A1A2B70" w14:textId="77777777" w:rsidR="00C9185F" w:rsidRPr="00C9185F" w:rsidRDefault="00C9185F" w:rsidP="00C9185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C9185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WHERE</w:t>
      </w: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9185F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consumiciones</w:t>
      </w: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.</w:t>
      </w:r>
      <w:r w:rsidRPr="00C9185F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codprod</w:t>
      </w:r>
      <w:proofErr w:type="spellEnd"/>
      <w:proofErr w:type="gramEnd"/>
      <w:r w:rsidRPr="00C9185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=</w:t>
      </w:r>
      <w:proofErr w:type="spellStart"/>
      <w:r w:rsidRPr="00C9185F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productos</w:t>
      </w: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.</w:t>
      </w:r>
      <w:r w:rsidRPr="00C9185F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codpro</w:t>
      </w:r>
      <w:proofErr w:type="spellEnd"/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</w:p>
    <w:p w14:paraId="49012A00" w14:textId="77777777" w:rsidR="00C9185F" w:rsidRPr="00C9185F" w:rsidRDefault="00C9185F" w:rsidP="00C9185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C9185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GROUP</w:t>
      </w: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C9185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BY</w:t>
      </w:r>
      <w:r w:rsidRPr="00C9185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fecha);</w:t>
      </w:r>
    </w:p>
    <w:p w14:paraId="4F42B997" w14:textId="77777777" w:rsidR="00112F74" w:rsidRDefault="00112F74" w:rsidP="00112F74">
      <w:pPr>
        <w:pStyle w:val="Prrafodelista"/>
        <w:ind w:left="360"/>
        <w:jc w:val="both"/>
        <w:rPr>
          <w:rFonts w:ascii="Poppins" w:hAnsi="Poppins" w:cs="Poppins"/>
          <w:b/>
          <w:color w:val="061F57" w:themeColor="text2" w:themeShade="BF"/>
        </w:rPr>
      </w:pPr>
    </w:p>
    <w:p w14:paraId="288E1D62" w14:textId="77777777" w:rsidR="0081116B" w:rsidRPr="0081116B" w:rsidRDefault="0081116B" w:rsidP="0081116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PROCEDURE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cajadia</w:t>
      </w:r>
      <w:proofErr w:type="spellEnd"/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()</w:t>
      </w:r>
    </w:p>
    <w:p w14:paraId="6F0A1210" w14:textId="77777777" w:rsidR="0081116B" w:rsidRPr="0081116B" w:rsidRDefault="0081116B" w:rsidP="0081116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BEGIN</w:t>
      </w:r>
    </w:p>
    <w:p w14:paraId="7063EB5E" w14:textId="77777777" w:rsidR="0081116B" w:rsidRPr="0081116B" w:rsidRDefault="0081116B" w:rsidP="0081116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DECLARE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caja </w:t>
      </w:r>
      <w:proofErr w:type="gramStart"/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DECIMAL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</w:t>
      </w:r>
      <w:proofErr w:type="gramEnd"/>
      <w:r w:rsidRPr="0081116B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10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,</w:t>
      </w:r>
      <w:r w:rsidRPr="0081116B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2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);</w:t>
      </w:r>
    </w:p>
    <w:p w14:paraId="44496338" w14:textId="77777777" w:rsidR="0081116B" w:rsidRPr="0081116B" w:rsidRDefault="0081116B" w:rsidP="0081116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SELECT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81116B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sum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(unidades</w:t>
      </w: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*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precio) </w:t>
      </w: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AS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Total </w:t>
      </w: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INTO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caja</w:t>
      </w:r>
    </w:p>
    <w:p w14:paraId="4E702EBD" w14:textId="77777777" w:rsidR="0081116B" w:rsidRPr="0081116B" w:rsidRDefault="0081116B" w:rsidP="0081116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FROM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consumiciones,productos</w:t>
      </w:r>
      <w:proofErr w:type="spellEnd"/>
      <w:proofErr w:type="gramEnd"/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</w:p>
    <w:p w14:paraId="40BDE8DE" w14:textId="77777777" w:rsidR="0081116B" w:rsidRPr="0081116B" w:rsidRDefault="0081116B" w:rsidP="0081116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WHERE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1116B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consumiciones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.</w:t>
      </w:r>
      <w:r w:rsidRPr="0081116B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codprod</w:t>
      </w:r>
      <w:proofErr w:type="spellEnd"/>
      <w:proofErr w:type="gramEnd"/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=</w:t>
      </w:r>
      <w:proofErr w:type="spellStart"/>
      <w:r w:rsidRPr="0081116B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productos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.</w:t>
      </w:r>
      <w:r w:rsidRPr="0081116B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codpro</w:t>
      </w:r>
      <w:proofErr w:type="spellEnd"/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AND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fecha</w:t>
      </w: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=</w:t>
      </w:r>
      <w:r w:rsidRPr="0081116B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CURDATE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();</w:t>
      </w:r>
    </w:p>
    <w:p w14:paraId="509B6F2E" w14:textId="77777777" w:rsidR="0081116B" w:rsidRPr="0081116B" w:rsidRDefault="0081116B" w:rsidP="0081116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INSERT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INTO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cajaconsumiciones</w:t>
      </w:r>
      <w:proofErr w:type="spellEnd"/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gramStart"/>
      <w:r w:rsidRPr="0081116B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VALUES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</w:t>
      </w:r>
      <w:proofErr w:type="spellStart"/>
      <w:proofErr w:type="gramEnd"/>
      <w:r w:rsidRPr="0081116B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curdate</w:t>
      </w:r>
      <w:proofErr w:type="spellEnd"/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(),caja);</w:t>
      </w:r>
    </w:p>
    <w:p w14:paraId="76050C14" w14:textId="77777777" w:rsidR="0081116B" w:rsidRPr="0081116B" w:rsidRDefault="0081116B" w:rsidP="0081116B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END</w:t>
      </w:r>
      <w:r w:rsidRPr="0081116B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81116B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//</w:t>
      </w:r>
    </w:p>
    <w:p w14:paraId="0208D628" w14:textId="77777777" w:rsidR="0081116B" w:rsidRPr="009221B1" w:rsidRDefault="0081116B" w:rsidP="00112F74">
      <w:pPr>
        <w:pStyle w:val="Prrafodelista"/>
        <w:ind w:left="360"/>
        <w:jc w:val="both"/>
        <w:rPr>
          <w:rFonts w:ascii="Poppins" w:hAnsi="Poppins" w:cs="Poppins"/>
          <w:b/>
          <w:color w:val="061F57" w:themeColor="text2" w:themeShade="BF"/>
        </w:rPr>
      </w:pPr>
    </w:p>
    <w:p w14:paraId="39695C20" w14:textId="77777777" w:rsidR="00B02C13" w:rsidRPr="00B02C13" w:rsidRDefault="00B02C13" w:rsidP="00B02C13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B02C13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B02C13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EVENT</w:t>
      </w:r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B02C13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IF</w:t>
      </w:r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B02C13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NOT</w:t>
      </w:r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B02C13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EXISTS</w:t>
      </w:r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consumicion</w:t>
      </w:r>
      <w:proofErr w:type="spellEnd"/>
    </w:p>
    <w:p w14:paraId="1A0008DA" w14:textId="77777777" w:rsidR="00B02C13" w:rsidRPr="00B02C13" w:rsidRDefault="00B02C13" w:rsidP="00B02C13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B02C13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ON</w:t>
      </w:r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B02C13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SCHEDULE</w:t>
      </w:r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B02C13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EVERY</w:t>
      </w:r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B02C13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24</w:t>
      </w:r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B02C13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HOUR</w:t>
      </w:r>
    </w:p>
    <w:p w14:paraId="0E6042C7" w14:textId="77777777" w:rsidR="00B02C13" w:rsidRPr="00B02C13" w:rsidRDefault="00B02C13" w:rsidP="00B02C13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B02C13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STARTS</w:t>
      </w:r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B02C13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'2023-03-27 23:59:00'</w:t>
      </w:r>
    </w:p>
    <w:p w14:paraId="1DEE8CE2" w14:textId="77777777" w:rsidR="00B02C13" w:rsidRPr="00B02C13" w:rsidRDefault="00B02C13" w:rsidP="00B02C13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B02C13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DO</w:t>
      </w:r>
    </w:p>
    <w:p w14:paraId="639F839B" w14:textId="77777777" w:rsidR="00B02C13" w:rsidRPr="00B02C13" w:rsidRDefault="00B02C13" w:rsidP="00B02C13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B02C13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CALL</w:t>
      </w:r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cajadia</w:t>
      </w:r>
      <w:proofErr w:type="spellEnd"/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</w:t>
      </w:r>
      <w:proofErr w:type="gramEnd"/>
      <w:r w:rsidRPr="00B02C13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);</w:t>
      </w:r>
    </w:p>
    <w:p w14:paraId="06D2D430" w14:textId="77777777" w:rsidR="009221B1" w:rsidRPr="009221B1" w:rsidRDefault="009221B1" w:rsidP="009221B1">
      <w:pPr>
        <w:pStyle w:val="Prrafodelista"/>
        <w:ind w:left="360"/>
        <w:jc w:val="both"/>
        <w:rPr>
          <w:rFonts w:ascii="Poppins" w:hAnsi="Poppins" w:cs="Poppins"/>
          <w:b/>
          <w:color w:val="061F57" w:themeColor="text2" w:themeShade="BF"/>
        </w:rPr>
      </w:pPr>
    </w:p>
    <w:p w14:paraId="1B7162FB" w14:textId="56A75D16" w:rsidR="00391B23" w:rsidRPr="009221B1" w:rsidRDefault="00391B23" w:rsidP="009221B1">
      <w:pPr>
        <w:pStyle w:val="Prrafodelista"/>
        <w:numPr>
          <w:ilvl w:val="0"/>
          <w:numId w:val="14"/>
        </w:numPr>
        <w:ind w:left="360"/>
        <w:jc w:val="both"/>
        <w:rPr>
          <w:rFonts w:ascii="Poppins" w:hAnsi="Poppins" w:cs="Poppins"/>
          <w:b/>
          <w:color w:val="061F57" w:themeColor="text2" w:themeShade="BF"/>
        </w:rPr>
      </w:pPr>
      <w:r w:rsidRPr="009221B1">
        <w:rPr>
          <w:rFonts w:ascii="Poppins" w:hAnsi="Poppins" w:cs="Poppins"/>
          <w:b/>
          <w:color w:val="061F57" w:themeColor="text2" w:themeShade="BF"/>
        </w:rPr>
        <w:t>Crear un evento que recorra la tabla de ocupaciones, y si la fecha de hoy se encuentra</w:t>
      </w:r>
      <w:r w:rsidR="009221B1" w:rsidRPr="009221B1">
        <w:rPr>
          <w:rFonts w:ascii="Poppins" w:hAnsi="Poppins" w:cs="Poppins"/>
          <w:b/>
          <w:color w:val="061F57" w:themeColor="text2" w:themeShade="BF"/>
        </w:rPr>
        <w:t xml:space="preserve"> </w:t>
      </w:r>
      <w:r w:rsidRPr="009221B1">
        <w:rPr>
          <w:rFonts w:ascii="Poppins" w:hAnsi="Poppins" w:cs="Poppins"/>
          <w:b/>
          <w:color w:val="061F57" w:themeColor="text2" w:themeShade="BF"/>
        </w:rPr>
        <w:t>en el intervalo entre fecha entrada y fecha salida, actualizamos a “ocupada” la</w:t>
      </w:r>
      <w:r w:rsidR="009221B1" w:rsidRPr="009221B1">
        <w:rPr>
          <w:rFonts w:ascii="Poppins" w:hAnsi="Poppins" w:cs="Poppins"/>
          <w:b/>
          <w:color w:val="061F57" w:themeColor="text2" w:themeShade="BF"/>
        </w:rPr>
        <w:t xml:space="preserve"> </w:t>
      </w:r>
      <w:r w:rsidRPr="009221B1">
        <w:rPr>
          <w:rFonts w:ascii="Poppins" w:hAnsi="Poppins" w:cs="Poppins"/>
          <w:b/>
          <w:color w:val="061F57" w:themeColor="text2" w:themeShade="BF"/>
        </w:rPr>
        <w:t>habitación. El evento se ejecutará 24 veces al día. Se pueden utilizar funciones y/o</w:t>
      </w:r>
      <w:r w:rsidR="009221B1" w:rsidRPr="009221B1">
        <w:rPr>
          <w:rFonts w:ascii="Poppins" w:hAnsi="Poppins" w:cs="Poppins"/>
          <w:b/>
          <w:color w:val="061F57" w:themeColor="text2" w:themeShade="BF"/>
        </w:rPr>
        <w:t xml:space="preserve"> </w:t>
      </w:r>
      <w:r w:rsidRPr="009221B1">
        <w:rPr>
          <w:rFonts w:ascii="Poppins" w:hAnsi="Poppins" w:cs="Poppins"/>
          <w:b/>
          <w:color w:val="061F57" w:themeColor="text2" w:themeShade="BF"/>
        </w:rPr>
        <w:t>procedimientos como apoyo.</w:t>
      </w:r>
    </w:p>
    <w:p w14:paraId="6DAAFB1E" w14:textId="77777777" w:rsidR="009221B1" w:rsidRPr="009221B1" w:rsidRDefault="009221B1" w:rsidP="009221B1">
      <w:pPr>
        <w:pStyle w:val="Prrafodelista"/>
        <w:ind w:left="0"/>
        <w:rPr>
          <w:rFonts w:ascii="Poppins" w:hAnsi="Poppins" w:cs="Poppins"/>
          <w:b/>
          <w:color w:val="061F57" w:themeColor="text2" w:themeShade="BF"/>
        </w:rPr>
      </w:pPr>
    </w:p>
    <w:p w14:paraId="5C811E8A" w14:textId="77777777" w:rsidR="00D528BF" w:rsidRPr="00D528BF" w:rsidRDefault="00D528BF" w:rsidP="00D528B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FUNCTION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libre_ocupa</w:t>
      </w:r>
      <w:proofErr w:type="spellEnd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() 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RETURNS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gramStart"/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VARCHAR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</w:t>
      </w:r>
      <w:proofErr w:type="gramEnd"/>
      <w:r w:rsidRPr="00D528BF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35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) 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DETERMINISTIC</w:t>
      </w:r>
    </w:p>
    <w:p w14:paraId="607D771D" w14:textId="77777777" w:rsidR="00D528BF" w:rsidRPr="00D528BF" w:rsidRDefault="00D528BF" w:rsidP="00D528B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BEGIN</w:t>
      </w:r>
    </w:p>
    <w:p w14:paraId="484F6B5A" w14:textId="77777777" w:rsidR="00D528BF" w:rsidRPr="00D528BF" w:rsidRDefault="00D528BF" w:rsidP="00D528B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DECLARE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resul</w:t>
      </w:r>
      <w:proofErr w:type="spellEnd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gramStart"/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VARCHAR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</w:t>
      </w:r>
      <w:proofErr w:type="gramEnd"/>
      <w:r w:rsidRPr="00D528BF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35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);</w:t>
      </w:r>
    </w:p>
    <w:p w14:paraId="29D6310A" w14:textId="77777777" w:rsidR="00D528BF" w:rsidRPr="00D528BF" w:rsidRDefault="00D528BF" w:rsidP="00D528B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UPDATE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habitaciones 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SET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estado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=</w:t>
      </w:r>
      <w:r w:rsidRPr="00D528BF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"Ocupada"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WHERE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numhab</w:t>
      </w:r>
      <w:proofErr w:type="spellEnd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IN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</w:p>
    <w:p w14:paraId="19242234" w14:textId="77777777" w:rsidR="00D528BF" w:rsidRPr="00D528BF" w:rsidRDefault="00D528BF" w:rsidP="00D528B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SELECT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numhab</w:t>
      </w:r>
      <w:proofErr w:type="spellEnd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FROM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ocupaciones 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WHERE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gramStart"/>
      <w:r w:rsidRPr="00D528BF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CURDATE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</w:t>
      </w:r>
      <w:proofErr w:type="gramEnd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) 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BETWEEN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fentrada</w:t>
      </w:r>
      <w:proofErr w:type="spellEnd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AND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fsalida</w:t>
      </w:r>
      <w:proofErr w:type="spellEnd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);</w:t>
      </w:r>
    </w:p>
    <w:p w14:paraId="1A40E901" w14:textId="77777777" w:rsidR="00D528BF" w:rsidRPr="00D528BF" w:rsidRDefault="00D528BF" w:rsidP="00D528B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SET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resul</w:t>
      </w:r>
      <w:proofErr w:type="spellEnd"/>
      <w:proofErr w:type="gramStart"/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=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</w:t>
      </w:r>
      <w:proofErr w:type="gramEnd"/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SELECT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D528BF">
        <w:rPr>
          <w:rFonts w:ascii="Consolas" w:eastAsia="Times New Roman" w:hAnsi="Consolas" w:cs="Times New Roman"/>
          <w:b w:val="0"/>
          <w:color w:val="E6DB74"/>
          <w:sz w:val="21"/>
          <w:szCs w:val="21"/>
          <w:lang w:eastAsia="es-ES"/>
        </w:rPr>
        <w:t>"Habitaciones actualizadas"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);</w:t>
      </w:r>
    </w:p>
    <w:p w14:paraId="4737831C" w14:textId="77777777" w:rsidR="00D528BF" w:rsidRPr="00D528BF" w:rsidRDefault="00D528BF" w:rsidP="00D528B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RETURN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resul</w:t>
      </w:r>
      <w:proofErr w:type="spellEnd"/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;</w:t>
      </w:r>
    </w:p>
    <w:p w14:paraId="37ADA868" w14:textId="77777777" w:rsidR="00D528BF" w:rsidRPr="00D528BF" w:rsidRDefault="00D528BF" w:rsidP="00D528BF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END</w:t>
      </w:r>
      <w:r w:rsidRPr="00D528BF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D528BF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//</w:t>
      </w:r>
    </w:p>
    <w:p w14:paraId="6EF20B46" w14:textId="77777777" w:rsidR="009221B1" w:rsidRDefault="009221B1" w:rsidP="009221B1">
      <w:pPr>
        <w:pStyle w:val="Prrafodelista"/>
        <w:ind w:left="360"/>
        <w:jc w:val="both"/>
        <w:rPr>
          <w:rFonts w:ascii="Poppins" w:hAnsi="Poppins" w:cs="Poppins"/>
          <w:b/>
          <w:color w:val="061F57" w:themeColor="text2" w:themeShade="BF"/>
        </w:rPr>
      </w:pPr>
    </w:p>
    <w:p w14:paraId="737C30DA" w14:textId="77777777" w:rsidR="0039349E" w:rsidRPr="0039349E" w:rsidRDefault="0039349E" w:rsidP="0039349E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EVENT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39349E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IF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NOT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EXISTS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consumicion</w:t>
      </w:r>
      <w:proofErr w:type="spellEnd"/>
    </w:p>
    <w:p w14:paraId="7E6B018B" w14:textId="77777777" w:rsidR="0039349E" w:rsidRPr="0039349E" w:rsidRDefault="0039349E" w:rsidP="0039349E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ON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SCHEDULE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EVERY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39349E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1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HOUR</w:t>
      </w:r>
    </w:p>
    <w:p w14:paraId="6A27367E" w14:textId="77777777" w:rsidR="0039349E" w:rsidRPr="0039349E" w:rsidRDefault="0039349E" w:rsidP="0039349E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DO</w:t>
      </w:r>
    </w:p>
    <w:p w14:paraId="7D62697E" w14:textId="77777777" w:rsidR="0039349E" w:rsidRPr="0039349E" w:rsidRDefault="0039349E" w:rsidP="0039349E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SELECT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libre_</w:t>
      </w:r>
      <w:proofErr w:type="gramStart"/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ocupa</w:t>
      </w:r>
      <w:proofErr w:type="spellEnd"/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</w:t>
      </w:r>
      <w:proofErr w:type="gramEnd"/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) </w:t>
      </w: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FROM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ocupaciones </w:t>
      </w: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WHERE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39349E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CURDATE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() </w:t>
      </w: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BETWEEN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fentrada</w:t>
      </w:r>
      <w:proofErr w:type="spellEnd"/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39349E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AND</w:t>
      </w:r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fsalida</w:t>
      </w:r>
      <w:proofErr w:type="spellEnd"/>
      <w:r w:rsidRPr="0039349E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;</w:t>
      </w:r>
    </w:p>
    <w:p w14:paraId="223C1583" w14:textId="77777777" w:rsidR="0039349E" w:rsidRPr="009221B1" w:rsidRDefault="0039349E" w:rsidP="009221B1">
      <w:pPr>
        <w:pStyle w:val="Prrafodelista"/>
        <w:ind w:left="360"/>
        <w:jc w:val="both"/>
        <w:rPr>
          <w:rFonts w:ascii="Poppins" w:hAnsi="Poppins" w:cs="Poppins"/>
          <w:b/>
          <w:color w:val="061F57" w:themeColor="text2" w:themeShade="BF"/>
        </w:rPr>
      </w:pPr>
    </w:p>
    <w:p w14:paraId="67EEE4BD" w14:textId="77777777" w:rsidR="00391B23" w:rsidRPr="009221B1" w:rsidRDefault="00391B23" w:rsidP="009221B1">
      <w:pPr>
        <w:pStyle w:val="Prrafodelista"/>
        <w:ind w:left="0"/>
        <w:jc w:val="both"/>
        <w:rPr>
          <w:rFonts w:ascii="Poppins" w:hAnsi="Poppins" w:cs="Poppins"/>
          <w:b/>
          <w:color w:val="061F57" w:themeColor="text2" w:themeShade="BF"/>
        </w:rPr>
      </w:pPr>
    </w:p>
    <w:p w14:paraId="31BAF53C" w14:textId="5A77761D" w:rsidR="009221B1" w:rsidRPr="009221B1" w:rsidRDefault="00391B23" w:rsidP="009221B1">
      <w:pPr>
        <w:pStyle w:val="Prrafodelista"/>
        <w:numPr>
          <w:ilvl w:val="0"/>
          <w:numId w:val="14"/>
        </w:numPr>
        <w:ind w:left="360"/>
        <w:jc w:val="both"/>
        <w:rPr>
          <w:rFonts w:ascii="Poppins" w:hAnsi="Poppins" w:cs="Poppins"/>
          <w:b/>
          <w:color w:val="061F57" w:themeColor="text2" w:themeShade="BF"/>
        </w:rPr>
      </w:pPr>
      <w:r w:rsidRPr="009221B1">
        <w:rPr>
          <w:rFonts w:ascii="Poppins" w:hAnsi="Poppins" w:cs="Poppins"/>
          <w:b/>
          <w:color w:val="061F57" w:themeColor="text2" w:themeShade="BF"/>
        </w:rPr>
        <w:lastRenderedPageBreak/>
        <w:t>Crear un evento que se ejecute cada hora y media para hacer copia de seguridad de las</w:t>
      </w:r>
      <w:r w:rsidR="009221B1" w:rsidRPr="009221B1">
        <w:rPr>
          <w:rFonts w:ascii="Poppins" w:hAnsi="Poppins" w:cs="Poppins"/>
          <w:b/>
          <w:color w:val="061F57" w:themeColor="text2" w:themeShade="BF"/>
        </w:rPr>
        <w:t xml:space="preserve"> </w:t>
      </w:r>
      <w:r w:rsidRPr="009221B1">
        <w:rPr>
          <w:rFonts w:ascii="Poppins" w:hAnsi="Poppins" w:cs="Poppins"/>
          <w:b/>
          <w:color w:val="061F57" w:themeColor="text2" w:themeShade="BF"/>
        </w:rPr>
        <w:t>tablas consumiciones y ocupaciones. El evento debe comenzar su ejecución ahora</w:t>
      </w:r>
      <w:r w:rsidR="009221B1" w:rsidRPr="009221B1">
        <w:rPr>
          <w:rFonts w:ascii="Poppins" w:hAnsi="Poppins" w:cs="Poppins"/>
          <w:b/>
          <w:color w:val="061F57" w:themeColor="text2" w:themeShade="BF"/>
        </w:rPr>
        <w:t xml:space="preserve"> </w:t>
      </w:r>
      <w:r w:rsidRPr="009221B1">
        <w:rPr>
          <w:rFonts w:ascii="Poppins" w:hAnsi="Poppins" w:cs="Poppins"/>
          <w:b/>
          <w:color w:val="061F57" w:themeColor="text2" w:themeShade="BF"/>
        </w:rPr>
        <w:t>mismo.</w:t>
      </w:r>
    </w:p>
    <w:p w14:paraId="45E3142E" w14:textId="77777777" w:rsidR="009221B1" w:rsidRDefault="009221B1" w:rsidP="009221B1">
      <w:pPr>
        <w:pStyle w:val="Prrafodelista"/>
        <w:ind w:left="1080"/>
        <w:jc w:val="both"/>
        <w:rPr>
          <w:rFonts w:ascii="Poppins" w:hAnsi="Poppins" w:cs="Poppins"/>
          <w:bCs/>
          <w:color w:val="061F57" w:themeColor="text2" w:themeShade="BF"/>
        </w:rPr>
      </w:pPr>
    </w:p>
    <w:p w14:paraId="45E62D02" w14:textId="77777777" w:rsidR="00253A34" w:rsidRPr="00253A34" w:rsidRDefault="00253A34" w:rsidP="00253A34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EVENT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IF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NOT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EXISTS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consumicion</w:t>
      </w:r>
      <w:proofErr w:type="spellEnd"/>
    </w:p>
    <w:p w14:paraId="2A598BA1" w14:textId="77777777" w:rsidR="00253A34" w:rsidRPr="00253A34" w:rsidRDefault="00253A34" w:rsidP="00253A34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ON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SCHEDULE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EVERY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1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.</w:t>
      </w:r>
      <w:r w:rsidRPr="00253A34">
        <w:rPr>
          <w:rFonts w:ascii="Consolas" w:eastAsia="Times New Roman" w:hAnsi="Consolas" w:cs="Times New Roman"/>
          <w:b w:val="0"/>
          <w:color w:val="AE81FF"/>
          <w:sz w:val="21"/>
          <w:szCs w:val="21"/>
          <w:lang w:eastAsia="es-ES"/>
        </w:rPr>
        <w:t>5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HOUR</w:t>
      </w:r>
    </w:p>
    <w:p w14:paraId="484E7A87" w14:textId="77777777" w:rsidR="00253A34" w:rsidRPr="00253A34" w:rsidRDefault="00253A34" w:rsidP="00253A34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STARTS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gramStart"/>
      <w:r w:rsidRPr="00253A34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NOW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(</w:t>
      </w:r>
      <w:proofErr w:type="gramEnd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)</w:t>
      </w:r>
    </w:p>
    <w:p w14:paraId="05BF5B1F" w14:textId="1E1285FD" w:rsidR="00253A34" w:rsidRPr="00253A34" w:rsidRDefault="002C33CD" w:rsidP="00253A34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2C33CD">
        <w:rPr>
          <w:rFonts w:ascii="Consolas" w:eastAsia="Times New Roman" w:hAnsi="Consolas" w:cs="Times New Roman"/>
          <w:b w:val="0"/>
          <w:noProof/>
          <w:color w:val="FFFFFF"/>
          <w:sz w:val="21"/>
          <w:szCs w:val="21"/>
          <w:lang w:eastAsia="es-ES"/>
        </w:rPr>
        <w:drawing>
          <wp:anchor distT="0" distB="0" distL="114300" distR="114300" simplePos="0" relativeHeight="251879424" behindDoc="0" locked="0" layoutInCell="1" allowOverlap="1" wp14:anchorId="3AD3C754" wp14:editId="7047A365">
            <wp:simplePos x="0" y="0"/>
            <wp:positionH relativeFrom="margin">
              <wp:align>right</wp:align>
            </wp:positionH>
            <wp:positionV relativeFrom="paragraph">
              <wp:posOffset>27254</wp:posOffset>
            </wp:positionV>
            <wp:extent cx="1991995" cy="833755"/>
            <wp:effectExtent l="0" t="0" r="8255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A34"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DO</w:t>
      </w:r>
    </w:p>
    <w:p w14:paraId="19177215" w14:textId="2FAA23E2" w:rsidR="00253A34" w:rsidRPr="00253A34" w:rsidRDefault="00253A34" w:rsidP="00253A34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DROP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TABLE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 w:val="0"/>
          <w:color w:val="66D9EF"/>
          <w:sz w:val="21"/>
          <w:szCs w:val="21"/>
          <w:lang w:eastAsia="es-ES"/>
        </w:rPr>
        <w:t>IF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EXISTS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ocupaciones_</w:t>
      </w:r>
      <w:proofErr w:type="gramStart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bk,consumiciones</w:t>
      </w:r>
      <w:proofErr w:type="gramEnd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_bk</w:t>
      </w:r>
      <w:proofErr w:type="spellEnd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;</w:t>
      </w:r>
    </w:p>
    <w:p w14:paraId="33803D7C" w14:textId="77777777" w:rsidR="00253A34" w:rsidRPr="00253A34" w:rsidRDefault="00253A34" w:rsidP="00253A34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TABLE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ocupaciones_bk</w:t>
      </w:r>
      <w:proofErr w:type="spellEnd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LIKE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ocupaciones;</w:t>
      </w:r>
    </w:p>
    <w:p w14:paraId="59C39E2E" w14:textId="536CD053" w:rsidR="00253A34" w:rsidRPr="00253A34" w:rsidRDefault="00253A34" w:rsidP="00253A34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INSERT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INTO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ocupaciones_bk</w:t>
      </w:r>
      <w:proofErr w:type="spellEnd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SELECT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*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FROM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ocupaciones;</w:t>
      </w:r>
    </w:p>
    <w:p w14:paraId="40982646" w14:textId="54D45391" w:rsidR="00253A34" w:rsidRPr="00253A34" w:rsidRDefault="00253A34" w:rsidP="00253A34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CREATE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TABLE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consumiciones_bk</w:t>
      </w:r>
      <w:proofErr w:type="spellEnd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LIKE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consumiciones;</w:t>
      </w:r>
    </w:p>
    <w:p w14:paraId="4ECBDC11" w14:textId="21AA51D8" w:rsidR="00253A34" w:rsidRPr="00253A34" w:rsidRDefault="00253A34" w:rsidP="00253A34">
      <w:pPr>
        <w:shd w:val="clear" w:color="auto" w:fill="000000"/>
        <w:spacing w:line="285" w:lineRule="atLeast"/>
        <w:ind w:left="360"/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</w:pP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INSERT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INTO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proofErr w:type="spellStart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>consumiciones_bk</w:t>
      </w:r>
      <w:proofErr w:type="spellEnd"/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SELECT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*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</w:t>
      </w:r>
      <w:r w:rsidRPr="00253A34">
        <w:rPr>
          <w:rFonts w:ascii="Consolas" w:eastAsia="Times New Roman" w:hAnsi="Consolas" w:cs="Times New Roman"/>
          <w:bCs/>
          <w:color w:val="F92672"/>
          <w:sz w:val="21"/>
          <w:szCs w:val="21"/>
          <w:lang w:eastAsia="es-ES"/>
        </w:rPr>
        <w:t>FROM</w:t>
      </w:r>
      <w:r w:rsidRPr="00253A34">
        <w:rPr>
          <w:rFonts w:ascii="Consolas" w:eastAsia="Times New Roman" w:hAnsi="Consolas" w:cs="Times New Roman"/>
          <w:b w:val="0"/>
          <w:color w:val="FFFFFF"/>
          <w:sz w:val="21"/>
          <w:szCs w:val="21"/>
          <w:lang w:eastAsia="es-ES"/>
        </w:rPr>
        <w:t xml:space="preserve"> consumiciones;</w:t>
      </w:r>
      <w:r w:rsidR="002C33CD" w:rsidRPr="002C33CD">
        <w:rPr>
          <w:noProof/>
        </w:rPr>
        <w:t xml:space="preserve"> </w:t>
      </w:r>
    </w:p>
    <w:p w14:paraId="236C8E35" w14:textId="77777777" w:rsidR="00253A34" w:rsidRPr="009221B1" w:rsidRDefault="00253A34" w:rsidP="009221B1">
      <w:pPr>
        <w:pStyle w:val="Prrafodelista"/>
        <w:ind w:left="1080"/>
        <w:jc w:val="both"/>
        <w:rPr>
          <w:rFonts w:ascii="Poppins" w:hAnsi="Poppins" w:cs="Poppins"/>
          <w:bCs/>
          <w:color w:val="061F57" w:themeColor="text2" w:themeShade="BF"/>
        </w:rPr>
      </w:pPr>
    </w:p>
    <w:sectPr w:rsidR="00253A34" w:rsidRPr="009221B1" w:rsidSect="00CC4D15">
      <w:headerReference w:type="default" r:id="rId15"/>
      <w:footerReference w:type="default" r:id="rId16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50494" w14:textId="77777777" w:rsidR="00B86BBB" w:rsidRDefault="00B86BBB">
      <w:r>
        <w:separator/>
      </w:r>
    </w:p>
    <w:p w14:paraId="773D8DE2" w14:textId="77777777" w:rsidR="00B86BBB" w:rsidRDefault="00B86BBB"/>
  </w:endnote>
  <w:endnote w:type="continuationSeparator" w:id="0">
    <w:p w14:paraId="3420D5D7" w14:textId="77777777" w:rsidR="00B86BBB" w:rsidRDefault="00B86BBB">
      <w:r>
        <w:continuationSeparator/>
      </w:r>
    </w:p>
    <w:p w14:paraId="6AB878DD" w14:textId="77777777" w:rsidR="00B86BBB" w:rsidRDefault="00B86BBB"/>
  </w:endnote>
  <w:endnote w:type="continuationNotice" w:id="1">
    <w:p w14:paraId="51CC243E" w14:textId="77777777" w:rsidR="00B86BBB" w:rsidRDefault="00B86BB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D83933">
            <w:rPr>
              <w:color w:val="FFFFFF" w:themeColor="background1"/>
            </w:rPr>
            <w:fldChar w:fldCharType="begin"/>
          </w:r>
          <w:r w:rsidRPr="00D83933">
            <w:rPr>
              <w:color w:val="FFFFFF" w:themeColor="background1"/>
            </w:rPr>
            <w:instrText>PAGE   \* MERGEFORMAT</w:instrText>
          </w:r>
          <w:r w:rsidRPr="00D83933">
            <w:rPr>
              <w:color w:val="FFFFFF" w:themeColor="background1"/>
            </w:rPr>
            <w:fldChar w:fldCharType="separate"/>
          </w:r>
          <w:r w:rsidRPr="00D83933">
            <w:rPr>
              <w:color w:val="FFFFFF" w:themeColor="background1"/>
            </w:rPr>
            <w:t>2</w:t>
          </w:r>
          <w:r w:rsidRPr="00D83933">
            <w:rPr>
              <w:color w:val="FFFFFF" w:themeColor="background1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79B8A73C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FAF3245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" fillcolor="#061f57 [2415]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6A322F" w:rsidRDefault="00394BB1">
                          <w:pPr>
                            <w:rPr>
                              <w:rFonts w:ascii="Poppins" w:hAnsi="Poppins" w:cs="Poppins"/>
                              <w:color w:val="061F57" w:themeColor="text2" w:themeShade="BF"/>
                              <w:sz w:val="20"/>
                              <w:szCs w:val="16"/>
                            </w:rPr>
                          </w:pPr>
                          <w:r w:rsidRPr="006A322F">
                            <w:rPr>
                              <w:rFonts w:ascii="Poppins" w:hAnsi="Poppins" w:cs="Poppins"/>
                              <w:color w:val="061F57" w:themeColor="text2" w:themeShade="BF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6A322F" w:rsidRDefault="00394BB1">
                    <w:pPr>
                      <w:rPr>
                        <w:rFonts w:ascii="Poppins" w:hAnsi="Poppins" w:cs="Poppins"/>
                        <w:color w:val="061F57" w:themeColor="text2" w:themeShade="BF"/>
                        <w:sz w:val="20"/>
                        <w:szCs w:val="16"/>
                      </w:rPr>
                    </w:pPr>
                    <w:r w:rsidRPr="006A322F">
                      <w:rPr>
                        <w:rFonts w:ascii="Poppins" w:hAnsi="Poppins" w:cs="Poppins"/>
                        <w:color w:val="061F57" w:themeColor="text2" w:themeShade="BF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C1D43" w14:textId="77777777" w:rsidR="00B86BBB" w:rsidRDefault="00B86BBB">
      <w:r>
        <w:separator/>
      </w:r>
    </w:p>
    <w:p w14:paraId="0DBB5F8C" w14:textId="77777777" w:rsidR="00B86BBB" w:rsidRDefault="00B86BBB"/>
  </w:footnote>
  <w:footnote w:type="continuationSeparator" w:id="0">
    <w:p w14:paraId="72DAF3E3" w14:textId="77777777" w:rsidR="00B86BBB" w:rsidRDefault="00B86BBB">
      <w:r>
        <w:continuationSeparator/>
      </w:r>
    </w:p>
    <w:p w14:paraId="54CB4898" w14:textId="77777777" w:rsidR="00B86BBB" w:rsidRDefault="00B86BBB"/>
  </w:footnote>
  <w:footnote w:type="continuationNotice" w:id="1">
    <w:p w14:paraId="22A3FF5D" w14:textId="77777777" w:rsidR="00B86BBB" w:rsidRDefault="00B86BB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D83933">
      <w:trPr>
        <w:trHeight w:val="978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035EEE74" w:rsidR="00370673" w:rsidRPr="00574F9A" w:rsidRDefault="00D83933" w:rsidP="00370673">
          <w:pPr>
            <w:spacing w:before="60"/>
            <w:rPr>
              <w:rFonts w:ascii="Poppins" w:hAnsi="Poppins" w:cs="Poppins"/>
              <w:color w:val="061F57" w:themeColor="text2" w:themeShade="BF"/>
              <w:sz w:val="20"/>
              <w:szCs w:val="16"/>
            </w:rPr>
          </w:pPr>
          <w:r w:rsidRPr="0051408C">
            <w:rPr>
              <w:noProof/>
              <w:color w:val="061F57" w:themeColor="text2" w:themeShade="BF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4863906" wp14:editId="2884FFF7">
                    <wp:simplePos x="0" y="0"/>
                    <wp:positionH relativeFrom="column">
                      <wp:posOffset>-40740</wp:posOffset>
                    </wp:positionH>
                    <wp:positionV relativeFrom="paragraph">
                      <wp:posOffset>290830</wp:posOffset>
                    </wp:positionV>
                    <wp:extent cx="6301138" cy="49663"/>
                    <wp:effectExtent l="0" t="0" r="4445" b="7620"/>
                    <wp:wrapNone/>
                    <wp:docPr id="23" name="Rectángulo: esquinas redondeadas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V="1">
                              <a:off x="0" y="0"/>
                              <a:ext cx="6301138" cy="49663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80D2C5A" id="Rectángulo: esquinas redondeadas 23" o:spid="_x0000_s1026" style="position:absolute;margin-left:-3.2pt;margin-top:22.9pt;width:496.15pt;height:3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" fillcolor="#04143a [1615]" stroked="f" strokeweight="2pt"/>
                </w:pict>
              </mc:Fallback>
            </mc:AlternateContent>
          </w:r>
          <w:r w:rsidR="00F72B81">
            <w:rPr>
              <w:rFonts w:ascii="Poppins" w:hAnsi="Poppins" w:cs="Poppins"/>
              <w:color w:val="061F57" w:themeColor="text2" w:themeShade="BF"/>
              <w:sz w:val="20"/>
              <w:szCs w:val="16"/>
            </w:rPr>
            <w:t>MYSQL: EVENTOS I</w:t>
          </w:r>
          <w:r w:rsidR="00762353">
            <w:rPr>
              <w:rFonts w:ascii="Poppins" w:hAnsi="Poppins" w:cs="Poppins"/>
              <w:color w:val="061F57" w:themeColor="text2" w:themeShade="BF"/>
              <w:sz w:val="20"/>
              <w:szCs w:val="16"/>
            </w:rPr>
            <w:t>I</w:t>
          </w:r>
          <w:r w:rsidR="00DF01FD">
            <w:rPr>
              <w:rFonts w:ascii="Poppins" w:hAnsi="Poppins" w:cs="Poppins"/>
              <w:color w:val="061F57" w:themeColor="text2" w:themeShade="BF"/>
              <w:sz w:val="20"/>
              <w:szCs w:val="16"/>
            </w:rPr>
            <w:t>I</w:t>
          </w:r>
          <w:r w:rsidR="00F72B81">
            <w:rPr>
              <w:rFonts w:ascii="Poppins" w:hAnsi="Poppins" w:cs="Poppins"/>
              <w:color w:val="061F57" w:themeColor="text2" w:themeShade="BF"/>
              <w:sz w:val="20"/>
              <w:szCs w:val="16"/>
            </w:rPr>
            <w:t xml:space="preserve">                                                                                                                      </w:t>
          </w:r>
          <w:r w:rsidR="007D4E20" w:rsidRPr="0051408C">
            <w:rPr>
              <w:rFonts w:ascii="Poppins" w:hAnsi="Poppins" w:cs="Poppins"/>
              <w:color w:val="061F57" w:themeColor="text2" w:themeShade="BF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B4FB8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9028F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A8C4C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54DC8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98518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2E49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20FE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68003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44FF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3AA1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27E0389"/>
    <w:multiLevelType w:val="hybridMultilevel"/>
    <w:tmpl w:val="EF203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472CB"/>
    <w:multiLevelType w:val="hybridMultilevel"/>
    <w:tmpl w:val="E2FC76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541E3"/>
    <w:multiLevelType w:val="hybridMultilevel"/>
    <w:tmpl w:val="66D0BFEA"/>
    <w:lvl w:ilvl="0" w:tplc="0ACC9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E86564"/>
    <w:multiLevelType w:val="hybridMultilevel"/>
    <w:tmpl w:val="11623C0A"/>
    <w:lvl w:ilvl="0" w:tplc="A45A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,#fa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1E87"/>
    <w:rsid w:val="0000337A"/>
    <w:rsid w:val="00003562"/>
    <w:rsid w:val="00005841"/>
    <w:rsid w:val="000112D7"/>
    <w:rsid w:val="00011B55"/>
    <w:rsid w:val="000147D1"/>
    <w:rsid w:val="000153FC"/>
    <w:rsid w:val="00020D2D"/>
    <w:rsid w:val="00021168"/>
    <w:rsid w:val="00023807"/>
    <w:rsid w:val="00023840"/>
    <w:rsid w:val="0002385B"/>
    <w:rsid w:val="00023B8E"/>
    <w:rsid w:val="0002482E"/>
    <w:rsid w:val="000261A1"/>
    <w:rsid w:val="000271D6"/>
    <w:rsid w:val="00031BC7"/>
    <w:rsid w:val="00033BE5"/>
    <w:rsid w:val="0003423F"/>
    <w:rsid w:val="000350D1"/>
    <w:rsid w:val="00035F60"/>
    <w:rsid w:val="00036E92"/>
    <w:rsid w:val="00041375"/>
    <w:rsid w:val="000424AF"/>
    <w:rsid w:val="00043DB0"/>
    <w:rsid w:val="00044D7F"/>
    <w:rsid w:val="00050324"/>
    <w:rsid w:val="00050A42"/>
    <w:rsid w:val="000512A1"/>
    <w:rsid w:val="00053E14"/>
    <w:rsid w:val="00055C14"/>
    <w:rsid w:val="00062D19"/>
    <w:rsid w:val="00064EFF"/>
    <w:rsid w:val="00067046"/>
    <w:rsid w:val="0006720B"/>
    <w:rsid w:val="00070AE7"/>
    <w:rsid w:val="00072218"/>
    <w:rsid w:val="000747A0"/>
    <w:rsid w:val="0007650E"/>
    <w:rsid w:val="00077728"/>
    <w:rsid w:val="00081708"/>
    <w:rsid w:val="000818EF"/>
    <w:rsid w:val="00082817"/>
    <w:rsid w:val="000838FE"/>
    <w:rsid w:val="00083C2F"/>
    <w:rsid w:val="0008595B"/>
    <w:rsid w:val="00092E70"/>
    <w:rsid w:val="00092EB6"/>
    <w:rsid w:val="000934DF"/>
    <w:rsid w:val="00094164"/>
    <w:rsid w:val="000958E1"/>
    <w:rsid w:val="0009797E"/>
    <w:rsid w:val="000A0150"/>
    <w:rsid w:val="000A01E3"/>
    <w:rsid w:val="000A0E35"/>
    <w:rsid w:val="000A1D0C"/>
    <w:rsid w:val="000A66C0"/>
    <w:rsid w:val="000A6858"/>
    <w:rsid w:val="000A7268"/>
    <w:rsid w:val="000A75AD"/>
    <w:rsid w:val="000A765F"/>
    <w:rsid w:val="000B1809"/>
    <w:rsid w:val="000B5653"/>
    <w:rsid w:val="000B746D"/>
    <w:rsid w:val="000C1400"/>
    <w:rsid w:val="000C39E0"/>
    <w:rsid w:val="000C48C9"/>
    <w:rsid w:val="000C73C5"/>
    <w:rsid w:val="000C7739"/>
    <w:rsid w:val="000D4C7C"/>
    <w:rsid w:val="000D5D37"/>
    <w:rsid w:val="000D790E"/>
    <w:rsid w:val="000E053D"/>
    <w:rsid w:val="000E1174"/>
    <w:rsid w:val="000E12F2"/>
    <w:rsid w:val="000E3EC4"/>
    <w:rsid w:val="000E48AC"/>
    <w:rsid w:val="000E63C9"/>
    <w:rsid w:val="000F0398"/>
    <w:rsid w:val="000F1E9E"/>
    <w:rsid w:val="000F39D9"/>
    <w:rsid w:val="000F5486"/>
    <w:rsid w:val="000F5546"/>
    <w:rsid w:val="001001C7"/>
    <w:rsid w:val="0010042A"/>
    <w:rsid w:val="00100DF0"/>
    <w:rsid w:val="00102742"/>
    <w:rsid w:val="00107BFB"/>
    <w:rsid w:val="00112F74"/>
    <w:rsid w:val="00115456"/>
    <w:rsid w:val="00115573"/>
    <w:rsid w:val="00115B20"/>
    <w:rsid w:val="00115CB0"/>
    <w:rsid w:val="00115E11"/>
    <w:rsid w:val="00115E6E"/>
    <w:rsid w:val="00117AEB"/>
    <w:rsid w:val="00122F51"/>
    <w:rsid w:val="00130E9D"/>
    <w:rsid w:val="001323B1"/>
    <w:rsid w:val="00133CD2"/>
    <w:rsid w:val="00133F4F"/>
    <w:rsid w:val="00135B8A"/>
    <w:rsid w:val="00137A37"/>
    <w:rsid w:val="001409FD"/>
    <w:rsid w:val="0014119F"/>
    <w:rsid w:val="00150A6D"/>
    <w:rsid w:val="00151200"/>
    <w:rsid w:val="00151A51"/>
    <w:rsid w:val="00151EF2"/>
    <w:rsid w:val="00155299"/>
    <w:rsid w:val="0015603B"/>
    <w:rsid w:val="00157B9C"/>
    <w:rsid w:val="00160883"/>
    <w:rsid w:val="001617E9"/>
    <w:rsid w:val="001706CD"/>
    <w:rsid w:val="0017149F"/>
    <w:rsid w:val="00174678"/>
    <w:rsid w:val="00177229"/>
    <w:rsid w:val="001772FA"/>
    <w:rsid w:val="00181990"/>
    <w:rsid w:val="00181EA9"/>
    <w:rsid w:val="001821D3"/>
    <w:rsid w:val="00183C54"/>
    <w:rsid w:val="00184DD7"/>
    <w:rsid w:val="00185B35"/>
    <w:rsid w:val="00186B0A"/>
    <w:rsid w:val="001879A2"/>
    <w:rsid w:val="0019131E"/>
    <w:rsid w:val="00191B61"/>
    <w:rsid w:val="001927A8"/>
    <w:rsid w:val="0019326A"/>
    <w:rsid w:val="00193D22"/>
    <w:rsid w:val="001963FC"/>
    <w:rsid w:val="00197549"/>
    <w:rsid w:val="001A0081"/>
    <w:rsid w:val="001A33C5"/>
    <w:rsid w:val="001A524A"/>
    <w:rsid w:val="001A526D"/>
    <w:rsid w:val="001B1BBB"/>
    <w:rsid w:val="001B2219"/>
    <w:rsid w:val="001B27AE"/>
    <w:rsid w:val="001B38E3"/>
    <w:rsid w:val="001B4393"/>
    <w:rsid w:val="001B705D"/>
    <w:rsid w:val="001C131E"/>
    <w:rsid w:val="001C27FA"/>
    <w:rsid w:val="001C2CF2"/>
    <w:rsid w:val="001C3180"/>
    <w:rsid w:val="001C3C1D"/>
    <w:rsid w:val="001D0548"/>
    <w:rsid w:val="001D0F6A"/>
    <w:rsid w:val="001D45FD"/>
    <w:rsid w:val="001D565D"/>
    <w:rsid w:val="001D6DE4"/>
    <w:rsid w:val="001E3A43"/>
    <w:rsid w:val="001E3DEE"/>
    <w:rsid w:val="001E6199"/>
    <w:rsid w:val="001F2BC8"/>
    <w:rsid w:val="001F4EFF"/>
    <w:rsid w:val="001F5808"/>
    <w:rsid w:val="001F5F6B"/>
    <w:rsid w:val="00200150"/>
    <w:rsid w:val="00200B9C"/>
    <w:rsid w:val="0020257A"/>
    <w:rsid w:val="002028D5"/>
    <w:rsid w:val="00202BFA"/>
    <w:rsid w:val="00204A58"/>
    <w:rsid w:val="00207299"/>
    <w:rsid w:val="002110EE"/>
    <w:rsid w:val="00214C61"/>
    <w:rsid w:val="0021562A"/>
    <w:rsid w:val="00217148"/>
    <w:rsid w:val="00217BF6"/>
    <w:rsid w:val="00221D5B"/>
    <w:rsid w:val="00222334"/>
    <w:rsid w:val="00222375"/>
    <w:rsid w:val="00224617"/>
    <w:rsid w:val="002247C2"/>
    <w:rsid w:val="00226053"/>
    <w:rsid w:val="0022659B"/>
    <w:rsid w:val="0022707D"/>
    <w:rsid w:val="002275BA"/>
    <w:rsid w:val="002350DD"/>
    <w:rsid w:val="00237CDF"/>
    <w:rsid w:val="00240BB8"/>
    <w:rsid w:val="00240EAC"/>
    <w:rsid w:val="0024224E"/>
    <w:rsid w:val="00242BBF"/>
    <w:rsid w:val="00242C53"/>
    <w:rsid w:val="00243EBC"/>
    <w:rsid w:val="002444E5"/>
    <w:rsid w:val="00246A35"/>
    <w:rsid w:val="00247AC8"/>
    <w:rsid w:val="002505B9"/>
    <w:rsid w:val="00253A34"/>
    <w:rsid w:val="00253C85"/>
    <w:rsid w:val="002602DB"/>
    <w:rsid w:val="00260343"/>
    <w:rsid w:val="0026059D"/>
    <w:rsid w:val="00261C98"/>
    <w:rsid w:val="002621C3"/>
    <w:rsid w:val="0027232F"/>
    <w:rsid w:val="00274F13"/>
    <w:rsid w:val="00277C86"/>
    <w:rsid w:val="00277E3C"/>
    <w:rsid w:val="00277FF1"/>
    <w:rsid w:val="002827A2"/>
    <w:rsid w:val="00283CCB"/>
    <w:rsid w:val="00284348"/>
    <w:rsid w:val="00284945"/>
    <w:rsid w:val="00285491"/>
    <w:rsid w:val="0028569A"/>
    <w:rsid w:val="002860AE"/>
    <w:rsid w:val="00286859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2F38"/>
    <w:rsid w:val="002B3C21"/>
    <w:rsid w:val="002B4523"/>
    <w:rsid w:val="002B6C6A"/>
    <w:rsid w:val="002C2944"/>
    <w:rsid w:val="002C33CD"/>
    <w:rsid w:val="002C6A00"/>
    <w:rsid w:val="002D00ED"/>
    <w:rsid w:val="002D08A9"/>
    <w:rsid w:val="002D4714"/>
    <w:rsid w:val="002E0066"/>
    <w:rsid w:val="002E2057"/>
    <w:rsid w:val="002E3A85"/>
    <w:rsid w:val="002E45B3"/>
    <w:rsid w:val="002E4EFE"/>
    <w:rsid w:val="002E52BF"/>
    <w:rsid w:val="002E7396"/>
    <w:rsid w:val="002E7470"/>
    <w:rsid w:val="002F16AB"/>
    <w:rsid w:val="002F1A6D"/>
    <w:rsid w:val="002F4911"/>
    <w:rsid w:val="002F5004"/>
    <w:rsid w:val="002F51F5"/>
    <w:rsid w:val="002F75B9"/>
    <w:rsid w:val="002F75CD"/>
    <w:rsid w:val="00301B0B"/>
    <w:rsid w:val="00302F59"/>
    <w:rsid w:val="003036C5"/>
    <w:rsid w:val="00305097"/>
    <w:rsid w:val="00305A97"/>
    <w:rsid w:val="00307AF8"/>
    <w:rsid w:val="00307F32"/>
    <w:rsid w:val="00310892"/>
    <w:rsid w:val="003110C3"/>
    <w:rsid w:val="00311519"/>
    <w:rsid w:val="00312137"/>
    <w:rsid w:val="00312CC0"/>
    <w:rsid w:val="00313292"/>
    <w:rsid w:val="00313BC0"/>
    <w:rsid w:val="00313FB1"/>
    <w:rsid w:val="0031586C"/>
    <w:rsid w:val="00322DB2"/>
    <w:rsid w:val="00323553"/>
    <w:rsid w:val="00324158"/>
    <w:rsid w:val="00324D87"/>
    <w:rsid w:val="00325429"/>
    <w:rsid w:val="00325757"/>
    <w:rsid w:val="003259D5"/>
    <w:rsid w:val="003261A0"/>
    <w:rsid w:val="00326AEC"/>
    <w:rsid w:val="00326D51"/>
    <w:rsid w:val="00330359"/>
    <w:rsid w:val="00330893"/>
    <w:rsid w:val="00332375"/>
    <w:rsid w:val="00334060"/>
    <w:rsid w:val="003352A9"/>
    <w:rsid w:val="00335DA2"/>
    <w:rsid w:val="00337196"/>
    <w:rsid w:val="0033762F"/>
    <w:rsid w:val="0034146C"/>
    <w:rsid w:val="0034489F"/>
    <w:rsid w:val="00344D36"/>
    <w:rsid w:val="003451DF"/>
    <w:rsid w:val="003463B9"/>
    <w:rsid w:val="003519D8"/>
    <w:rsid w:val="00352E28"/>
    <w:rsid w:val="00353149"/>
    <w:rsid w:val="00353310"/>
    <w:rsid w:val="00353FD5"/>
    <w:rsid w:val="0035657B"/>
    <w:rsid w:val="00360155"/>
    <w:rsid w:val="00360494"/>
    <w:rsid w:val="00361144"/>
    <w:rsid w:val="0036129D"/>
    <w:rsid w:val="00361C41"/>
    <w:rsid w:val="00362063"/>
    <w:rsid w:val="0036249A"/>
    <w:rsid w:val="003626C3"/>
    <w:rsid w:val="00363302"/>
    <w:rsid w:val="00366C7E"/>
    <w:rsid w:val="003676BD"/>
    <w:rsid w:val="00370673"/>
    <w:rsid w:val="003710ED"/>
    <w:rsid w:val="00371685"/>
    <w:rsid w:val="00373887"/>
    <w:rsid w:val="003745AC"/>
    <w:rsid w:val="00374968"/>
    <w:rsid w:val="0038206A"/>
    <w:rsid w:val="00382282"/>
    <w:rsid w:val="003843E6"/>
    <w:rsid w:val="0038461D"/>
    <w:rsid w:val="00384EA3"/>
    <w:rsid w:val="0039009A"/>
    <w:rsid w:val="00390F30"/>
    <w:rsid w:val="003915B4"/>
    <w:rsid w:val="00391B23"/>
    <w:rsid w:val="0039253E"/>
    <w:rsid w:val="00392E1F"/>
    <w:rsid w:val="0039349E"/>
    <w:rsid w:val="0039356B"/>
    <w:rsid w:val="0039366A"/>
    <w:rsid w:val="003940D8"/>
    <w:rsid w:val="00394BB1"/>
    <w:rsid w:val="00394FCF"/>
    <w:rsid w:val="00395A80"/>
    <w:rsid w:val="00395C7F"/>
    <w:rsid w:val="003A37EF"/>
    <w:rsid w:val="003A39A1"/>
    <w:rsid w:val="003A4087"/>
    <w:rsid w:val="003A50BA"/>
    <w:rsid w:val="003A53A2"/>
    <w:rsid w:val="003A675F"/>
    <w:rsid w:val="003A718A"/>
    <w:rsid w:val="003A75E4"/>
    <w:rsid w:val="003B0AD2"/>
    <w:rsid w:val="003B4AE0"/>
    <w:rsid w:val="003B64C0"/>
    <w:rsid w:val="003B69AA"/>
    <w:rsid w:val="003B7A92"/>
    <w:rsid w:val="003C08A8"/>
    <w:rsid w:val="003C1798"/>
    <w:rsid w:val="003C2191"/>
    <w:rsid w:val="003C3699"/>
    <w:rsid w:val="003C545B"/>
    <w:rsid w:val="003C6730"/>
    <w:rsid w:val="003C6D6A"/>
    <w:rsid w:val="003D0349"/>
    <w:rsid w:val="003D0D0D"/>
    <w:rsid w:val="003D3863"/>
    <w:rsid w:val="003D396B"/>
    <w:rsid w:val="003D68EB"/>
    <w:rsid w:val="003D780F"/>
    <w:rsid w:val="003E1020"/>
    <w:rsid w:val="003E3741"/>
    <w:rsid w:val="003E3A81"/>
    <w:rsid w:val="003F099A"/>
    <w:rsid w:val="003F4062"/>
    <w:rsid w:val="003F406C"/>
    <w:rsid w:val="003F4299"/>
    <w:rsid w:val="00401320"/>
    <w:rsid w:val="00402352"/>
    <w:rsid w:val="004037FD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3355D"/>
    <w:rsid w:val="0043381D"/>
    <w:rsid w:val="004350E4"/>
    <w:rsid w:val="00436515"/>
    <w:rsid w:val="00436FBD"/>
    <w:rsid w:val="0044085A"/>
    <w:rsid w:val="004424CF"/>
    <w:rsid w:val="00442F7E"/>
    <w:rsid w:val="0044336A"/>
    <w:rsid w:val="004460CE"/>
    <w:rsid w:val="00446478"/>
    <w:rsid w:val="00447855"/>
    <w:rsid w:val="00451CE2"/>
    <w:rsid w:val="00453585"/>
    <w:rsid w:val="00453F36"/>
    <w:rsid w:val="00454578"/>
    <w:rsid w:val="00454B63"/>
    <w:rsid w:val="00456D63"/>
    <w:rsid w:val="004571DD"/>
    <w:rsid w:val="00462287"/>
    <w:rsid w:val="00464DF5"/>
    <w:rsid w:val="004662BB"/>
    <w:rsid w:val="00466678"/>
    <w:rsid w:val="00466F3C"/>
    <w:rsid w:val="0046765A"/>
    <w:rsid w:val="00470743"/>
    <w:rsid w:val="00470A82"/>
    <w:rsid w:val="00470F46"/>
    <w:rsid w:val="00470F62"/>
    <w:rsid w:val="004744E2"/>
    <w:rsid w:val="00477604"/>
    <w:rsid w:val="0048110D"/>
    <w:rsid w:val="0048240A"/>
    <w:rsid w:val="00482D37"/>
    <w:rsid w:val="004835EC"/>
    <w:rsid w:val="00484FE3"/>
    <w:rsid w:val="0048533A"/>
    <w:rsid w:val="00486252"/>
    <w:rsid w:val="004862CE"/>
    <w:rsid w:val="004870B6"/>
    <w:rsid w:val="004874EA"/>
    <w:rsid w:val="0049264E"/>
    <w:rsid w:val="00494877"/>
    <w:rsid w:val="0049597E"/>
    <w:rsid w:val="004966F0"/>
    <w:rsid w:val="004974E9"/>
    <w:rsid w:val="0049762F"/>
    <w:rsid w:val="004A11B6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032B"/>
    <w:rsid w:val="004C2AA4"/>
    <w:rsid w:val="004C3FF2"/>
    <w:rsid w:val="004C5DC2"/>
    <w:rsid w:val="004D11B3"/>
    <w:rsid w:val="004D144C"/>
    <w:rsid w:val="004D2193"/>
    <w:rsid w:val="004D3662"/>
    <w:rsid w:val="004D5300"/>
    <w:rsid w:val="004E04DD"/>
    <w:rsid w:val="004E172C"/>
    <w:rsid w:val="004E19E8"/>
    <w:rsid w:val="004E19F4"/>
    <w:rsid w:val="004E32EC"/>
    <w:rsid w:val="004E5FEE"/>
    <w:rsid w:val="004E7489"/>
    <w:rsid w:val="004E78D5"/>
    <w:rsid w:val="004F09C2"/>
    <w:rsid w:val="004F1B5F"/>
    <w:rsid w:val="004F35B3"/>
    <w:rsid w:val="004F41D8"/>
    <w:rsid w:val="004F54F4"/>
    <w:rsid w:val="004F59E1"/>
    <w:rsid w:val="004F68AB"/>
    <w:rsid w:val="004F7ADC"/>
    <w:rsid w:val="005011E3"/>
    <w:rsid w:val="00501218"/>
    <w:rsid w:val="00501DC4"/>
    <w:rsid w:val="00502652"/>
    <w:rsid w:val="00503575"/>
    <w:rsid w:val="005037F0"/>
    <w:rsid w:val="0050443C"/>
    <w:rsid w:val="0050541D"/>
    <w:rsid w:val="005070CD"/>
    <w:rsid w:val="0051408C"/>
    <w:rsid w:val="00515147"/>
    <w:rsid w:val="00516A86"/>
    <w:rsid w:val="00520897"/>
    <w:rsid w:val="00522E48"/>
    <w:rsid w:val="00524136"/>
    <w:rsid w:val="0052476E"/>
    <w:rsid w:val="005275F6"/>
    <w:rsid w:val="005308F9"/>
    <w:rsid w:val="00532448"/>
    <w:rsid w:val="0053372A"/>
    <w:rsid w:val="00533AC2"/>
    <w:rsid w:val="00533CDC"/>
    <w:rsid w:val="005341F2"/>
    <w:rsid w:val="00534F76"/>
    <w:rsid w:val="005375C0"/>
    <w:rsid w:val="00540903"/>
    <w:rsid w:val="00540FB1"/>
    <w:rsid w:val="00541E9A"/>
    <w:rsid w:val="00544872"/>
    <w:rsid w:val="00556441"/>
    <w:rsid w:val="00557547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306B"/>
    <w:rsid w:val="00574695"/>
    <w:rsid w:val="00574F9A"/>
    <w:rsid w:val="00575A1B"/>
    <w:rsid w:val="0057729A"/>
    <w:rsid w:val="00581985"/>
    <w:rsid w:val="00583745"/>
    <w:rsid w:val="00587051"/>
    <w:rsid w:val="0058796F"/>
    <w:rsid w:val="00593686"/>
    <w:rsid w:val="00595A18"/>
    <w:rsid w:val="00596E02"/>
    <w:rsid w:val="005A5A13"/>
    <w:rsid w:val="005A78EA"/>
    <w:rsid w:val="005A7959"/>
    <w:rsid w:val="005B097C"/>
    <w:rsid w:val="005B147B"/>
    <w:rsid w:val="005B4194"/>
    <w:rsid w:val="005C06AA"/>
    <w:rsid w:val="005C07A6"/>
    <w:rsid w:val="005C337E"/>
    <w:rsid w:val="005C3413"/>
    <w:rsid w:val="005C3B74"/>
    <w:rsid w:val="005C3D46"/>
    <w:rsid w:val="005C5107"/>
    <w:rsid w:val="005C55AD"/>
    <w:rsid w:val="005C61AA"/>
    <w:rsid w:val="005D1610"/>
    <w:rsid w:val="005D377A"/>
    <w:rsid w:val="005D4B57"/>
    <w:rsid w:val="005D50FC"/>
    <w:rsid w:val="005D5AE0"/>
    <w:rsid w:val="005D7666"/>
    <w:rsid w:val="005D7DB1"/>
    <w:rsid w:val="005E274E"/>
    <w:rsid w:val="005E3611"/>
    <w:rsid w:val="005F1BB0"/>
    <w:rsid w:val="005F1BBF"/>
    <w:rsid w:val="005F34E9"/>
    <w:rsid w:val="005F4072"/>
    <w:rsid w:val="005F604D"/>
    <w:rsid w:val="005F60A2"/>
    <w:rsid w:val="005F69DD"/>
    <w:rsid w:val="005F6EF9"/>
    <w:rsid w:val="005F7201"/>
    <w:rsid w:val="005F76C5"/>
    <w:rsid w:val="005F79B6"/>
    <w:rsid w:val="00600153"/>
    <w:rsid w:val="00600D78"/>
    <w:rsid w:val="006013E8"/>
    <w:rsid w:val="0060278D"/>
    <w:rsid w:val="00602FE3"/>
    <w:rsid w:val="00604DB1"/>
    <w:rsid w:val="00606702"/>
    <w:rsid w:val="0061193B"/>
    <w:rsid w:val="00613D17"/>
    <w:rsid w:val="00614CED"/>
    <w:rsid w:val="00616630"/>
    <w:rsid w:val="00616813"/>
    <w:rsid w:val="00620827"/>
    <w:rsid w:val="006211D3"/>
    <w:rsid w:val="006217AF"/>
    <w:rsid w:val="00623146"/>
    <w:rsid w:val="006241E4"/>
    <w:rsid w:val="00631A8B"/>
    <w:rsid w:val="006327B2"/>
    <w:rsid w:val="006343F8"/>
    <w:rsid w:val="0063551D"/>
    <w:rsid w:val="00637058"/>
    <w:rsid w:val="0064171C"/>
    <w:rsid w:val="00643C07"/>
    <w:rsid w:val="006450F0"/>
    <w:rsid w:val="0065122A"/>
    <w:rsid w:val="006513FD"/>
    <w:rsid w:val="00652416"/>
    <w:rsid w:val="006536B7"/>
    <w:rsid w:val="006542D3"/>
    <w:rsid w:val="00654CDF"/>
    <w:rsid w:val="0065652C"/>
    <w:rsid w:val="00656C4D"/>
    <w:rsid w:val="006578CD"/>
    <w:rsid w:val="0066135D"/>
    <w:rsid w:val="00661424"/>
    <w:rsid w:val="00664386"/>
    <w:rsid w:val="00670C19"/>
    <w:rsid w:val="006755D2"/>
    <w:rsid w:val="006769C5"/>
    <w:rsid w:val="00676A2B"/>
    <w:rsid w:val="006812BF"/>
    <w:rsid w:val="0068161C"/>
    <w:rsid w:val="00682487"/>
    <w:rsid w:val="006829CB"/>
    <w:rsid w:val="006905CB"/>
    <w:rsid w:val="0069135A"/>
    <w:rsid w:val="00691C41"/>
    <w:rsid w:val="00694BFF"/>
    <w:rsid w:val="0069529C"/>
    <w:rsid w:val="0069780C"/>
    <w:rsid w:val="006A0399"/>
    <w:rsid w:val="006A2FBF"/>
    <w:rsid w:val="006A322F"/>
    <w:rsid w:val="006A4D7E"/>
    <w:rsid w:val="006A73C9"/>
    <w:rsid w:val="006B151A"/>
    <w:rsid w:val="006B298F"/>
    <w:rsid w:val="006B4CF4"/>
    <w:rsid w:val="006B7479"/>
    <w:rsid w:val="006B7A49"/>
    <w:rsid w:val="006C2FDE"/>
    <w:rsid w:val="006C4577"/>
    <w:rsid w:val="006C5333"/>
    <w:rsid w:val="006C575B"/>
    <w:rsid w:val="006C7E6E"/>
    <w:rsid w:val="006D19A9"/>
    <w:rsid w:val="006D2B61"/>
    <w:rsid w:val="006D3181"/>
    <w:rsid w:val="006D3250"/>
    <w:rsid w:val="006D673F"/>
    <w:rsid w:val="006E0143"/>
    <w:rsid w:val="006E0922"/>
    <w:rsid w:val="006E5716"/>
    <w:rsid w:val="006E76C1"/>
    <w:rsid w:val="006F5E58"/>
    <w:rsid w:val="006F67DC"/>
    <w:rsid w:val="00700A08"/>
    <w:rsid w:val="00701E3F"/>
    <w:rsid w:val="00702D1E"/>
    <w:rsid w:val="0070361A"/>
    <w:rsid w:val="00703E30"/>
    <w:rsid w:val="00704249"/>
    <w:rsid w:val="007048D6"/>
    <w:rsid w:val="00704F0E"/>
    <w:rsid w:val="00707C3E"/>
    <w:rsid w:val="00712647"/>
    <w:rsid w:val="00712757"/>
    <w:rsid w:val="00713810"/>
    <w:rsid w:val="0071587B"/>
    <w:rsid w:val="00716C2F"/>
    <w:rsid w:val="0072006B"/>
    <w:rsid w:val="0072026E"/>
    <w:rsid w:val="0072034D"/>
    <w:rsid w:val="00721CDE"/>
    <w:rsid w:val="00722681"/>
    <w:rsid w:val="007226E4"/>
    <w:rsid w:val="0072334A"/>
    <w:rsid w:val="00724DC6"/>
    <w:rsid w:val="00724E41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0A0D"/>
    <w:rsid w:val="0074221E"/>
    <w:rsid w:val="0074247D"/>
    <w:rsid w:val="00742C07"/>
    <w:rsid w:val="007437BE"/>
    <w:rsid w:val="00744187"/>
    <w:rsid w:val="0074665C"/>
    <w:rsid w:val="00747695"/>
    <w:rsid w:val="00747BF4"/>
    <w:rsid w:val="0075005C"/>
    <w:rsid w:val="0075451F"/>
    <w:rsid w:val="007553A6"/>
    <w:rsid w:val="007554FB"/>
    <w:rsid w:val="007579A9"/>
    <w:rsid w:val="00762353"/>
    <w:rsid w:val="00765308"/>
    <w:rsid w:val="00765B2A"/>
    <w:rsid w:val="00765D69"/>
    <w:rsid w:val="00767090"/>
    <w:rsid w:val="00767766"/>
    <w:rsid w:val="00771ABA"/>
    <w:rsid w:val="0077308A"/>
    <w:rsid w:val="007740B7"/>
    <w:rsid w:val="0077694F"/>
    <w:rsid w:val="00777361"/>
    <w:rsid w:val="0078008E"/>
    <w:rsid w:val="00780704"/>
    <w:rsid w:val="00782174"/>
    <w:rsid w:val="00782BA6"/>
    <w:rsid w:val="00783A34"/>
    <w:rsid w:val="00784B9B"/>
    <w:rsid w:val="007857C3"/>
    <w:rsid w:val="00787884"/>
    <w:rsid w:val="00791E18"/>
    <w:rsid w:val="0079414A"/>
    <w:rsid w:val="00797777"/>
    <w:rsid w:val="007A1298"/>
    <w:rsid w:val="007A229A"/>
    <w:rsid w:val="007A270A"/>
    <w:rsid w:val="007A7358"/>
    <w:rsid w:val="007B015B"/>
    <w:rsid w:val="007B0C9D"/>
    <w:rsid w:val="007B402A"/>
    <w:rsid w:val="007B441C"/>
    <w:rsid w:val="007B50F9"/>
    <w:rsid w:val="007B68B7"/>
    <w:rsid w:val="007C013A"/>
    <w:rsid w:val="007C3565"/>
    <w:rsid w:val="007C38D4"/>
    <w:rsid w:val="007C5658"/>
    <w:rsid w:val="007C6B52"/>
    <w:rsid w:val="007C6D94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D6F43"/>
    <w:rsid w:val="007E0513"/>
    <w:rsid w:val="007E0657"/>
    <w:rsid w:val="007E07AF"/>
    <w:rsid w:val="007E2779"/>
    <w:rsid w:val="007E4FE5"/>
    <w:rsid w:val="007E5815"/>
    <w:rsid w:val="007E59FC"/>
    <w:rsid w:val="007E7CFD"/>
    <w:rsid w:val="007F3957"/>
    <w:rsid w:val="007F3D64"/>
    <w:rsid w:val="007F51BF"/>
    <w:rsid w:val="007F7960"/>
    <w:rsid w:val="00800D19"/>
    <w:rsid w:val="008033C8"/>
    <w:rsid w:val="00803E84"/>
    <w:rsid w:val="00804EEF"/>
    <w:rsid w:val="008105C2"/>
    <w:rsid w:val="0081116B"/>
    <w:rsid w:val="008132B8"/>
    <w:rsid w:val="008134E6"/>
    <w:rsid w:val="00813700"/>
    <w:rsid w:val="00814269"/>
    <w:rsid w:val="00814E3D"/>
    <w:rsid w:val="00815471"/>
    <w:rsid w:val="00815BE3"/>
    <w:rsid w:val="00816E28"/>
    <w:rsid w:val="00816F62"/>
    <w:rsid w:val="008227B8"/>
    <w:rsid w:val="008231BB"/>
    <w:rsid w:val="00823CE3"/>
    <w:rsid w:val="0082442C"/>
    <w:rsid w:val="008244DB"/>
    <w:rsid w:val="00825108"/>
    <w:rsid w:val="00827D92"/>
    <w:rsid w:val="0083043C"/>
    <w:rsid w:val="008322B0"/>
    <w:rsid w:val="008325D9"/>
    <w:rsid w:val="008334C1"/>
    <w:rsid w:val="00834505"/>
    <w:rsid w:val="00835927"/>
    <w:rsid w:val="00835B46"/>
    <w:rsid w:val="00835BBE"/>
    <w:rsid w:val="00835C80"/>
    <w:rsid w:val="00836371"/>
    <w:rsid w:val="008365A4"/>
    <w:rsid w:val="0083768C"/>
    <w:rsid w:val="008407D2"/>
    <w:rsid w:val="008411BB"/>
    <w:rsid w:val="00845B92"/>
    <w:rsid w:val="00845CCF"/>
    <w:rsid w:val="00846F91"/>
    <w:rsid w:val="00850335"/>
    <w:rsid w:val="008514B5"/>
    <w:rsid w:val="0085211E"/>
    <w:rsid w:val="0085307C"/>
    <w:rsid w:val="00853754"/>
    <w:rsid w:val="00854B42"/>
    <w:rsid w:val="00856374"/>
    <w:rsid w:val="0085711A"/>
    <w:rsid w:val="00862FE4"/>
    <w:rsid w:val="0086389A"/>
    <w:rsid w:val="00863F39"/>
    <w:rsid w:val="00865A50"/>
    <w:rsid w:val="008661AB"/>
    <w:rsid w:val="00866821"/>
    <w:rsid w:val="008674F8"/>
    <w:rsid w:val="00873DA3"/>
    <w:rsid w:val="00873F8A"/>
    <w:rsid w:val="00874177"/>
    <w:rsid w:val="0087485C"/>
    <w:rsid w:val="00875D11"/>
    <w:rsid w:val="0087605E"/>
    <w:rsid w:val="0087632C"/>
    <w:rsid w:val="00877ACD"/>
    <w:rsid w:val="00883396"/>
    <w:rsid w:val="00887494"/>
    <w:rsid w:val="008941AE"/>
    <w:rsid w:val="008952D1"/>
    <w:rsid w:val="00896DAC"/>
    <w:rsid w:val="00897A4A"/>
    <w:rsid w:val="008A1395"/>
    <w:rsid w:val="008A1445"/>
    <w:rsid w:val="008A3AF3"/>
    <w:rsid w:val="008A45A3"/>
    <w:rsid w:val="008A4E19"/>
    <w:rsid w:val="008A6852"/>
    <w:rsid w:val="008B1E5D"/>
    <w:rsid w:val="008B1FEE"/>
    <w:rsid w:val="008B2220"/>
    <w:rsid w:val="008B3F0C"/>
    <w:rsid w:val="008B55EA"/>
    <w:rsid w:val="008C05EF"/>
    <w:rsid w:val="008C0B08"/>
    <w:rsid w:val="008C10DC"/>
    <w:rsid w:val="008C10E9"/>
    <w:rsid w:val="008C3788"/>
    <w:rsid w:val="008C39C3"/>
    <w:rsid w:val="008C5047"/>
    <w:rsid w:val="008C6437"/>
    <w:rsid w:val="008C6948"/>
    <w:rsid w:val="008D06D9"/>
    <w:rsid w:val="008D15EE"/>
    <w:rsid w:val="008D1865"/>
    <w:rsid w:val="008D2422"/>
    <w:rsid w:val="008D29EA"/>
    <w:rsid w:val="008D337B"/>
    <w:rsid w:val="008D3AA4"/>
    <w:rsid w:val="008D4947"/>
    <w:rsid w:val="008E062D"/>
    <w:rsid w:val="008E10B6"/>
    <w:rsid w:val="008E1952"/>
    <w:rsid w:val="008E1FE0"/>
    <w:rsid w:val="008E41B9"/>
    <w:rsid w:val="008E637B"/>
    <w:rsid w:val="008F0C97"/>
    <w:rsid w:val="008F12A8"/>
    <w:rsid w:val="008F2F42"/>
    <w:rsid w:val="008F4E72"/>
    <w:rsid w:val="008F7AFB"/>
    <w:rsid w:val="00901770"/>
    <w:rsid w:val="009022BF"/>
    <w:rsid w:val="009023EC"/>
    <w:rsid w:val="009029EA"/>
    <w:rsid w:val="00902FED"/>
    <w:rsid w:val="009030E7"/>
    <w:rsid w:val="00903C0C"/>
    <w:rsid w:val="00903C32"/>
    <w:rsid w:val="00905143"/>
    <w:rsid w:val="00905245"/>
    <w:rsid w:val="00905997"/>
    <w:rsid w:val="00910DAC"/>
    <w:rsid w:val="00911D7A"/>
    <w:rsid w:val="009129D7"/>
    <w:rsid w:val="009137A4"/>
    <w:rsid w:val="009139A3"/>
    <w:rsid w:val="00914B45"/>
    <w:rsid w:val="009153AF"/>
    <w:rsid w:val="00916B16"/>
    <w:rsid w:val="009173B9"/>
    <w:rsid w:val="00917956"/>
    <w:rsid w:val="009221B1"/>
    <w:rsid w:val="00922F74"/>
    <w:rsid w:val="00924637"/>
    <w:rsid w:val="00924755"/>
    <w:rsid w:val="0092533E"/>
    <w:rsid w:val="00925495"/>
    <w:rsid w:val="009260AB"/>
    <w:rsid w:val="00927FCC"/>
    <w:rsid w:val="0093335D"/>
    <w:rsid w:val="009353FD"/>
    <w:rsid w:val="009354FD"/>
    <w:rsid w:val="0093613E"/>
    <w:rsid w:val="00936D3D"/>
    <w:rsid w:val="00941411"/>
    <w:rsid w:val="00941495"/>
    <w:rsid w:val="00941848"/>
    <w:rsid w:val="00943026"/>
    <w:rsid w:val="009450C3"/>
    <w:rsid w:val="00945E57"/>
    <w:rsid w:val="00946BB3"/>
    <w:rsid w:val="00946CC1"/>
    <w:rsid w:val="009503F2"/>
    <w:rsid w:val="009513D8"/>
    <w:rsid w:val="00951EBF"/>
    <w:rsid w:val="00955DE6"/>
    <w:rsid w:val="0096052D"/>
    <w:rsid w:val="009610CE"/>
    <w:rsid w:val="00962ACB"/>
    <w:rsid w:val="00966589"/>
    <w:rsid w:val="00966B81"/>
    <w:rsid w:val="00966DEE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246E"/>
    <w:rsid w:val="00983C59"/>
    <w:rsid w:val="00985E2E"/>
    <w:rsid w:val="00990095"/>
    <w:rsid w:val="00991AD2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660"/>
    <w:rsid w:val="009C2943"/>
    <w:rsid w:val="009C3E8A"/>
    <w:rsid w:val="009C507E"/>
    <w:rsid w:val="009C5944"/>
    <w:rsid w:val="009C7720"/>
    <w:rsid w:val="009D0B2C"/>
    <w:rsid w:val="009D0D68"/>
    <w:rsid w:val="009D1AFD"/>
    <w:rsid w:val="009D3165"/>
    <w:rsid w:val="009D4072"/>
    <w:rsid w:val="009D64F0"/>
    <w:rsid w:val="009D6DCE"/>
    <w:rsid w:val="009E28EB"/>
    <w:rsid w:val="009E6DD1"/>
    <w:rsid w:val="009E7689"/>
    <w:rsid w:val="009F025C"/>
    <w:rsid w:val="009F1390"/>
    <w:rsid w:val="009F2085"/>
    <w:rsid w:val="009F336C"/>
    <w:rsid w:val="009F7C37"/>
    <w:rsid w:val="00A01BB1"/>
    <w:rsid w:val="00A02CC8"/>
    <w:rsid w:val="00A04783"/>
    <w:rsid w:val="00A048AA"/>
    <w:rsid w:val="00A12729"/>
    <w:rsid w:val="00A1277D"/>
    <w:rsid w:val="00A14639"/>
    <w:rsid w:val="00A14AF8"/>
    <w:rsid w:val="00A15BE7"/>
    <w:rsid w:val="00A2053F"/>
    <w:rsid w:val="00A23AFA"/>
    <w:rsid w:val="00A240B6"/>
    <w:rsid w:val="00A25560"/>
    <w:rsid w:val="00A25909"/>
    <w:rsid w:val="00A2779C"/>
    <w:rsid w:val="00A31B3E"/>
    <w:rsid w:val="00A37114"/>
    <w:rsid w:val="00A37E58"/>
    <w:rsid w:val="00A40F52"/>
    <w:rsid w:val="00A43050"/>
    <w:rsid w:val="00A430D3"/>
    <w:rsid w:val="00A43304"/>
    <w:rsid w:val="00A43569"/>
    <w:rsid w:val="00A43694"/>
    <w:rsid w:val="00A436D7"/>
    <w:rsid w:val="00A4564E"/>
    <w:rsid w:val="00A45C61"/>
    <w:rsid w:val="00A4630D"/>
    <w:rsid w:val="00A46398"/>
    <w:rsid w:val="00A532F3"/>
    <w:rsid w:val="00A53CCB"/>
    <w:rsid w:val="00A53FCF"/>
    <w:rsid w:val="00A55A79"/>
    <w:rsid w:val="00A57834"/>
    <w:rsid w:val="00A62D50"/>
    <w:rsid w:val="00A642F7"/>
    <w:rsid w:val="00A649FA"/>
    <w:rsid w:val="00A67C9A"/>
    <w:rsid w:val="00A731D9"/>
    <w:rsid w:val="00A755FD"/>
    <w:rsid w:val="00A80BCF"/>
    <w:rsid w:val="00A823BF"/>
    <w:rsid w:val="00A83D19"/>
    <w:rsid w:val="00A847B9"/>
    <w:rsid w:val="00A8489E"/>
    <w:rsid w:val="00A8623E"/>
    <w:rsid w:val="00A86EBF"/>
    <w:rsid w:val="00A900B3"/>
    <w:rsid w:val="00A9128B"/>
    <w:rsid w:val="00A9366B"/>
    <w:rsid w:val="00A95269"/>
    <w:rsid w:val="00A95A30"/>
    <w:rsid w:val="00A97AEC"/>
    <w:rsid w:val="00AA028E"/>
    <w:rsid w:val="00AA0E07"/>
    <w:rsid w:val="00AA0E59"/>
    <w:rsid w:val="00AA0ED3"/>
    <w:rsid w:val="00AA2D90"/>
    <w:rsid w:val="00AA38B4"/>
    <w:rsid w:val="00AA5A39"/>
    <w:rsid w:val="00AA5C8C"/>
    <w:rsid w:val="00AA7B59"/>
    <w:rsid w:val="00AB02A7"/>
    <w:rsid w:val="00AB04BB"/>
    <w:rsid w:val="00AB185F"/>
    <w:rsid w:val="00AB21C9"/>
    <w:rsid w:val="00AB3990"/>
    <w:rsid w:val="00AB564F"/>
    <w:rsid w:val="00AB6903"/>
    <w:rsid w:val="00AC2444"/>
    <w:rsid w:val="00AC29F3"/>
    <w:rsid w:val="00AC2F4B"/>
    <w:rsid w:val="00AC40CC"/>
    <w:rsid w:val="00AC4F49"/>
    <w:rsid w:val="00AD4839"/>
    <w:rsid w:val="00AD51E8"/>
    <w:rsid w:val="00AD582B"/>
    <w:rsid w:val="00AD665A"/>
    <w:rsid w:val="00AD6F41"/>
    <w:rsid w:val="00AE12D0"/>
    <w:rsid w:val="00AE21C5"/>
    <w:rsid w:val="00AE38F8"/>
    <w:rsid w:val="00AE448A"/>
    <w:rsid w:val="00AE74AB"/>
    <w:rsid w:val="00AF28C0"/>
    <w:rsid w:val="00AF5051"/>
    <w:rsid w:val="00AF6A4F"/>
    <w:rsid w:val="00AF7CB7"/>
    <w:rsid w:val="00B01C79"/>
    <w:rsid w:val="00B0250F"/>
    <w:rsid w:val="00B02C13"/>
    <w:rsid w:val="00B02D7B"/>
    <w:rsid w:val="00B03EC1"/>
    <w:rsid w:val="00B04D20"/>
    <w:rsid w:val="00B10E18"/>
    <w:rsid w:val="00B11F2E"/>
    <w:rsid w:val="00B134A2"/>
    <w:rsid w:val="00B1456F"/>
    <w:rsid w:val="00B16423"/>
    <w:rsid w:val="00B20A94"/>
    <w:rsid w:val="00B217D5"/>
    <w:rsid w:val="00B231E5"/>
    <w:rsid w:val="00B244E0"/>
    <w:rsid w:val="00B249DE"/>
    <w:rsid w:val="00B24BC4"/>
    <w:rsid w:val="00B26258"/>
    <w:rsid w:val="00B26393"/>
    <w:rsid w:val="00B264F3"/>
    <w:rsid w:val="00B26A87"/>
    <w:rsid w:val="00B27E77"/>
    <w:rsid w:val="00B3056B"/>
    <w:rsid w:val="00B31441"/>
    <w:rsid w:val="00B31FD3"/>
    <w:rsid w:val="00B32861"/>
    <w:rsid w:val="00B335F2"/>
    <w:rsid w:val="00B35D5F"/>
    <w:rsid w:val="00B363AD"/>
    <w:rsid w:val="00B40802"/>
    <w:rsid w:val="00B46341"/>
    <w:rsid w:val="00B51735"/>
    <w:rsid w:val="00B51B64"/>
    <w:rsid w:val="00B531FF"/>
    <w:rsid w:val="00B5358B"/>
    <w:rsid w:val="00B56BA6"/>
    <w:rsid w:val="00B56BF1"/>
    <w:rsid w:val="00B57128"/>
    <w:rsid w:val="00B633A3"/>
    <w:rsid w:val="00B64910"/>
    <w:rsid w:val="00B65107"/>
    <w:rsid w:val="00B658F1"/>
    <w:rsid w:val="00B65DA1"/>
    <w:rsid w:val="00B66A5C"/>
    <w:rsid w:val="00B67480"/>
    <w:rsid w:val="00B67A8E"/>
    <w:rsid w:val="00B67EA0"/>
    <w:rsid w:val="00B709F5"/>
    <w:rsid w:val="00B71168"/>
    <w:rsid w:val="00B71531"/>
    <w:rsid w:val="00B722A7"/>
    <w:rsid w:val="00B72395"/>
    <w:rsid w:val="00B72433"/>
    <w:rsid w:val="00B7536B"/>
    <w:rsid w:val="00B769EB"/>
    <w:rsid w:val="00B76BAD"/>
    <w:rsid w:val="00B76D74"/>
    <w:rsid w:val="00B77518"/>
    <w:rsid w:val="00B77719"/>
    <w:rsid w:val="00B777E8"/>
    <w:rsid w:val="00B77F6D"/>
    <w:rsid w:val="00B812D9"/>
    <w:rsid w:val="00B8306E"/>
    <w:rsid w:val="00B85FA7"/>
    <w:rsid w:val="00B860E2"/>
    <w:rsid w:val="00B86BBB"/>
    <w:rsid w:val="00B9021C"/>
    <w:rsid w:val="00B9033F"/>
    <w:rsid w:val="00B92D09"/>
    <w:rsid w:val="00B92D53"/>
    <w:rsid w:val="00B9386D"/>
    <w:rsid w:val="00B977A5"/>
    <w:rsid w:val="00BA058D"/>
    <w:rsid w:val="00BA0936"/>
    <w:rsid w:val="00BA308B"/>
    <w:rsid w:val="00BA45FB"/>
    <w:rsid w:val="00BA4B9F"/>
    <w:rsid w:val="00BA6A6F"/>
    <w:rsid w:val="00BA7B76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E04"/>
    <w:rsid w:val="00BD4F4D"/>
    <w:rsid w:val="00BE203A"/>
    <w:rsid w:val="00BE4BA4"/>
    <w:rsid w:val="00BE7F7E"/>
    <w:rsid w:val="00BF053B"/>
    <w:rsid w:val="00BF2341"/>
    <w:rsid w:val="00BF31C4"/>
    <w:rsid w:val="00C017C6"/>
    <w:rsid w:val="00C02B87"/>
    <w:rsid w:val="00C054EE"/>
    <w:rsid w:val="00C10F7D"/>
    <w:rsid w:val="00C11278"/>
    <w:rsid w:val="00C122FD"/>
    <w:rsid w:val="00C12441"/>
    <w:rsid w:val="00C12FA7"/>
    <w:rsid w:val="00C153DC"/>
    <w:rsid w:val="00C2252E"/>
    <w:rsid w:val="00C2291C"/>
    <w:rsid w:val="00C24B50"/>
    <w:rsid w:val="00C2560A"/>
    <w:rsid w:val="00C26247"/>
    <w:rsid w:val="00C27C79"/>
    <w:rsid w:val="00C30FF5"/>
    <w:rsid w:val="00C329D7"/>
    <w:rsid w:val="00C34802"/>
    <w:rsid w:val="00C4086D"/>
    <w:rsid w:val="00C4247E"/>
    <w:rsid w:val="00C43868"/>
    <w:rsid w:val="00C444A9"/>
    <w:rsid w:val="00C448C7"/>
    <w:rsid w:val="00C44A4D"/>
    <w:rsid w:val="00C45435"/>
    <w:rsid w:val="00C4637E"/>
    <w:rsid w:val="00C46BDD"/>
    <w:rsid w:val="00C472C3"/>
    <w:rsid w:val="00C4759D"/>
    <w:rsid w:val="00C5013D"/>
    <w:rsid w:val="00C56315"/>
    <w:rsid w:val="00C60147"/>
    <w:rsid w:val="00C607F7"/>
    <w:rsid w:val="00C6115A"/>
    <w:rsid w:val="00C62679"/>
    <w:rsid w:val="00C64F8C"/>
    <w:rsid w:val="00C6536F"/>
    <w:rsid w:val="00C662BF"/>
    <w:rsid w:val="00C66883"/>
    <w:rsid w:val="00C66FBC"/>
    <w:rsid w:val="00C66FEF"/>
    <w:rsid w:val="00C6789A"/>
    <w:rsid w:val="00C76817"/>
    <w:rsid w:val="00C81B01"/>
    <w:rsid w:val="00C81D89"/>
    <w:rsid w:val="00C83866"/>
    <w:rsid w:val="00C863B6"/>
    <w:rsid w:val="00C86A4A"/>
    <w:rsid w:val="00C87228"/>
    <w:rsid w:val="00C87318"/>
    <w:rsid w:val="00C8796E"/>
    <w:rsid w:val="00C90356"/>
    <w:rsid w:val="00C9185F"/>
    <w:rsid w:val="00C9240C"/>
    <w:rsid w:val="00C943BB"/>
    <w:rsid w:val="00C9599A"/>
    <w:rsid w:val="00C95F17"/>
    <w:rsid w:val="00CA1368"/>
    <w:rsid w:val="00CA1896"/>
    <w:rsid w:val="00CA1CB0"/>
    <w:rsid w:val="00CA20C8"/>
    <w:rsid w:val="00CA2188"/>
    <w:rsid w:val="00CA3C1F"/>
    <w:rsid w:val="00CA421E"/>
    <w:rsid w:val="00CA74F5"/>
    <w:rsid w:val="00CB2A30"/>
    <w:rsid w:val="00CB5B28"/>
    <w:rsid w:val="00CB617D"/>
    <w:rsid w:val="00CB7679"/>
    <w:rsid w:val="00CC2255"/>
    <w:rsid w:val="00CC3E3F"/>
    <w:rsid w:val="00CC3E74"/>
    <w:rsid w:val="00CC4D15"/>
    <w:rsid w:val="00CD00D1"/>
    <w:rsid w:val="00CD3D62"/>
    <w:rsid w:val="00CD4279"/>
    <w:rsid w:val="00CD4BF2"/>
    <w:rsid w:val="00CD776A"/>
    <w:rsid w:val="00CE1A3F"/>
    <w:rsid w:val="00CE310D"/>
    <w:rsid w:val="00CE670D"/>
    <w:rsid w:val="00CF377B"/>
    <w:rsid w:val="00CF3C26"/>
    <w:rsid w:val="00CF51E2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562"/>
    <w:rsid w:val="00D077E9"/>
    <w:rsid w:val="00D10217"/>
    <w:rsid w:val="00D13996"/>
    <w:rsid w:val="00D14F6D"/>
    <w:rsid w:val="00D21F21"/>
    <w:rsid w:val="00D22857"/>
    <w:rsid w:val="00D2373B"/>
    <w:rsid w:val="00D24CE5"/>
    <w:rsid w:val="00D2571D"/>
    <w:rsid w:val="00D3275E"/>
    <w:rsid w:val="00D3469E"/>
    <w:rsid w:val="00D369FD"/>
    <w:rsid w:val="00D40B94"/>
    <w:rsid w:val="00D41411"/>
    <w:rsid w:val="00D41F05"/>
    <w:rsid w:val="00D4270A"/>
    <w:rsid w:val="00D42BCA"/>
    <w:rsid w:val="00D42CB7"/>
    <w:rsid w:val="00D4550A"/>
    <w:rsid w:val="00D5166F"/>
    <w:rsid w:val="00D521DE"/>
    <w:rsid w:val="00D528BF"/>
    <w:rsid w:val="00D5413D"/>
    <w:rsid w:val="00D54C72"/>
    <w:rsid w:val="00D55C41"/>
    <w:rsid w:val="00D56925"/>
    <w:rsid w:val="00D56A15"/>
    <w:rsid w:val="00D56E99"/>
    <w:rsid w:val="00D570A9"/>
    <w:rsid w:val="00D62429"/>
    <w:rsid w:val="00D6492F"/>
    <w:rsid w:val="00D64D40"/>
    <w:rsid w:val="00D64D86"/>
    <w:rsid w:val="00D659F3"/>
    <w:rsid w:val="00D66DFA"/>
    <w:rsid w:val="00D70A8C"/>
    <w:rsid w:val="00D70D02"/>
    <w:rsid w:val="00D72B3D"/>
    <w:rsid w:val="00D73968"/>
    <w:rsid w:val="00D74171"/>
    <w:rsid w:val="00D75A76"/>
    <w:rsid w:val="00D76844"/>
    <w:rsid w:val="00D770C7"/>
    <w:rsid w:val="00D77145"/>
    <w:rsid w:val="00D7749B"/>
    <w:rsid w:val="00D81BB3"/>
    <w:rsid w:val="00D83933"/>
    <w:rsid w:val="00D83937"/>
    <w:rsid w:val="00D83F36"/>
    <w:rsid w:val="00D84CCE"/>
    <w:rsid w:val="00D84FE5"/>
    <w:rsid w:val="00D85361"/>
    <w:rsid w:val="00D85C4F"/>
    <w:rsid w:val="00D85E42"/>
    <w:rsid w:val="00D85EE5"/>
    <w:rsid w:val="00D86945"/>
    <w:rsid w:val="00D878C6"/>
    <w:rsid w:val="00D90290"/>
    <w:rsid w:val="00D9280C"/>
    <w:rsid w:val="00D92F9B"/>
    <w:rsid w:val="00D93FD4"/>
    <w:rsid w:val="00D947CC"/>
    <w:rsid w:val="00D951C5"/>
    <w:rsid w:val="00DA0B46"/>
    <w:rsid w:val="00DA1CA4"/>
    <w:rsid w:val="00DA3B13"/>
    <w:rsid w:val="00DA5F5A"/>
    <w:rsid w:val="00DA7BFC"/>
    <w:rsid w:val="00DB06DF"/>
    <w:rsid w:val="00DB1DEC"/>
    <w:rsid w:val="00DB2D13"/>
    <w:rsid w:val="00DB2EC4"/>
    <w:rsid w:val="00DB42AE"/>
    <w:rsid w:val="00DB45AA"/>
    <w:rsid w:val="00DB694C"/>
    <w:rsid w:val="00DB7EF6"/>
    <w:rsid w:val="00DB7F7F"/>
    <w:rsid w:val="00DC1AB9"/>
    <w:rsid w:val="00DC23BE"/>
    <w:rsid w:val="00DC3419"/>
    <w:rsid w:val="00DC64FA"/>
    <w:rsid w:val="00DC6662"/>
    <w:rsid w:val="00DC706A"/>
    <w:rsid w:val="00DD152F"/>
    <w:rsid w:val="00DD4B2D"/>
    <w:rsid w:val="00DD4CD9"/>
    <w:rsid w:val="00DD7514"/>
    <w:rsid w:val="00DE197F"/>
    <w:rsid w:val="00DE213F"/>
    <w:rsid w:val="00DE2C47"/>
    <w:rsid w:val="00DE3516"/>
    <w:rsid w:val="00DE3B7D"/>
    <w:rsid w:val="00DE3F47"/>
    <w:rsid w:val="00DE3F49"/>
    <w:rsid w:val="00DE4B5D"/>
    <w:rsid w:val="00DE5FCE"/>
    <w:rsid w:val="00DE7E8B"/>
    <w:rsid w:val="00DF01FD"/>
    <w:rsid w:val="00DF027C"/>
    <w:rsid w:val="00DF448E"/>
    <w:rsid w:val="00DF5A7F"/>
    <w:rsid w:val="00DF6BC9"/>
    <w:rsid w:val="00E00A32"/>
    <w:rsid w:val="00E01E04"/>
    <w:rsid w:val="00E04243"/>
    <w:rsid w:val="00E0690E"/>
    <w:rsid w:val="00E1067A"/>
    <w:rsid w:val="00E11436"/>
    <w:rsid w:val="00E115A0"/>
    <w:rsid w:val="00E12CFF"/>
    <w:rsid w:val="00E1576F"/>
    <w:rsid w:val="00E16228"/>
    <w:rsid w:val="00E204D2"/>
    <w:rsid w:val="00E20791"/>
    <w:rsid w:val="00E21A6C"/>
    <w:rsid w:val="00E2241A"/>
    <w:rsid w:val="00E22ACD"/>
    <w:rsid w:val="00E24E4F"/>
    <w:rsid w:val="00E25F46"/>
    <w:rsid w:val="00E30260"/>
    <w:rsid w:val="00E319B3"/>
    <w:rsid w:val="00E330FC"/>
    <w:rsid w:val="00E334BE"/>
    <w:rsid w:val="00E347FF"/>
    <w:rsid w:val="00E4002C"/>
    <w:rsid w:val="00E40690"/>
    <w:rsid w:val="00E4073B"/>
    <w:rsid w:val="00E40D29"/>
    <w:rsid w:val="00E41E00"/>
    <w:rsid w:val="00E42155"/>
    <w:rsid w:val="00E423A2"/>
    <w:rsid w:val="00E42B34"/>
    <w:rsid w:val="00E44D47"/>
    <w:rsid w:val="00E4538B"/>
    <w:rsid w:val="00E4754B"/>
    <w:rsid w:val="00E5176B"/>
    <w:rsid w:val="00E52A13"/>
    <w:rsid w:val="00E543AD"/>
    <w:rsid w:val="00E54A6A"/>
    <w:rsid w:val="00E55B01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2B19"/>
    <w:rsid w:val="00E74BF9"/>
    <w:rsid w:val="00E74C20"/>
    <w:rsid w:val="00E76294"/>
    <w:rsid w:val="00E76558"/>
    <w:rsid w:val="00E76822"/>
    <w:rsid w:val="00E77285"/>
    <w:rsid w:val="00E802C2"/>
    <w:rsid w:val="00E81B40"/>
    <w:rsid w:val="00E87EBA"/>
    <w:rsid w:val="00E93B53"/>
    <w:rsid w:val="00E9660E"/>
    <w:rsid w:val="00E97023"/>
    <w:rsid w:val="00E97896"/>
    <w:rsid w:val="00EA1790"/>
    <w:rsid w:val="00EA2A48"/>
    <w:rsid w:val="00EA2F1B"/>
    <w:rsid w:val="00EA336F"/>
    <w:rsid w:val="00EA3701"/>
    <w:rsid w:val="00EA5071"/>
    <w:rsid w:val="00EA6744"/>
    <w:rsid w:val="00EA6995"/>
    <w:rsid w:val="00EA6D59"/>
    <w:rsid w:val="00EA79FF"/>
    <w:rsid w:val="00EB478D"/>
    <w:rsid w:val="00EC2060"/>
    <w:rsid w:val="00EC3FD2"/>
    <w:rsid w:val="00EC4CB4"/>
    <w:rsid w:val="00ED0E8B"/>
    <w:rsid w:val="00ED2D65"/>
    <w:rsid w:val="00ED2F78"/>
    <w:rsid w:val="00ED3B48"/>
    <w:rsid w:val="00ED3DAA"/>
    <w:rsid w:val="00ED4284"/>
    <w:rsid w:val="00ED5899"/>
    <w:rsid w:val="00ED7C42"/>
    <w:rsid w:val="00EE18BB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203B"/>
    <w:rsid w:val="00F13FBF"/>
    <w:rsid w:val="00F14539"/>
    <w:rsid w:val="00F15993"/>
    <w:rsid w:val="00F162EA"/>
    <w:rsid w:val="00F21C46"/>
    <w:rsid w:val="00F22AB6"/>
    <w:rsid w:val="00F22D16"/>
    <w:rsid w:val="00F239B5"/>
    <w:rsid w:val="00F23D13"/>
    <w:rsid w:val="00F24D60"/>
    <w:rsid w:val="00F308AA"/>
    <w:rsid w:val="00F315C6"/>
    <w:rsid w:val="00F31D33"/>
    <w:rsid w:val="00F322E8"/>
    <w:rsid w:val="00F37091"/>
    <w:rsid w:val="00F4000E"/>
    <w:rsid w:val="00F4087C"/>
    <w:rsid w:val="00F41918"/>
    <w:rsid w:val="00F419F5"/>
    <w:rsid w:val="00F421B6"/>
    <w:rsid w:val="00F44CBE"/>
    <w:rsid w:val="00F4769A"/>
    <w:rsid w:val="00F47F61"/>
    <w:rsid w:val="00F52D27"/>
    <w:rsid w:val="00F57525"/>
    <w:rsid w:val="00F5763F"/>
    <w:rsid w:val="00F5764A"/>
    <w:rsid w:val="00F70AB7"/>
    <w:rsid w:val="00F70C82"/>
    <w:rsid w:val="00F70DF1"/>
    <w:rsid w:val="00F7107D"/>
    <w:rsid w:val="00F72455"/>
    <w:rsid w:val="00F72B81"/>
    <w:rsid w:val="00F76A44"/>
    <w:rsid w:val="00F77955"/>
    <w:rsid w:val="00F8146F"/>
    <w:rsid w:val="00F8169E"/>
    <w:rsid w:val="00F829F7"/>
    <w:rsid w:val="00F83527"/>
    <w:rsid w:val="00F83FC6"/>
    <w:rsid w:val="00F8453A"/>
    <w:rsid w:val="00F84779"/>
    <w:rsid w:val="00F850E3"/>
    <w:rsid w:val="00F87D51"/>
    <w:rsid w:val="00F90EB9"/>
    <w:rsid w:val="00F953AD"/>
    <w:rsid w:val="00FA6882"/>
    <w:rsid w:val="00FB3D24"/>
    <w:rsid w:val="00FB5259"/>
    <w:rsid w:val="00FB54C1"/>
    <w:rsid w:val="00FB6EE5"/>
    <w:rsid w:val="00FB754C"/>
    <w:rsid w:val="00FC00CF"/>
    <w:rsid w:val="00FC30FA"/>
    <w:rsid w:val="00FC3693"/>
    <w:rsid w:val="00FC60AC"/>
    <w:rsid w:val="00FC6871"/>
    <w:rsid w:val="00FD0923"/>
    <w:rsid w:val="00FD12AC"/>
    <w:rsid w:val="00FD24C7"/>
    <w:rsid w:val="00FD2BB0"/>
    <w:rsid w:val="00FD2BF6"/>
    <w:rsid w:val="00FD38DC"/>
    <w:rsid w:val="00FD3EC8"/>
    <w:rsid w:val="00FD583F"/>
    <w:rsid w:val="00FD6151"/>
    <w:rsid w:val="00FD725D"/>
    <w:rsid w:val="00FD72B9"/>
    <w:rsid w:val="00FD7488"/>
    <w:rsid w:val="00FE178B"/>
    <w:rsid w:val="00FE1EEF"/>
    <w:rsid w:val="00FE5957"/>
    <w:rsid w:val="00FE647C"/>
    <w:rsid w:val="00FE74FF"/>
    <w:rsid w:val="00FF16B4"/>
    <w:rsid w:val="00FF1789"/>
    <w:rsid w:val="00FF3F70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fcfe,white,#ecf4fe,#f2f2f2,#fdf1f1,#fffbef,#fafaf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rsid w:val="008154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paragraph" w:styleId="Ttulo5">
    <w:name w:val="heading 5"/>
    <w:basedOn w:val="Normal"/>
    <w:next w:val="Normal"/>
    <w:link w:val="Ttulo5Car"/>
    <w:uiPriority w:val="1"/>
    <w:semiHidden/>
    <w:unhideWhenUsed/>
    <w:qFormat/>
    <w:rsid w:val="008154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13A57" w:themeColor="accent1" w:themeShade="BF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8154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12639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8154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12639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8154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21D5D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8154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21D5D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54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5471"/>
    <w:rPr>
      <w:rFonts w:eastAsiaTheme="minorEastAsia"/>
      <w:b/>
      <w:color w:val="082A75" w:themeColor="text2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5471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5471"/>
    <w:rPr>
      <w:rFonts w:eastAsiaTheme="minorEastAsia"/>
      <w:b/>
      <w:bCs/>
      <w:color w:val="082A75" w:themeColor="text2"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815471"/>
  </w:style>
  <w:style w:type="paragraph" w:styleId="Cierre">
    <w:name w:val="Closing"/>
    <w:basedOn w:val="Normal"/>
    <w:link w:val="CierreCar"/>
    <w:uiPriority w:val="99"/>
    <w:semiHidden/>
    <w:unhideWhenUsed/>
    <w:rsid w:val="00815471"/>
    <w:pPr>
      <w:spacing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15471"/>
    <w:rPr>
      <w:rFonts w:eastAsiaTheme="minorEastAsia"/>
      <w:b/>
      <w:color w:val="082A75" w:themeColor="text2"/>
      <w:sz w:val="28"/>
      <w:szCs w:val="22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15471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15471"/>
    <w:rPr>
      <w:rFonts w:eastAsiaTheme="minorEastAsia"/>
      <w:b/>
      <w:i/>
      <w:iCs/>
      <w:color w:val="2E287F" w:themeColor="text1" w:themeTint="BF"/>
      <w:sz w:val="28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15471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15471"/>
    <w:rPr>
      <w:rFonts w:eastAsiaTheme="minorEastAsia"/>
      <w:b/>
      <w:i/>
      <w:iCs/>
      <w:color w:val="024F75" w:themeColor="accent1"/>
      <w:sz w:val="28"/>
      <w:szCs w:val="22"/>
    </w:rPr>
  </w:style>
  <w:style w:type="paragraph" w:styleId="Continuarlista">
    <w:name w:val="List Continue"/>
    <w:basedOn w:val="Normal"/>
    <w:uiPriority w:val="99"/>
    <w:semiHidden/>
    <w:unhideWhenUsed/>
    <w:rsid w:val="00815471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15471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15471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15471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15471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99"/>
    <w:semiHidden/>
    <w:unhideWhenUsed/>
    <w:rsid w:val="00815471"/>
    <w:pPr>
      <w:spacing w:after="200" w:line="240" w:lineRule="auto"/>
    </w:pPr>
    <w:rPr>
      <w:i/>
      <w:iCs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15471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15471"/>
    <w:rPr>
      <w:rFonts w:eastAsiaTheme="minorEastAsia"/>
      <w:b/>
      <w:i/>
      <w:iCs/>
      <w:color w:val="082A75" w:themeColor="text2"/>
      <w:sz w:val="28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81547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815471"/>
    <w:pPr>
      <w:spacing w:before="12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154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15471"/>
    <w:rPr>
      <w:rFonts w:asciiTheme="majorHAnsi" w:eastAsiaTheme="majorEastAsia" w:hAnsiTheme="majorHAnsi" w:cstheme="majorBidi"/>
      <w:b/>
      <w:color w:val="082A75" w:themeColor="text2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15471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15471"/>
    <w:rPr>
      <w:rFonts w:eastAsiaTheme="minorEastAsia"/>
      <w:b/>
      <w:color w:val="082A75" w:themeColor="text2"/>
      <w:sz w:val="28"/>
      <w:szCs w:val="22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5471"/>
  </w:style>
  <w:style w:type="character" w:customStyle="1" w:styleId="FechaCar">
    <w:name w:val="Fecha Car"/>
    <w:basedOn w:val="Fuentedeprrafopredeter"/>
    <w:link w:val="Fecha"/>
    <w:uiPriority w:val="99"/>
    <w:semiHidden/>
    <w:rsid w:val="00815471"/>
    <w:rPr>
      <w:rFonts w:eastAsiaTheme="minorEastAsia"/>
      <w:b/>
      <w:color w:val="082A75" w:themeColor="text2"/>
      <w:sz w:val="28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815471"/>
    <w:pPr>
      <w:spacing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15471"/>
    <w:rPr>
      <w:rFonts w:eastAsiaTheme="minorEastAsia"/>
      <w:b/>
      <w:color w:val="082A75" w:themeColor="text2"/>
      <w:sz w:val="28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15471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15471"/>
    <w:rPr>
      <w:rFonts w:eastAsiaTheme="minorEastAsia"/>
      <w:b/>
      <w:color w:val="082A75" w:themeColor="text2"/>
      <w:sz w:val="28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547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5471"/>
    <w:rPr>
      <w:rFonts w:ascii="Consolas" w:eastAsiaTheme="minorEastAsia" w:hAnsi="Consolas"/>
      <w:b/>
      <w:color w:val="082A75" w:themeColor="text2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15471"/>
    <w:pPr>
      <w:spacing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15471"/>
    <w:pPr>
      <w:spacing w:line="240" w:lineRule="auto"/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15471"/>
    <w:pPr>
      <w:spacing w:line="240" w:lineRule="auto"/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15471"/>
    <w:pPr>
      <w:spacing w:line="240" w:lineRule="auto"/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15471"/>
    <w:pPr>
      <w:spacing w:line="240" w:lineRule="auto"/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15471"/>
    <w:pPr>
      <w:spacing w:line="240" w:lineRule="auto"/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15471"/>
    <w:pPr>
      <w:spacing w:line="240" w:lineRule="auto"/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15471"/>
    <w:pPr>
      <w:spacing w:line="240" w:lineRule="auto"/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15471"/>
    <w:pPr>
      <w:spacing w:line="240" w:lineRule="auto"/>
      <w:ind w:left="2520" w:hanging="280"/>
    </w:pPr>
  </w:style>
  <w:style w:type="paragraph" w:styleId="Lista">
    <w:name w:val="List"/>
    <w:basedOn w:val="Normal"/>
    <w:uiPriority w:val="99"/>
    <w:semiHidden/>
    <w:unhideWhenUsed/>
    <w:rsid w:val="0081547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81547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81547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81547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815471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15471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15471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15471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15471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15471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15471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15471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15471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15471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15471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1547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15471"/>
    <w:rPr>
      <w:rFonts w:ascii="Segoe UI" w:eastAsiaTheme="minorEastAsia" w:hAnsi="Segoe UI" w:cs="Segoe UI"/>
      <w:b/>
      <w:color w:val="082A75" w:themeColor="text2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5471"/>
    <w:rPr>
      <w:rFonts w:ascii="Times New Roman" w:hAnsi="Times New Roman" w:cs="Times New Roman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1547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15471"/>
  </w:style>
  <w:style w:type="character" w:customStyle="1" w:styleId="SaludoCar">
    <w:name w:val="Saludo Car"/>
    <w:basedOn w:val="Fuentedeprrafopredeter"/>
    <w:link w:val="Saludo"/>
    <w:uiPriority w:val="99"/>
    <w:semiHidden/>
    <w:rsid w:val="00815471"/>
    <w:rPr>
      <w:rFonts w:eastAsiaTheme="minorEastAsia"/>
      <w:b/>
      <w:color w:val="082A75" w:themeColor="text2"/>
      <w:sz w:val="2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1547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15471"/>
    <w:rPr>
      <w:rFonts w:eastAsiaTheme="minorEastAsia"/>
      <w:b/>
      <w:color w:val="082A75" w:themeColor="text2"/>
      <w:sz w:val="2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1547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15471"/>
    <w:rPr>
      <w:rFonts w:eastAsiaTheme="minorEastAsia"/>
      <w:b/>
      <w:color w:val="082A75" w:themeColor="text2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1547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15471"/>
    <w:rPr>
      <w:rFonts w:eastAsiaTheme="minorEastAsia"/>
      <w:b/>
      <w:color w:val="082A75" w:themeColor="text2"/>
      <w:sz w:val="28"/>
      <w:szCs w:val="22"/>
    </w:rPr>
  </w:style>
  <w:style w:type="paragraph" w:styleId="Sangranormal">
    <w:name w:val="Normal Indent"/>
    <w:basedOn w:val="Normal"/>
    <w:uiPriority w:val="99"/>
    <w:semiHidden/>
    <w:unhideWhenUsed/>
    <w:rsid w:val="00815471"/>
    <w:pPr>
      <w:ind w:left="708"/>
    </w:pPr>
  </w:style>
  <w:style w:type="paragraph" w:styleId="Sinespaciado">
    <w:name w:val="No Spacing"/>
    <w:uiPriority w:val="99"/>
    <w:semiHidden/>
    <w:unhideWhenUsed/>
    <w:rsid w:val="00815471"/>
    <w:pPr>
      <w:spacing w:after="0" w:line="240" w:lineRule="auto"/>
    </w:pPr>
    <w:rPr>
      <w:rFonts w:eastAsiaTheme="minorEastAsia"/>
      <w:b/>
      <w:color w:val="082A75" w:themeColor="text2"/>
      <w:sz w:val="28"/>
      <w:szCs w:val="22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815471"/>
  </w:style>
  <w:style w:type="paragraph" w:styleId="TDC1">
    <w:name w:val="toc 1"/>
    <w:basedOn w:val="Normal"/>
    <w:next w:val="Normal"/>
    <w:autoRedefine/>
    <w:uiPriority w:val="99"/>
    <w:semiHidden/>
    <w:unhideWhenUsed/>
    <w:rsid w:val="00815471"/>
    <w:pPr>
      <w:spacing w:after="100"/>
    </w:pPr>
  </w:style>
  <w:style w:type="paragraph" w:styleId="TDC2">
    <w:name w:val="toc 2"/>
    <w:basedOn w:val="Normal"/>
    <w:next w:val="Normal"/>
    <w:autoRedefine/>
    <w:uiPriority w:val="99"/>
    <w:semiHidden/>
    <w:unhideWhenUsed/>
    <w:rsid w:val="00815471"/>
    <w:pPr>
      <w:spacing w:after="100"/>
      <w:ind w:left="280"/>
    </w:pPr>
  </w:style>
  <w:style w:type="paragraph" w:styleId="TDC4">
    <w:name w:val="toc 4"/>
    <w:basedOn w:val="Normal"/>
    <w:next w:val="Normal"/>
    <w:autoRedefine/>
    <w:uiPriority w:val="99"/>
    <w:semiHidden/>
    <w:unhideWhenUsed/>
    <w:rsid w:val="00815471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99"/>
    <w:semiHidden/>
    <w:unhideWhenUsed/>
    <w:rsid w:val="00815471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99"/>
    <w:semiHidden/>
    <w:unhideWhenUsed/>
    <w:rsid w:val="00815471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99"/>
    <w:semiHidden/>
    <w:unhideWhenUsed/>
    <w:rsid w:val="00815471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99"/>
    <w:semiHidden/>
    <w:unhideWhenUsed/>
    <w:rsid w:val="00815471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99"/>
    <w:semiHidden/>
    <w:unhideWhenUsed/>
    <w:rsid w:val="00815471"/>
    <w:pPr>
      <w:spacing w:after="100"/>
      <w:ind w:left="224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815471"/>
    <w:pPr>
      <w:ind w:left="280" w:hanging="280"/>
    </w:pPr>
  </w:style>
  <w:style w:type="paragraph" w:styleId="Textodebloque">
    <w:name w:val="Block Text"/>
    <w:basedOn w:val="Normal"/>
    <w:uiPriority w:val="3"/>
    <w:semiHidden/>
    <w:unhideWhenUsed/>
    <w:qFormat/>
    <w:rsid w:val="00815471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1547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15471"/>
    <w:rPr>
      <w:rFonts w:eastAsiaTheme="minorEastAsia"/>
      <w:b/>
      <w:color w:val="082A75" w:themeColor="text2"/>
      <w:sz w:val="2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1547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15471"/>
    <w:rPr>
      <w:rFonts w:eastAsiaTheme="minorEastAsia"/>
      <w:b/>
      <w:color w:val="082A75" w:themeColor="text2"/>
      <w:sz w:val="2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1547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15471"/>
    <w:rPr>
      <w:rFonts w:eastAsiaTheme="minorEastAsia"/>
      <w:b/>
      <w:color w:val="082A75" w:themeColor="text2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1547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15471"/>
    <w:rPr>
      <w:rFonts w:eastAsiaTheme="minorEastAsia"/>
      <w:b/>
      <w:color w:val="082A75" w:themeColor="text2"/>
      <w:sz w:val="2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15471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15471"/>
    <w:rPr>
      <w:rFonts w:eastAsiaTheme="minorEastAsia"/>
      <w:b/>
      <w:color w:val="082A75" w:themeColor="text2"/>
      <w:sz w:val="28"/>
      <w:szCs w:val="22"/>
    </w:rPr>
  </w:style>
  <w:style w:type="paragraph" w:styleId="Textomacro">
    <w:name w:val="macro"/>
    <w:link w:val="TextomacroCar"/>
    <w:uiPriority w:val="99"/>
    <w:semiHidden/>
    <w:unhideWhenUsed/>
    <w:rsid w:val="008154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Theme="minorEastAsia" w:hAnsi="Consolas"/>
      <w:b/>
      <w:color w:val="082A75" w:themeColor="text2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15471"/>
    <w:rPr>
      <w:rFonts w:ascii="Consolas" w:eastAsiaTheme="minorEastAsia" w:hAnsi="Consolas"/>
      <w:b/>
      <w:color w:val="082A75" w:themeColor="text2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15471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15471"/>
    <w:rPr>
      <w:rFonts w:eastAsiaTheme="minorEastAsia"/>
      <w:b/>
      <w:color w:val="082A75" w:themeColor="text2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1547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15471"/>
    <w:rPr>
      <w:rFonts w:eastAsiaTheme="minorEastAsia"/>
      <w:b/>
      <w:color w:val="082A75" w:themeColor="text2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1547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15471"/>
    <w:rPr>
      <w:rFonts w:ascii="Consolas" w:eastAsiaTheme="minorEastAsia" w:hAnsi="Consolas"/>
      <w:b/>
      <w:color w:val="082A75" w:themeColor="text2"/>
      <w:sz w:val="21"/>
      <w:szCs w:val="21"/>
    </w:rPr>
  </w:style>
  <w:style w:type="character" w:customStyle="1" w:styleId="Ttulo4Car">
    <w:name w:val="Título 4 Car"/>
    <w:basedOn w:val="Fuentedeprrafopredeter"/>
    <w:link w:val="Ttulo4"/>
    <w:uiPriority w:val="1"/>
    <w:semiHidden/>
    <w:rsid w:val="00815471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815471"/>
    <w:rPr>
      <w:rFonts w:asciiTheme="majorHAnsi" w:eastAsiaTheme="majorEastAsia" w:hAnsiTheme="majorHAnsi" w:cstheme="majorBidi"/>
      <w:b/>
      <w:color w:val="013A57" w:themeColor="accent1" w:themeShade="BF"/>
      <w:sz w:val="28"/>
      <w:szCs w:val="22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815471"/>
    <w:rPr>
      <w:rFonts w:asciiTheme="majorHAnsi" w:eastAsiaTheme="majorEastAsia" w:hAnsiTheme="majorHAnsi" w:cstheme="majorBidi"/>
      <w:b/>
      <w:color w:val="012639" w:themeColor="accent1" w:themeShade="7F"/>
      <w:sz w:val="28"/>
      <w:szCs w:val="22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815471"/>
    <w:rPr>
      <w:rFonts w:asciiTheme="majorHAnsi" w:eastAsiaTheme="majorEastAsia" w:hAnsiTheme="majorHAnsi" w:cstheme="majorBidi"/>
      <w:b/>
      <w:i/>
      <w:iCs/>
      <w:color w:val="012639" w:themeColor="accent1" w:themeShade="7F"/>
      <w:sz w:val="28"/>
      <w:szCs w:val="22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815471"/>
    <w:rPr>
      <w:rFonts w:asciiTheme="majorHAnsi" w:eastAsiaTheme="majorEastAsia" w:hAnsiTheme="majorHAnsi" w:cstheme="majorBidi"/>
      <w:b/>
      <w:color w:val="221D5D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815471"/>
    <w:rPr>
      <w:rFonts w:asciiTheme="majorHAnsi" w:eastAsiaTheme="majorEastAsia" w:hAnsiTheme="majorHAnsi" w:cstheme="majorBidi"/>
      <w:b/>
      <w:i/>
      <w:iCs/>
      <w:color w:val="221D5D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815471"/>
    <w:rPr>
      <w:rFonts w:asciiTheme="majorHAnsi" w:eastAsiaTheme="majorEastAsia" w:hAnsiTheme="majorHAnsi" w:cstheme="majorBid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1732</TotalTime>
  <Pages>4</Pages>
  <Words>521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425</cp:revision>
  <cp:lastPrinted>2023-02-24T11:05:00Z</cp:lastPrinted>
  <dcterms:created xsi:type="dcterms:W3CDTF">2022-10-07T08:48:00Z</dcterms:created>
  <dcterms:modified xsi:type="dcterms:W3CDTF">2023-03-27T11:29:00Z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