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44E7BE07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</w:t>
                                  </w:r>
                                  <w:r w:rsidR="00B16E38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 w:rsidR="0075198F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A9077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44E7BE07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</w:t>
                            </w:r>
                            <w:r w:rsidR="00B16E38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 w:rsidR="0075198F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A9077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HOTEL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F2E64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23D481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070C6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C6C9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4F848AC7" w14:textId="1CE5F1D7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75198F">
        <w:rPr>
          <w:rFonts w:ascii="Poppins" w:hAnsi="Poppins" w:cs="Poppins"/>
          <w:noProof/>
          <w:color w:val="FFC000"/>
          <w:szCs w:val="28"/>
        </w:rPr>
        <w:lastRenderedPageBreak/>
        <w:t>Se crea una nueva habitación, la 401, doble, para no fumadores y a 200€ la noche.</w:t>
      </w:r>
    </w:p>
    <w:p w14:paraId="1C73ADF9" w14:textId="35E9D666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6D2DE58" w14:textId="73653170" w:rsidR="0075198F" w:rsidRPr="0075198F" w:rsidRDefault="002419D8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2419D8">
        <w:rPr>
          <w:rFonts w:ascii="Dubai Light" w:hAnsi="Dubai Light" w:cs="Dubai Light"/>
          <w:noProof/>
          <w:szCs w:val="28"/>
        </w:rPr>
        <w:t>insert into habitaciones values (401,200,"Doble","N");</w:t>
      </w:r>
    </w:p>
    <w:p w14:paraId="5FF12164" w14:textId="77777777" w:rsidR="0075198F" w:rsidRP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ACCC12C" w14:textId="741DE02A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Borrar los clientes que nunca se han alojado en el hotel.</w:t>
      </w:r>
    </w:p>
    <w:p w14:paraId="392D9A4D" w14:textId="25855D4E" w:rsidR="001D3FEC" w:rsidRDefault="001D3FEC" w:rsidP="001D3FEC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FCEE66F" w14:textId="2F65DC99" w:rsidR="0075198F" w:rsidRPr="00F37887" w:rsidRDefault="00F37887" w:rsidP="00F37887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F37887">
        <w:rPr>
          <w:rFonts w:ascii="Dubai Light" w:hAnsi="Dubai Light" w:cs="Dubai Light"/>
          <w:noProof/>
          <w:szCs w:val="28"/>
        </w:rPr>
        <w:t>delete from clientes where numcli not in(select numcli from ocupaciones);</w:t>
      </w:r>
    </w:p>
    <w:p w14:paraId="0360D924" w14:textId="77777777" w:rsidR="0075198F" w:rsidRP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C1B7666" w14:textId="6D04CEE3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Obtener el día que más productos se consumieron en cafetería.</w:t>
      </w:r>
    </w:p>
    <w:p w14:paraId="3069FC67" w14:textId="6C81C1A4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31ABE47" w14:textId="291D3A8A" w:rsidR="00F37887" w:rsidRDefault="00E97208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E97208">
        <w:rPr>
          <w:rFonts w:ascii="Dubai Light" w:hAnsi="Dubai Light" w:cs="Dubai Light"/>
          <w:noProof/>
          <w:szCs w:val="28"/>
        </w:rPr>
        <w:t>select fecha, sum(unidades) as unidades from consumiciones group by fecha order by unidades desc limit 1;</w:t>
      </w:r>
    </w:p>
    <w:p w14:paraId="615B818B" w14:textId="77777777" w:rsidR="00E97208" w:rsidRPr="0075198F" w:rsidRDefault="00E97208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499F07D" w14:textId="1F0D257C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Borrar los clientes menores de 25 años.</w:t>
      </w:r>
    </w:p>
    <w:p w14:paraId="4735BEFA" w14:textId="0E85A14B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7896E06" w14:textId="2109F965" w:rsidR="00E97208" w:rsidRPr="00302B87" w:rsidRDefault="00302B87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302B87">
        <w:rPr>
          <w:rFonts w:ascii="Dubai Light" w:hAnsi="Dubai Light" w:cs="Dubai Light"/>
          <w:noProof/>
          <w:szCs w:val="28"/>
        </w:rPr>
        <w:t>delete from clientes where timestampdiff(year,fnac,curdate())&lt;25;</w:t>
      </w:r>
    </w:p>
    <w:p w14:paraId="4CCB0497" w14:textId="77777777" w:rsidR="0075198F" w:rsidRP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0AB9F2F" w14:textId="59B7C00A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Incrementar el precio de los cafés en 0,25€</w:t>
      </w:r>
    </w:p>
    <w:p w14:paraId="64F9AEE7" w14:textId="070FE562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7DF8805" w14:textId="6C63FA0B" w:rsidR="00302B87" w:rsidRPr="00AE6445" w:rsidRDefault="00AE6445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AE6445">
        <w:rPr>
          <w:rFonts w:ascii="Dubai Light" w:hAnsi="Dubai Light" w:cs="Dubai Light"/>
          <w:noProof/>
          <w:szCs w:val="28"/>
        </w:rPr>
        <w:t>update productos set precio=precio+0.25 where descripcion like "%Cafe%";</w:t>
      </w:r>
    </w:p>
    <w:p w14:paraId="6B2F2183" w14:textId="77777777" w:rsidR="0075198F" w:rsidRP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306BBA0" w14:textId="1B9F588B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Bajamos el precio de las habitaciones de la primera planta un 5%.</w:t>
      </w:r>
    </w:p>
    <w:p w14:paraId="60C25E0F" w14:textId="4B1BBC8F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21D94EB" w14:textId="7B2FFFAE" w:rsidR="00AE6445" w:rsidRPr="00CE7310" w:rsidRDefault="00CE7310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CE7310">
        <w:rPr>
          <w:rFonts w:ascii="Dubai Light" w:hAnsi="Dubai Light" w:cs="Dubai Light"/>
          <w:noProof/>
          <w:szCs w:val="28"/>
        </w:rPr>
        <w:t>update habitaciones set preciodia=preciodia*0.95 where numhab like "1%";</w:t>
      </w:r>
    </w:p>
    <w:p w14:paraId="6C7E4520" w14:textId="77777777" w:rsidR="0075198F" w:rsidRP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7C94389" w14:textId="57EBB725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Añadir una ocupación hoy de la habitación creada en el punto 1. Elegir de cuantos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75198F">
        <w:rPr>
          <w:rFonts w:ascii="Poppins" w:hAnsi="Poppins" w:cs="Poppins"/>
          <w:noProof/>
          <w:color w:val="FFC000"/>
          <w:szCs w:val="28"/>
        </w:rPr>
        <w:t>días.</w:t>
      </w:r>
    </w:p>
    <w:p w14:paraId="312AF452" w14:textId="77777777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A0DA741" w14:textId="6CC7C467" w:rsidR="0075198F" w:rsidRPr="00E86418" w:rsidRDefault="00A82994" w:rsidP="00E86418">
      <w:pPr>
        <w:pStyle w:val="Prrafodelista"/>
        <w:ind w:left="0" w:firstLine="720"/>
        <w:jc w:val="both"/>
        <w:rPr>
          <w:rFonts w:ascii="Dubai Light" w:hAnsi="Dubai Light" w:cs="Dubai Light"/>
          <w:noProof/>
          <w:szCs w:val="28"/>
        </w:rPr>
      </w:pPr>
      <w:r w:rsidRPr="00E86418">
        <w:rPr>
          <w:rFonts w:ascii="Dubai Light" w:hAnsi="Dubai Light" w:cs="Dubai Light"/>
          <w:noProof/>
          <w:szCs w:val="28"/>
        </w:rPr>
        <w:t>insert into ocupaciones values(20,"401",1,curdate(),date_add(curdate(), interval 2 day));</w:t>
      </w:r>
    </w:p>
    <w:p w14:paraId="66CCF739" w14:textId="77777777" w:rsidR="00CF5635" w:rsidRPr="0075198F" w:rsidRDefault="00CF5635" w:rsidP="0075198F">
      <w:pPr>
        <w:pStyle w:val="Prrafodelista"/>
        <w:ind w:left="0"/>
        <w:jc w:val="both"/>
        <w:rPr>
          <w:rFonts w:ascii="Poppins" w:hAnsi="Poppins" w:cs="Poppins"/>
          <w:noProof/>
          <w:color w:val="FFC000"/>
          <w:szCs w:val="28"/>
        </w:rPr>
      </w:pPr>
    </w:p>
    <w:p w14:paraId="364EA349" w14:textId="6C513475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Se añade el producto “Batido Natural” a 2,25€</w:t>
      </w:r>
    </w:p>
    <w:p w14:paraId="025658EE" w14:textId="459E4FA5" w:rsidR="004130FF" w:rsidRDefault="004130FF" w:rsidP="004130F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56234B9" w14:textId="1BAAA26E" w:rsidR="004130FF" w:rsidRPr="004E14DA" w:rsidRDefault="004E14DA" w:rsidP="004130F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4E14DA">
        <w:rPr>
          <w:rFonts w:ascii="Dubai Light" w:hAnsi="Dubai Light" w:cs="Dubai Light"/>
          <w:noProof/>
          <w:szCs w:val="28"/>
        </w:rPr>
        <w:t>insert into productos(Codpro,Descripcion,Precio) values(13,"Batido Natural",2.25);</w:t>
      </w:r>
    </w:p>
    <w:p w14:paraId="41F22757" w14:textId="31C7CE89" w:rsidR="0075198F" w:rsidRDefault="0075198F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94B3330" w14:textId="34F794FA" w:rsidR="004E14DA" w:rsidRDefault="004E14DA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91AFAD0" w14:textId="3B14B5AF" w:rsidR="004E14DA" w:rsidRDefault="004E14DA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48AD64A" w14:textId="77777777" w:rsidR="004E14DA" w:rsidRPr="0075198F" w:rsidRDefault="004E14DA" w:rsidP="0075198F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1DAE57D" w14:textId="10DC4C12" w:rsidR="0075198F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lastRenderedPageBreak/>
        <w:t>Obtener el cliente y los datos de la ocupación mas larga.</w:t>
      </w:r>
    </w:p>
    <w:p w14:paraId="6E5EF9B2" w14:textId="7D4B94F1" w:rsidR="0075198F" w:rsidRDefault="0075198F" w:rsidP="0075198F">
      <w:pPr>
        <w:pStyle w:val="Prrafodelista"/>
        <w:rPr>
          <w:rFonts w:ascii="Poppins" w:hAnsi="Poppins" w:cs="Poppins"/>
          <w:noProof/>
          <w:color w:val="FFC000"/>
          <w:szCs w:val="28"/>
        </w:rPr>
      </w:pPr>
    </w:p>
    <w:p w14:paraId="41CA81A4" w14:textId="56DE0D03" w:rsidR="0075198F" w:rsidRDefault="003016F4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3016F4">
        <w:rPr>
          <w:rFonts w:ascii="Dubai Light" w:hAnsi="Dubai Light" w:cs="Dubai Light"/>
          <w:noProof/>
          <w:szCs w:val="28"/>
        </w:rPr>
        <w:t>select clientes.nombre, ocupaciones.*,  timestampdiff(day,fentrada,fsalida) as estancia from clientes, ocupaciones where clientes.numcli=ocupaciones.numcli group by estancia order by estancia desc limit 1;</w:t>
      </w:r>
    </w:p>
    <w:p w14:paraId="1FA6185D" w14:textId="77777777" w:rsidR="003016F4" w:rsidRPr="003016F4" w:rsidRDefault="003016F4" w:rsidP="0075198F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7A3D43A1" w14:textId="1BAF858A" w:rsidR="009E3E71" w:rsidRDefault="0075198F" w:rsidP="0075198F">
      <w:pPr>
        <w:pStyle w:val="Prrafodelista"/>
        <w:numPr>
          <w:ilvl w:val="0"/>
          <w:numId w:val="29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5198F">
        <w:rPr>
          <w:rFonts w:ascii="Poppins" w:hAnsi="Poppins" w:cs="Poppins"/>
          <w:noProof/>
          <w:color w:val="FFC000"/>
          <w:szCs w:val="28"/>
        </w:rPr>
        <w:t>Por error hay que eliminar los productos consumidos por el cliente 4.</w:t>
      </w:r>
    </w:p>
    <w:p w14:paraId="1BF4DC2E" w14:textId="42016D52" w:rsidR="0075198F" w:rsidRDefault="0075198F" w:rsidP="0075198F">
      <w:pPr>
        <w:pStyle w:val="Prrafodelista"/>
        <w:ind w:left="720"/>
        <w:jc w:val="both"/>
      </w:pPr>
    </w:p>
    <w:p w14:paraId="4BCBABD8" w14:textId="5F7594CD" w:rsidR="003016F4" w:rsidRPr="007739A9" w:rsidRDefault="007739A9" w:rsidP="0075198F">
      <w:pPr>
        <w:pStyle w:val="Prrafodelista"/>
        <w:ind w:left="720"/>
        <w:jc w:val="both"/>
        <w:rPr>
          <w:rFonts w:ascii="Dubai Light" w:hAnsi="Dubai Light" w:cs="Dubai Light"/>
        </w:rPr>
      </w:pPr>
      <w:proofErr w:type="spellStart"/>
      <w:r w:rsidRPr="007739A9">
        <w:rPr>
          <w:rFonts w:ascii="Dubai Light" w:hAnsi="Dubai Light" w:cs="Dubai Light"/>
        </w:rPr>
        <w:t>delete</w:t>
      </w:r>
      <w:proofErr w:type="spellEnd"/>
      <w:r w:rsidRPr="007739A9">
        <w:rPr>
          <w:rFonts w:ascii="Dubai Light" w:hAnsi="Dubai Light" w:cs="Dubai Light"/>
        </w:rPr>
        <w:t xml:space="preserve"> </w:t>
      </w:r>
      <w:proofErr w:type="spellStart"/>
      <w:r w:rsidRPr="007739A9">
        <w:rPr>
          <w:rFonts w:ascii="Dubai Light" w:hAnsi="Dubai Light" w:cs="Dubai Light"/>
        </w:rPr>
        <w:t>from</w:t>
      </w:r>
      <w:proofErr w:type="spellEnd"/>
      <w:r w:rsidRPr="007739A9">
        <w:rPr>
          <w:rFonts w:ascii="Dubai Light" w:hAnsi="Dubai Light" w:cs="Dubai Light"/>
        </w:rPr>
        <w:t xml:space="preserve"> consumiciones </w:t>
      </w:r>
      <w:proofErr w:type="spellStart"/>
      <w:r w:rsidRPr="007739A9">
        <w:rPr>
          <w:rFonts w:ascii="Dubai Light" w:hAnsi="Dubai Light" w:cs="Dubai Light"/>
        </w:rPr>
        <w:t>where</w:t>
      </w:r>
      <w:proofErr w:type="spellEnd"/>
      <w:r w:rsidRPr="007739A9">
        <w:rPr>
          <w:rFonts w:ascii="Dubai Light" w:hAnsi="Dubai Light" w:cs="Dubai Light"/>
        </w:rPr>
        <w:t xml:space="preserve"> </w:t>
      </w:r>
      <w:proofErr w:type="spellStart"/>
      <w:r w:rsidRPr="007739A9">
        <w:rPr>
          <w:rFonts w:ascii="Dubai Light" w:hAnsi="Dubai Light" w:cs="Dubai Light"/>
        </w:rPr>
        <w:t>codocupacion</w:t>
      </w:r>
      <w:proofErr w:type="spellEnd"/>
      <w:r w:rsidRPr="007739A9">
        <w:rPr>
          <w:rFonts w:ascii="Dubai Light" w:hAnsi="Dubai Light" w:cs="Dubai Light"/>
        </w:rPr>
        <w:t xml:space="preserve"> in (</w:t>
      </w:r>
      <w:proofErr w:type="spellStart"/>
      <w:r w:rsidRPr="007739A9">
        <w:rPr>
          <w:rFonts w:ascii="Dubai Light" w:hAnsi="Dubai Light" w:cs="Dubai Light"/>
        </w:rPr>
        <w:t>select</w:t>
      </w:r>
      <w:proofErr w:type="spellEnd"/>
      <w:r w:rsidRPr="007739A9">
        <w:rPr>
          <w:rFonts w:ascii="Dubai Light" w:hAnsi="Dubai Light" w:cs="Dubai Light"/>
        </w:rPr>
        <w:t xml:space="preserve"> </w:t>
      </w:r>
      <w:proofErr w:type="spellStart"/>
      <w:r w:rsidRPr="007739A9">
        <w:rPr>
          <w:rFonts w:ascii="Dubai Light" w:hAnsi="Dubai Light" w:cs="Dubai Light"/>
        </w:rPr>
        <w:t>codigo</w:t>
      </w:r>
      <w:proofErr w:type="spellEnd"/>
      <w:r w:rsidRPr="007739A9">
        <w:rPr>
          <w:rFonts w:ascii="Dubai Light" w:hAnsi="Dubai Light" w:cs="Dubai Light"/>
        </w:rPr>
        <w:t xml:space="preserve"> </w:t>
      </w:r>
      <w:proofErr w:type="spellStart"/>
      <w:r w:rsidRPr="007739A9">
        <w:rPr>
          <w:rFonts w:ascii="Dubai Light" w:hAnsi="Dubai Light" w:cs="Dubai Light"/>
        </w:rPr>
        <w:t>from</w:t>
      </w:r>
      <w:proofErr w:type="spellEnd"/>
      <w:r w:rsidRPr="007739A9">
        <w:rPr>
          <w:rFonts w:ascii="Dubai Light" w:hAnsi="Dubai Light" w:cs="Dubai Light"/>
        </w:rPr>
        <w:t xml:space="preserve"> ocupaciones </w:t>
      </w:r>
      <w:proofErr w:type="spellStart"/>
      <w:r w:rsidRPr="007739A9">
        <w:rPr>
          <w:rFonts w:ascii="Dubai Light" w:hAnsi="Dubai Light" w:cs="Dubai Light"/>
        </w:rPr>
        <w:t>where</w:t>
      </w:r>
      <w:proofErr w:type="spellEnd"/>
      <w:r w:rsidRPr="007739A9">
        <w:rPr>
          <w:rFonts w:ascii="Dubai Light" w:hAnsi="Dubai Light" w:cs="Dubai Light"/>
        </w:rPr>
        <w:t xml:space="preserve"> </w:t>
      </w:r>
      <w:proofErr w:type="spellStart"/>
      <w:r w:rsidRPr="007739A9">
        <w:rPr>
          <w:rFonts w:ascii="Dubai Light" w:hAnsi="Dubai Light" w:cs="Dubai Light"/>
        </w:rPr>
        <w:t>numcli</w:t>
      </w:r>
      <w:proofErr w:type="spellEnd"/>
      <w:r w:rsidRPr="007739A9">
        <w:rPr>
          <w:rFonts w:ascii="Dubai Light" w:hAnsi="Dubai Light" w:cs="Dubai Light"/>
        </w:rPr>
        <w:t>=4);</w:t>
      </w:r>
    </w:p>
    <w:sectPr w:rsidR="003016F4" w:rsidRPr="007739A9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F8DF" w14:textId="77777777" w:rsidR="00B04E20" w:rsidRDefault="00B04E20">
      <w:r>
        <w:separator/>
      </w:r>
    </w:p>
    <w:p w14:paraId="59D6592E" w14:textId="77777777" w:rsidR="00B04E20" w:rsidRDefault="00B04E20"/>
  </w:endnote>
  <w:endnote w:type="continuationSeparator" w:id="0">
    <w:p w14:paraId="0EDC2166" w14:textId="77777777" w:rsidR="00B04E20" w:rsidRDefault="00B04E20">
      <w:r>
        <w:continuationSeparator/>
      </w:r>
    </w:p>
    <w:p w14:paraId="2DFA01EC" w14:textId="77777777" w:rsidR="00B04E20" w:rsidRDefault="00B04E20"/>
  </w:endnote>
  <w:endnote w:type="continuationNotice" w:id="1">
    <w:p w14:paraId="0F99346A" w14:textId="77777777" w:rsidR="00B04E20" w:rsidRDefault="00B04E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8CB6B20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19FB" w14:textId="77777777" w:rsidR="00B04E20" w:rsidRDefault="00B04E20">
      <w:r>
        <w:separator/>
      </w:r>
    </w:p>
    <w:p w14:paraId="27C69A8F" w14:textId="77777777" w:rsidR="00B04E20" w:rsidRDefault="00B04E20"/>
  </w:footnote>
  <w:footnote w:type="continuationSeparator" w:id="0">
    <w:p w14:paraId="4DEF2A5F" w14:textId="77777777" w:rsidR="00B04E20" w:rsidRDefault="00B04E20">
      <w:r>
        <w:continuationSeparator/>
      </w:r>
    </w:p>
    <w:p w14:paraId="6B396F0D" w14:textId="77777777" w:rsidR="00B04E20" w:rsidRDefault="00B04E20"/>
  </w:footnote>
  <w:footnote w:type="continuationNotice" w:id="1">
    <w:p w14:paraId="0E92B27D" w14:textId="77777777" w:rsidR="00B04E20" w:rsidRDefault="00B04E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4C9914C4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CONSULTAS </w:t>
          </w:r>
          <w:r w:rsidR="00B16E38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="0075198F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I: </w:t>
          </w:r>
          <w:r w:rsidR="00A9077E">
            <w:rPr>
              <w:rFonts w:ascii="Poppins" w:hAnsi="Poppins" w:cs="Poppins"/>
              <w:color w:val="0070C0"/>
              <w:sz w:val="20"/>
              <w:szCs w:val="16"/>
            </w:rPr>
            <w:t xml:space="preserve">HOTEL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</w:t>
          </w:r>
          <w:r w:rsidR="00B16E38">
            <w:rPr>
              <w:rFonts w:ascii="Poppins" w:hAnsi="Poppins" w:cs="Poppins"/>
              <w:color w:val="0070C0"/>
              <w:sz w:val="20"/>
              <w:szCs w:val="16"/>
            </w:rPr>
            <w:t xml:space="preserve">     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B6A79"/>
    <w:multiLevelType w:val="hybridMultilevel"/>
    <w:tmpl w:val="5A9A4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360D9"/>
    <w:multiLevelType w:val="hybridMultilevel"/>
    <w:tmpl w:val="0F22C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26"/>
  </w:num>
  <w:num w:numId="5">
    <w:abstractNumId w:val="17"/>
  </w:num>
  <w:num w:numId="6">
    <w:abstractNumId w:val="25"/>
  </w:num>
  <w:num w:numId="7">
    <w:abstractNumId w:val="7"/>
  </w:num>
  <w:num w:numId="8">
    <w:abstractNumId w:val="28"/>
  </w:num>
  <w:num w:numId="9">
    <w:abstractNumId w:val="27"/>
  </w:num>
  <w:num w:numId="10">
    <w:abstractNumId w:val="3"/>
  </w:num>
  <w:num w:numId="11">
    <w:abstractNumId w:val="19"/>
  </w:num>
  <w:num w:numId="12">
    <w:abstractNumId w:val="8"/>
  </w:num>
  <w:num w:numId="13">
    <w:abstractNumId w:val="5"/>
  </w:num>
  <w:num w:numId="14">
    <w:abstractNumId w:val="23"/>
  </w:num>
  <w:num w:numId="15">
    <w:abstractNumId w:val="10"/>
  </w:num>
  <w:num w:numId="16">
    <w:abstractNumId w:val="24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20"/>
  </w:num>
  <w:num w:numId="22">
    <w:abstractNumId w:val="18"/>
  </w:num>
  <w:num w:numId="23">
    <w:abstractNumId w:val="4"/>
  </w:num>
  <w:num w:numId="24">
    <w:abstractNumId w:val="15"/>
  </w:num>
  <w:num w:numId="25">
    <w:abstractNumId w:val="0"/>
  </w:num>
  <w:num w:numId="26">
    <w:abstractNumId w:val="6"/>
  </w:num>
  <w:num w:numId="27">
    <w:abstractNumId w:val="1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13F3"/>
    <w:rsid w:val="00005841"/>
    <w:rsid w:val="00006F7D"/>
    <w:rsid w:val="000112D7"/>
    <w:rsid w:val="000147D1"/>
    <w:rsid w:val="000153FC"/>
    <w:rsid w:val="00021168"/>
    <w:rsid w:val="00022066"/>
    <w:rsid w:val="00023807"/>
    <w:rsid w:val="00023B8E"/>
    <w:rsid w:val="0002482E"/>
    <w:rsid w:val="000271D6"/>
    <w:rsid w:val="00031BC7"/>
    <w:rsid w:val="0003423F"/>
    <w:rsid w:val="000350D1"/>
    <w:rsid w:val="00035F60"/>
    <w:rsid w:val="000404F7"/>
    <w:rsid w:val="00041375"/>
    <w:rsid w:val="000424AF"/>
    <w:rsid w:val="00043144"/>
    <w:rsid w:val="00043DB0"/>
    <w:rsid w:val="00044D7F"/>
    <w:rsid w:val="00050324"/>
    <w:rsid w:val="00050A42"/>
    <w:rsid w:val="000512A1"/>
    <w:rsid w:val="00053E14"/>
    <w:rsid w:val="00057D7B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BAA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25267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266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3FEC"/>
    <w:rsid w:val="001D45FD"/>
    <w:rsid w:val="001D565D"/>
    <w:rsid w:val="001D68C8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0BEA"/>
    <w:rsid w:val="002350DD"/>
    <w:rsid w:val="00237CDF"/>
    <w:rsid w:val="00240EAC"/>
    <w:rsid w:val="002419D8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E7829"/>
    <w:rsid w:val="002F1A6D"/>
    <w:rsid w:val="002F51F5"/>
    <w:rsid w:val="002F75CD"/>
    <w:rsid w:val="003016F4"/>
    <w:rsid w:val="00301B0B"/>
    <w:rsid w:val="00302B87"/>
    <w:rsid w:val="003036C5"/>
    <w:rsid w:val="00305097"/>
    <w:rsid w:val="00305A97"/>
    <w:rsid w:val="00307469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469B6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18B4"/>
    <w:rsid w:val="003F4062"/>
    <w:rsid w:val="003F4299"/>
    <w:rsid w:val="00401320"/>
    <w:rsid w:val="00402352"/>
    <w:rsid w:val="004034CC"/>
    <w:rsid w:val="004053F6"/>
    <w:rsid w:val="004076FC"/>
    <w:rsid w:val="004110DE"/>
    <w:rsid w:val="004115E0"/>
    <w:rsid w:val="00411823"/>
    <w:rsid w:val="004130FF"/>
    <w:rsid w:val="0041392C"/>
    <w:rsid w:val="00414878"/>
    <w:rsid w:val="00415685"/>
    <w:rsid w:val="00417334"/>
    <w:rsid w:val="0041768A"/>
    <w:rsid w:val="0042374E"/>
    <w:rsid w:val="00423803"/>
    <w:rsid w:val="004244C3"/>
    <w:rsid w:val="00434819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2B45"/>
    <w:rsid w:val="004B5B56"/>
    <w:rsid w:val="004C2AA4"/>
    <w:rsid w:val="004C5DC2"/>
    <w:rsid w:val="004D11B3"/>
    <w:rsid w:val="004D144C"/>
    <w:rsid w:val="004D2193"/>
    <w:rsid w:val="004D3662"/>
    <w:rsid w:val="004D5300"/>
    <w:rsid w:val="004E14DA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0EE8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E694C"/>
    <w:rsid w:val="005F1BB0"/>
    <w:rsid w:val="005F34E9"/>
    <w:rsid w:val="005F3E18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27446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249E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0CA5"/>
    <w:rsid w:val="00712647"/>
    <w:rsid w:val="00712757"/>
    <w:rsid w:val="00713810"/>
    <w:rsid w:val="0071587B"/>
    <w:rsid w:val="00716C2F"/>
    <w:rsid w:val="0071784E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198F"/>
    <w:rsid w:val="0075451F"/>
    <w:rsid w:val="007553A6"/>
    <w:rsid w:val="007579A9"/>
    <w:rsid w:val="00764210"/>
    <w:rsid w:val="00765308"/>
    <w:rsid w:val="00765B2A"/>
    <w:rsid w:val="00765D69"/>
    <w:rsid w:val="00767766"/>
    <w:rsid w:val="0077308A"/>
    <w:rsid w:val="007739A9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427C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B4B45"/>
    <w:rsid w:val="008B7CFD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26C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46EF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875EA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3E71"/>
    <w:rsid w:val="009E7689"/>
    <w:rsid w:val="009F025C"/>
    <w:rsid w:val="009F2085"/>
    <w:rsid w:val="009F4014"/>
    <w:rsid w:val="009F7C37"/>
    <w:rsid w:val="00A01BB1"/>
    <w:rsid w:val="00A02CC8"/>
    <w:rsid w:val="00A048AA"/>
    <w:rsid w:val="00A11C6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4DF7"/>
    <w:rsid w:val="00A55A79"/>
    <w:rsid w:val="00A57834"/>
    <w:rsid w:val="00A62D50"/>
    <w:rsid w:val="00A731D9"/>
    <w:rsid w:val="00A755FD"/>
    <w:rsid w:val="00A823BF"/>
    <w:rsid w:val="00A82994"/>
    <w:rsid w:val="00A83D19"/>
    <w:rsid w:val="00A8489E"/>
    <w:rsid w:val="00A8623E"/>
    <w:rsid w:val="00A900B3"/>
    <w:rsid w:val="00A9077E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6445"/>
    <w:rsid w:val="00AE74AB"/>
    <w:rsid w:val="00AF28C0"/>
    <w:rsid w:val="00AF5051"/>
    <w:rsid w:val="00AF7CB7"/>
    <w:rsid w:val="00B01C79"/>
    <w:rsid w:val="00B0250F"/>
    <w:rsid w:val="00B02D7B"/>
    <w:rsid w:val="00B04D20"/>
    <w:rsid w:val="00B04E20"/>
    <w:rsid w:val="00B10E18"/>
    <w:rsid w:val="00B11F2E"/>
    <w:rsid w:val="00B1456F"/>
    <w:rsid w:val="00B16423"/>
    <w:rsid w:val="00B16E38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0EC6"/>
    <w:rsid w:val="00B633A3"/>
    <w:rsid w:val="00B65107"/>
    <w:rsid w:val="00B65185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E19"/>
    <w:rsid w:val="00B85FA7"/>
    <w:rsid w:val="00B860E2"/>
    <w:rsid w:val="00B9021C"/>
    <w:rsid w:val="00B9033F"/>
    <w:rsid w:val="00B977A5"/>
    <w:rsid w:val="00BA058D"/>
    <w:rsid w:val="00BA0936"/>
    <w:rsid w:val="00BA4B9F"/>
    <w:rsid w:val="00BA68D8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775D6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E7310"/>
    <w:rsid w:val="00CF377B"/>
    <w:rsid w:val="00CF5371"/>
    <w:rsid w:val="00CF5635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67EB0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96DED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2F0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86418"/>
    <w:rsid w:val="00E97023"/>
    <w:rsid w:val="00E97208"/>
    <w:rsid w:val="00E97896"/>
    <w:rsid w:val="00EA1790"/>
    <w:rsid w:val="00EA2A48"/>
    <w:rsid w:val="00EA2F1B"/>
    <w:rsid w:val="00EA3701"/>
    <w:rsid w:val="00EA5071"/>
    <w:rsid w:val="00EA5B38"/>
    <w:rsid w:val="00EA6744"/>
    <w:rsid w:val="00EA6995"/>
    <w:rsid w:val="00EA6D59"/>
    <w:rsid w:val="00EA79FF"/>
    <w:rsid w:val="00EA7CDE"/>
    <w:rsid w:val="00EB478D"/>
    <w:rsid w:val="00EC2060"/>
    <w:rsid w:val="00EC7302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37887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439E"/>
    <w:rsid w:val="00FE5957"/>
    <w:rsid w:val="00FE647C"/>
    <w:rsid w:val="00FE74FF"/>
    <w:rsid w:val="00FE7C8C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61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18</cp:revision>
  <cp:lastPrinted>2022-10-07T10:24:00Z</cp:lastPrinted>
  <dcterms:created xsi:type="dcterms:W3CDTF">2022-10-26T08:29:00Z</dcterms:created>
  <dcterms:modified xsi:type="dcterms:W3CDTF">2022-10-26T10:07:00Z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