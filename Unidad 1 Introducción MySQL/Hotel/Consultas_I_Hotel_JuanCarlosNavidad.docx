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41B5009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135380"/>
                      <wp:effectExtent l="0" t="0" r="0" b="762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1353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0DD664FA" w:rsidR="00845B92" w:rsidRPr="00976497" w:rsidRDefault="00B860E2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CONSULTAS I: </w:t>
                                  </w:r>
                                  <w:r w:rsidR="00A9077E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" filled="f" stroked="f" strokeweight=".5pt">
                      <v:textbox>
                        <w:txbxContent>
                          <w:p w14:paraId="3A851215" w14:textId="0DD664FA" w:rsidR="00845B92" w:rsidRPr="00976497" w:rsidRDefault="00B860E2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CONSULTAS I: </w:t>
                            </w:r>
                            <w:r w:rsidR="00A9077E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HOTEL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05801D3B" w:rsidR="00D077E9" w:rsidRPr="00976497" w:rsidRDefault="00B860E2" w:rsidP="00AB02A7">
            <w:pPr>
              <w:rPr>
                <w:noProof/>
                <w:color w:val="FFC000"/>
              </w:rPr>
            </w:pPr>
            <w:r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5FC127D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1080135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7540F8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pt,85.05pt" to="124.6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" strokecolor="#ffc000" strokeweight="4.5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1A2B98DF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1722120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3FA0B9F4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949A4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3C461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7A18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026DFEF0" w14:textId="45978BC9" w:rsid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bookmarkStart w:id="0" w:name="_¿Qué_es_HTTP"/>
      <w:bookmarkEnd w:id="0"/>
      <w:r w:rsidRPr="00EA7CDE">
        <w:rPr>
          <w:rFonts w:ascii="Poppins" w:hAnsi="Poppins" w:cs="Poppins"/>
          <w:noProof/>
          <w:color w:val="FFC000"/>
          <w:szCs w:val="28"/>
        </w:rPr>
        <w:lastRenderedPageBreak/>
        <w:t>Obtener la media de precio de las habitaciones.</w:t>
      </w:r>
    </w:p>
    <w:p w14:paraId="61DA6B7E" w14:textId="135AB9EF" w:rsid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1A9BD4A7" w14:textId="7169EEFA" w:rsidR="00EA7CDE" w:rsidRPr="00EA7CDE" w:rsidRDefault="00BA68D8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BA68D8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0801EC94" wp14:editId="259FDB18">
            <wp:extent cx="5859780" cy="23710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5042" cy="24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933E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0D9DC48" w14:textId="70513824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la media de precio de las habitaciones agrupadas por categoría.</w:t>
      </w:r>
    </w:p>
    <w:p w14:paraId="7383A9CC" w14:textId="66DC98D6" w:rsidR="00EA7CDE" w:rsidRDefault="00EA7CDE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</w:p>
    <w:p w14:paraId="37E02E5F" w14:textId="38AD0363" w:rsidR="00BA68D8" w:rsidRPr="00EA7CDE" w:rsidRDefault="004B2B45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  <w:r w:rsidRPr="004B2B45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6067C980" wp14:editId="700D6B92">
            <wp:extent cx="5867400" cy="30641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040" cy="3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36A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0E49E9C" w14:textId="46BE7211" w:rsid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la clienta más joven.</w:t>
      </w:r>
    </w:p>
    <w:p w14:paraId="132ACD9F" w14:textId="6C1EFF43" w:rsidR="00A54DF7" w:rsidRDefault="00A54DF7" w:rsidP="00A54DF7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7C339783" w14:textId="1AC2953B" w:rsidR="00A54DF7" w:rsidRPr="00EA7CDE" w:rsidRDefault="00A54DF7" w:rsidP="00A54DF7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A54DF7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35E3C264" wp14:editId="621871F6">
            <wp:extent cx="5791200" cy="3520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4131" cy="3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4E8C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4EF0012" w14:textId="7E59F27D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un listado de los nombres de los clientes, las fechas de ocupación, el número de habitación y el total de lo que ha gastado en la habitación.</w:t>
      </w:r>
    </w:p>
    <w:p w14:paraId="261A2954" w14:textId="152E199F" w:rsidR="00EA7CDE" w:rsidRDefault="00EA7CDE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</w:p>
    <w:p w14:paraId="24999891" w14:textId="327B2D53" w:rsidR="00A54DF7" w:rsidRPr="00EA7CDE" w:rsidRDefault="000404F7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  <w:r w:rsidRPr="000404F7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3A869AFA" wp14:editId="3774538D">
            <wp:extent cx="5798820" cy="605657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1928" cy="61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EF80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FE257A0" w14:textId="4265621F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los clientes que sólo se han alojado un día en el hotel.</w:t>
      </w:r>
    </w:p>
    <w:p w14:paraId="2A9F7557" w14:textId="5DF45928" w:rsid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20D499F" w14:textId="4DF16661" w:rsidR="008B4B45" w:rsidRDefault="008B4B45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8B4B45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40F17D84" wp14:editId="2C9CC796">
            <wp:extent cx="5806440" cy="33331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1045" cy="34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403F" w14:textId="77777777" w:rsidR="008B4B45" w:rsidRPr="00EA7CDE" w:rsidRDefault="008B4B45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94891F6" w14:textId="7769AB0E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el total de ingresos por la venta de cafetería en febrero del 2022.</w:t>
      </w:r>
    </w:p>
    <w:p w14:paraId="3DB1C25F" w14:textId="77777777" w:rsidR="00EA7CDE" w:rsidRPr="00EA7CDE" w:rsidRDefault="00EA7CDE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</w:p>
    <w:p w14:paraId="5D0A83A8" w14:textId="2A4D24E4" w:rsidR="00EA7CDE" w:rsidRDefault="00434819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434819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6C8D1452" wp14:editId="3200FC7F">
            <wp:extent cx="5846657" cy="385155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196" cy="3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03D8" w14:textId="77777777" w:rsidR="008B4B45" w:rsidRPr="00EA7CDE" w:rsidRDefault="008B4B45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40142F02" w14:textId="49AE8979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Incrementar en un 12% el precio de las habitaciones dobles y triples</w:t>
      </w:r>
    </w:p>
    <w:p w14:paraId="4DFBA324" w14:textId="2B8C44F6" w:rsid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3F3E4DFC" w14:textId="687A6048" w:rsidR="00434819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627446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39CC942E" wp14:editId="5C931A6E">
            <wp:extent cx="5829300" cy="38749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698" cy="3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922" w14:textId="0B8249C4" w:rsidR="00434819" w:rsidRDefault="00434819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0548DB7" w14:textId="66CD7115" w:rsidR="00627446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72781708" w14:textId="04187709" w:rsidR="00627446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399B41C0" w14:textId="14364668" w:rsidR="00627446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0137CD97" w14:textId="54D6CA1C" w:rsidR="00627446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4F146D1D" w14:textId="77777777" w:rsidR="00627446" w:rsidRPr="00EA7CDE" w:rsidRDefault="00627446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615C32BF" w14:textId="59A1ACA2" w:rsidR="00EA7CDE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lastRenderedPageBreak/>
        <w:t>Obtener un listado de los clientes que han ocupado habitaciones para no fumadores.</w:t>
      </w:r>
    </w:p>
    <w:p w14:paraId="0E5F7E2F" w14:textId="49C0EABB" w:rsidR="00EA7CDE" w:rsidRDefault="00EA7CDE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</w:p>
    <w:p w14:paraId="08F9D99C" w14:textId="04DCFF7A" w:rsidR="005E694C" w:rsidRPr="00EA7CDE" w:rsidRDefault="001D68C8" w:rsidP="00EA7CDE">
      <w:pPr>
        <w:pStyle w:val="Prrafodelista"/>
        <w:rPr>
          <w:rFonts w:ascii="Poppins" w:hAnsi="Poppins" w:cs="Poppins"/>
          <w:noProof/>
          <w:color w:val="FFC000"/>
          <w:szCs w:val="28"/>
        </w:rPr>
      </w:pPr>
      <w:r w:rsidRPr="001D68C8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2D419BBA" wp14:editId="380CD606">
            <wp:extent cx="5905500" cy="506741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1203" cy="5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BE5C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2913AD1E" w14:textId="7A9CAFF2" w:rsid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Obtener el producto más consumido en cafetería.</w:t>
      </w:r>
    </w:p>
    <w:p w14:paraId="6816C44F" w14:textId="4C75EC08" w:rsidR="005E694C" w:rsidRDefault="005E694C" w:rsidP="005E694C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62ECC6DF" w14:textId="5B30C0E9" w:rsidR="005E694C" w:rsidRPr="00EA7CDE" w:rsidRDefault="00D96DED" w:rsidP="005E694C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  <w:r w:rsidRPr="00D96DED">
        <w:rPr>
          <w:rFonts w:ascii="Poppins" w:hAnsi="Poppins" w:cs="Poppins"/>
          <w:noProof/>
          <w:color w:val="FFC000"/>
          <w:szCs w:val="28"/>
        </w:rPr>
        <w:drawing>
          <wp:inline distT="0" distB="0" distL="0" distR="0" wp14:anchorId="78658262" wp14:editId="1CEF8A49">
            <wp:extent cx="5914390" cy="260530"/>
            <wp:effectExtent l="0" t="0" r="0" b="6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44264" cy="2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07D" w14:textId="77777777" w:rsidR="00EA7CDE" w:rsidRPr="00EA7CDE" w:rsidRDefault="00EA7CDE" w:rsidP="00EA7CDE">
      <w:pPr>
        <w:pStyle w:val="Prrafodelista"/>
        <w:ind w:left="720"/>
        <w:rPr>
          <w:rFonts w:ascii="Poppins" w:hAnsi="Poppins" w:cs="Poppins"/>
          <w:noProof/>
          <w:color w:val="FFC000"/>
          <w:szCs w:val="28"/>
        </w:rPr>
      </w:pPr>
    </w:p>
    <w:p w14:paraId="5E3057A8" w14:textId="144DA1B3" w:rsidR="006C4577" w:rsidRPr="00EA7CDE" w:rsidRDefault="00EA7CDE" w:rsidP="00EA7CDE">
      <w:pPr>
        <w:pStyle w:val="Prrafodelista"/>
        <w:numPr>
          <w:ilvl w:val="0"/>
          <w:numId w:val="28"/>
        </w:numPr>
        <w:rPr>
          <w:rFonts w:ascii="Poppins" w:hAnsi="Poppins" w:cs="Poppins"/>
          <w:noProof/>
          <w:color w:val="FFC000"/>
          <w:szCs w:val="28"/>
        </w:rPr>
      </w:pPr>
      <w:r w:rsidRPr="00EA7CDE">
        <w:rPr>
          <w:rFonts w:ascii="Poppins" w:hAnsi="Poppins" w:cs="Poppins"/>
          <w:noProof/>
          <w:color w:val="FFC000"/>
          <w:szCs w:val="28"/>
        </w:rPr>
        <w:t>Hacer la caja de marzo de 2022 (habitaciones mas cafetería).</w:t>
      </w:r>
    </w:p>
    <w:p w14:paraId="7723226F" w14:textId="77777777" w:rsidR="00EA7CDE" w:rsidRDefault="00EA7CDE" w:rsidP="00EA7CDE">
      <w:pPr>
        <w:pStyle w:val="Prrafodelista"/>
      </w:pPr>
    </w:p>
    <w:p w14:paraId="580D60F6" w14:textId="71B19E30" w:rsidR="00EA7CDE" w:rsidRPr="006C4577" w:rsidRDefault="009646EF" w:rsidP="00EA7CDE">
      <w:pPr>
        <w:pStyle w:val="Prrafodelista"/>
        <w:ind w:left="720"/>
      </w:pPr>
      <w:r w:rsidRPr="009646EF">
        <w:rPr>
          <w:noProof/>
        </w:rPr>
        <w:drawing>
          <wp:inline distT="0" distB="0" distL="0" distR="0" wp14:anchorId="460E92D8" wp14:editId="4ED58244">
            <wp:extent cx="5882640" cy="575718"/>
            <wp:effectExtent l="0" t="0" r="381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0116" cy="5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CDE" w:rsidRPr="006C4577" w:rsidSect="00CC4D15">
      <w:headerReference w:type="default" r:id="rId24"/>
      <w:footerReference w:type="default" r:id="rId2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0368F" w14:textId="77777777" w:rsidR="00125267" w:rsidRDefault="00125267">
      <w:r>
        <w:separator/>
      </w:r>
    </w:p>
    <w:p w14:paraId="1DA9E198" w14:textId="77777777" w:rsidR="00125267" w:rsidRDefault="00125267"/>
  </w:endnote>
  <w:endnote w:type="continuationSeparator" w:id="0">
    <w:p w14:paraId="532EF099" w14:textId="77777777" w:rsidR="00125267" w:rsidRDefault="00125267">
      <w:r>
        <w:continuationSeparator/>
      </w:r>
    </w:p>
    <w:p w14:paraId="4AD0FD31" w14:textId="77777777" w:rsidR="00125267" w:rsidRDefault="00125267"/>
  </w:endnote>
  <w:endnote w:type="continuationNotice" w:id="1">
    <w:p w14:paraId="3B536641" w14:textId="77777777" w:rsidR="00125267" w:rsidRDefault="0012526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F5B092E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1AF8" w14:textId="77777777" w:rsidR="00125267" w:rsidRDefault="00125267">
      <w:r>
        <w:separator/>
      </w:r>
    </w:p>
    <w:p w14:paraId="42DBA0DE" w14:textId="77777777" w:rsidR="00125267" w:rsidRDefault="00125267"/>
  </w:footnote>
  <w:footnote w:type="continuationSeparator" w:id="0">
    <w:p w14:paraId="56219BE0" w14:textId="77777777" w:rsidR="00125267" w:rsidRDefault="00125267">
      <w:r>
        <w:continuationSeparator/>
      </w:r>
    </w:p>
    <w:p w14:paraId="6265C59A" w14:textId="77777777" w:rsidR="00125267" w:rsidRDefault="00125267"/>
  </w:footnote>
  <w:footnote w:type="continuationNotice" w:id="1">
    <w:p w14:paraId="2E063C71" w14:textId="77777777" w:rsidR="00125267" w:rsidRDefault="0012526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4176D3E6" w:rsidR="00370673" w:rsidRPr="007B68B7" w:rsidRDefault="00B860E2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 w:rsidRPr="00B860E2">
            <w:rPr>
              <w:rFonts w:ascii="Poppins" w:hAnsi="Poppins" w:cs="Poppins"/>
              <w:color w:val="0070C0"/>
              <w:sz w:val="20"/>
              <w:szCs w:val="16"/>
            </w:rPr>
            <w:t xml:space="preserve">CONSULTAS I: </w:t>
          </w:r>
          <w:r w:rsidR="00A9077E">
            <w:rPr>
              <w:rFonts w:ascii="Poppins" w:hAnsi="Poppins" w:cs="Poppins"/>
              <w:color w:val="0070C0"/>
              <w:sz w:val="20"/>
              <w:szCs w:val="16"/>
            </w:rPr>
            <w:t xml:space="preserve">HOTEL   </w:t>
          </w: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                                                                                                           </w:t>
          </w:r>
          <w:r w:rsidR="00941848">
            <w:rPr>
              <w:rFonts w:ascii="Poppins" w:hAnsi="Poppins" w:cs="Poppins"/>
              <w:color w:val="0070C0"/>
              <w:sz w:val="20"/>
              <w:szCs w:val="16"/>
            </w:rPr>
            <w:t xml:space="preserve">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3EC"/>
    <w:multiLevelType w:val="hybridMultilevel"/>
    <w:tmpl w:val="7010929A"/>
    <w:lvl w:ilvl="0" w:tplc="58A0689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7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360D9"/>
    <w:multiLevelType w:val="hybridMultilevel"/>
    <w:tmpl w:val="0F22CF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5"/>
  </w:num>
  <w:num w:numId="5">
    <w:abstractNumId w:val="16"/>
  </w:num>
  <w:num w:numId="6">
    <w:abstractNumId w:val="24"/>
  </w:num>
  <w:num w:numId="7">
    <w:abstractNumId w:val="7"/>
  </w:num>
  <w:num w:numId="8">
    <w:abstractNumId w:val="27"/>
  </w:num>
  <w:num w:numId="9">
    <w:abstractNumId w:val="26"/>
  </w:num>
  <w:num w:numId="10">
    <w:abstractNumId w:val="3"/>
  </w:num>
  <w:num w:numId="11">
    <w:abstractNumId w:val="18"/>
  </w:num>
  <w:num w:numId="12">
    <w:abstractNumId w:val="8"/>
  </w:num>
  <w:num w:numId="13">
    <w:abstractNumId w:val="5"/>
  </w:num>
  <w:num w:numId="14">
    <w:abstractNumId w:val="22"/>
  </w:num>
  <w:num w:numId="15">
    <w:abstractNumId w:val="10"/>
  </w:num>
  <w:num w:numId="16">
    <w:abstractNumId w:val="23"/>
  </w:num>
  <w:num w:numId="17">
    <w:abstractNumId w:val="12"/>
  </w:num>
  <w:num w:numId="18">
    <w:abstractNumId w:val="11"/>
  </w:num>
  <w:num w:numId="19">
    <w:abstractNumId w:val="2"/>
  </w:num>
  <w:num w:numId="20">
    <w:abstractNumId w:val="9"/>
  </w:num>
  <w:num w:numId="21">
    <w:abstractNumId w:val="19"/>
  </w:num>
  <w:num w:numId="22">
    <w:abstractNumId w:val="17"/>
  </w:num>
  <w:num w:numId="23">
    <w:abstractNumId w:val="4"/>
  </w:num>
  <w:num w:numId="24">
    <w:abstractNumId w:val="14"/>
  </w:num>
  <w:num w:numId="25">
    <w:abstractNumId w:val="0"/>
  </w:num>
  <w:num w:numId="26">
    <w:abstractNumId w:val="6"/>
  </w:num>
  <w:num w:numId="27">
    <w:abstractNumId w:val="1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5841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04F7"/>
    <w:rsid w:val="00041375"/>
    <w:rsid w:val="000424AF"/>
    <w:rsid w:val="00043DB0"/>
    <w:rsid w:val="00044D7F"/>
    <w:rsid w:val="00050324"/>
    <w:rsid w:val="00050A42"/>
    <w:rsid w:val="000512A1"/>
    <w:rsid w:val="00053E14"/>
    <w:rsid w:val="00057D7B"/>
    <w:rsid w:val="00062D19"/>
    <w:rsid w:val="00064EFF"/>
    <w:rsid w:val="00067046"/>
    <w:rsid w:val="0006720B"/>
    <w:rsid w:val="000747A0"/>
    <w:rsid w:val="0007650E"/>
    <w:rsid w:val="00077728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268"/>
    <w:rsid w:val="000A75AD"/>
    <w:rsid w:val="000B1809"/>
    <w:rsid w:val="000B5653"/>
    <w:rsid w:val="000B746D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25267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D68C8"/>
    <w:rsid w:val="001F2BC8"/>
    <w:rsid w:val="001F4EFF"/>
    <w:rsid w:val="001F5808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47C2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0892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4D36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5AC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94FCF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0D0D"/>
    <w:rsid w:val="003D3863"/>
    <w:rsid w:val="003D396B"/>
    <w:rsid w:val="003D68EB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4819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2B45"/>
    <w:rsid w:val="004B5B56"/>
    <w:rsid w:val="004C2AA4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E694C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278D"/>
    <w:rsid w:val="00606702"/>
    <w:rsid w:val="0061193B"/>
    <w:rsid w:val="00614CED"/>
    <w:rsid w:val="00616813"/>
    <w:rsid w:val="00620827"/>
    <w:rsid w:val="006211D3"/>
    <w:rsid w:val="00623146"/>
    <w:rsid w:val="006241E4"/>
    <w:rsid w:val="00627446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94BFF"/>
    <w:rsid w:val="0069529C"/>
    <w:rsid w:val="006A2FBF"/>
    <w:rsid w:val="006A4D7E"/>
    <w:rsid w:val="006A73C9"/>
    <w:rsid w:val="006B4CF4"/>
    <w:rsid w:val="006B7479"/>
    <w:rsid w:val="006B7A49"/>
    <w:rsid w:val="006C4577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339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2220"/>
    <w:rsid w:val="008B3F0C"/>
    <w:rsid w:val="008B4B45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1848"/>
    <w:rsid w:val="00943026"/>
    <w:rsid w:val="009450C3"/>
    <w:rsid w:val="00945E57"/>
    <w:rsid w:val="00946BB3"/>
    <w:rsid w:val="00946CC1"/>
    <w:rsid w:val="009503F2"/>
    <w:rsid w:val="009513D8"/>
    <w:rsid w:val="00951EBF"/>
    <w:rsid w:val="00955DE6"/>
    <w:rsid w:val="0096052D"/>
    <w:rsid w:val="00962ACB"/>
    <w:rsid w:val="009646EF"/>
    <w:rsid w:val="00966589"/>
    <w:rsid w:val="00966B81"/>
    <w:rsid w:val="00966DEE"/>
    <w:rsid w:val="00972B26"/>
    <w:rsid w:val="00974E7B"/>
    <w:rsid w:val="00976497"/>
    <w:rsid w:val="009768AB"/>
    <w:rsid w:val="00976E74"/>
    <w:rsid w:val="00977B71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4DF7"/>
    <w:rsid w:val="00A55A79"/>
    <w:rsid w:val="00A57834"/>
    <w:rsid w:val="00A62D50"/>
    <w:rsid w:val="00A731D9"/>
    <w:rsid w:val="00A755FD"/>
    <w:rsid w:val="00A823BF"/>
    <w:rsid w:val="00A83D19"/>
    <w:rsid w:val="00A8489E"/>
    <w:rsid w:val="00A8623E"/>
    <w:rsid w:val="00A900B3"/>
    <w:rsid w:val="00A9077E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4E0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0EC6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860E2"/>
    <w:rsid w:val="00B9021C"/>
    <w:rsid w:val="00B9033F"/>
    <w:rsid w:val="00B977A5"/>
    <w:rsid w:val="00BA058D"/>
    <w:rsid w:val="00BA0936"/>
    <w:rsid w:val="00BA4B9F"/>
    <w:rsid w:val="00BA68D8"/>
    <w:rsid w:val="00BA6A6F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E67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96DED"/>
    <w:rsid w:val="00DA0B46"/>
    <w:rsid w:val="00DA1CA4"/>
    <w:rsid w:val="00DA3B13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E213F"/>
    <w:rsid w:val="00DE2C47"/>
    <w:rsid w:val="00DE3516"/>
    <w:rsid w:val="00DE3B7D"/>
    <w:rsid w:val="00DE3F47"/>
    <w:rsid w:val="00DE3F49"/>
    <w:rsid w:val="00DE5FCE"/>
    <w:rsid w:val="00DE7E8B"/>
    <w:rsid w:val="00DF027C"/>
    <w:rsid w:val="00DF448E"/>
    <w:rsid w:val="00DF6BC9"/>
    <w:rsid w:val="00E002F0"/>
    <w:rsid w:val="00E00A32"/>
    <w:rsid w:val="00E01E04"/>
    <w:rsid w:val="00E04243"/>
    <w:rsid w:val="00E1067A"/>
    <w:rsid w:val="00E11436"/>
    <w:rsid w:val="00E12CFF"/>
    <w:rsid w:val="00E1576F"/>
    <w:rsid w:val="00E16228"/>
    <w:rsid w:val="00E20791"/>
    <w:rsid w:val="00E21A6C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A7CDE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64</TotalTime>
  <Pages>3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16</cp:revision>
  <cp:lastPrinted>2022-10-07T10:24:00Z</cp:lastPrinted>
  <dcterms:created xsi:type="dcterms:W3CDTF">2022-10-17T09:49:00Z</dcterms:created>
  <dcterms:modified xsi:type="dcterms:W3CDTF">2022-10-17T11:09:00Z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