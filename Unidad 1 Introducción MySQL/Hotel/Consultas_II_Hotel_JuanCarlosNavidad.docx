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EF"/>
  <w:body>
    <w:p w14:paraId="4A2E57AD" w14:textId="455FB007" w:rsidR="00D077E9" w:rsidRDefault="00D077E9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0E3C214B" w:rsidR="00D077E9" w:rsidRDefault="00D077E9" w:rsidP="00AB02A7">
            <w:pPr>
              <w:rPr>
                <w:noProof/>
              </w:rPr>
            </w:pPr>
          </w:p>
          <w:p w14:paraId="19779501" w14:textId="14A9F485" w:rsidR="00D077E9" w:rsidRDefault="00BF053B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145AA" wp14:editId="041B5009">
                      <wp:simplePos x="0" y="0"/>
                      <wp:positionH relativeFrom="margin">
                        <wp:posOffset>60960</wp:posOffset>
                      </wp:positionH>
                      <wp:positionV relativeFrom="paragraph">
                        <wp:posOffset>808355</wp:posOffset>
                      </wp:positionV>
                      <wp:extent cx="3512820" cy="1135380"/>
                      <wp:effectExtent l="0" t="0" r="0" b="762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2820" cy="1135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851215" w14:textId="6E5D6A75" w:rsidR="00845B92" w:rsidRPr="00976497" w:rsidRDefault="00B860E2" w:rsidP="00401320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CONSULTAS I</w:t>
                                  </w:r>
                                  <w:r w:rsidR="00B16E38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 xml:space="preserve">: </w:t>
                                  </w:r>
                                  <w:r w:rsidR="00A9077E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HOTEL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4.8pt;margin-top:63.65pt;width:276.6pt;height:8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" filled="f" stroked="f" strokeweight=".5pt">
                      <v:textbox>
                        <w:txbxContent>
                          <w:p w14:paraId="3A851215" w14:textId="6E5D6A75" w:rsidR="00845B92" w:rsidRPr="00976497" w:rsidRDefault="00B860E2" w:rsidP="00401320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CONSULTAS I</w:t>
                            </w:r>
                            <w:r w:rsidR="00B16E38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I</w:t>
                            </w: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 xml:space="preserve">: </w:t>
                            </w:r>
                            <w:r w:rsidR="00A9077E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HOTEL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14AC2F" w14:textId="05801D3B" w:rsidR="00D077E9" w:rsidRPr="00976497" w:rsidRDefault="00B860E2" w:rsidP="00AB02A7">
            <w:pPr>
              <w:rPr>
                <w:noProof/>
                <w:color w:val="FFC000"/>
              </w:rPr>
            </w:pPr>
            <w:r w:rsidRPr="00976497">
              <w:rPr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17187" wp14:editId="5FC127DD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1080135</wp:posOffset>
                      </wp:positionV>
                      <wp:extent cx="1390918" cy="0"/>
                      <wp:effectExtent l="0" t="19050" r="38100" b="381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5B2CF8" id="Conector recto 5" o:spid="_x0000_s1026" alt="divisor de texto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85.05pt" to="124.6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" strokecolor="#ffc000" strokeweight="4.5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7337A761" wp14:editId="1A2B98DF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1722120</wp:posOffset>
                  </wp:positionV>
                  <wp:extent cx="2857500" cy="2857500"/>
                  <wp:effectExtent l="0" t="0" r="0" b="0"/>
                  <wp:wrapNone/>
                  <wp:docPr id="3" name="Imagen 3" descr="Curso de Bases de Datos con MySql - Definition/Manipul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urso de Bases de Datos con MySql - Definition/Manipul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7649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97EE953" wp14:editId="3FA0B9F4">
                  <wp:simplePos x="0" y="0"/>
                  <wp:positionH relativeFrom="page">
                    <wp:posOffset>-22662515</wp:posOffset>
                  </wp:positionH>
                  <wp:positionV relativeFrom="paragraph">
                    <wp:posOffset>-1905000</wp:posOffset>
                  </wp:positionV>
                  <wp:extent cx="30673010" cy="17259300"/>
                  <wp:effectExtent l="0" t="0" r="0" b="0"/>
                  <wp:wrapNone/>
                  <wp:docPr id="2" name="Imagen 2" descr="Qué es FTP? – HIT Soluc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é es FTP? – HIT Soluci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Blur radius="15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3010" cy="172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733E42B6" w:rsidR="00D077E9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6BDF55B" wp14:editId="4549EFEA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-5744845</wp:posOffset>
                      </wp:positionV>
                      <wp:extent cx="3938905" cy="8648700"/>
                      <wp:effectExtent l="266700" t="323850" r="271145" b="24765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4870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34000">
                                    <a:srgbClr val="C9E8FF">
                                      <a:alpha val="64000"/>
                                    </a:srgbClr>
                                  </a:gs>
                                  <a:gs pos="100000">
                                    <a:srgbClr val="C9E8FF">
                                      <a:alpha val="70000"/>
                                    </a:srgbClr>
                                  </a:gs>
                                  <a:gs pos="69000">
                                    <a:srgbClr val="C9E8FF">
                                      <a:alpha val="9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>
                                <a:outerShdw blurRad="292100" dir="5400000" sx="101000" sy="101000" rotWithShape="0">
                                  <a:schemeClr val="tx2">
                                    <a:lumMod val="50000"/>
                                    <a:alpha val="58000"/>
                                  </a:scheme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BEA8E9" id="Rectángulo: esquinas redondeadas 12" o:spid="_x0000_s1026" style="position:absolute;margin-left:-9.25pt;margin-top:-452.35pt;width:310.15pt;height:6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" fillcolor="#c9e8ff" stroked="f" strokeweight="2pt">
                      <v:fill opacity="45875f" color2="#c9e8ff" o:opacity2="41943f" focus="33%" type="gradient"/>
                      <v:shadow on="t" type="perspective" color="#04143a [1615]" opacity="38010f" origin=",.5" offset="0,0" matrix="66191f,,,66191f"/>
                    </v:roundrect>
                  </w:pict>
                </mc:Fallback>
              </mc:AlternateContent>
            </w:r>
          </w:p>
          <w:p w14:paraId="211B3F9F" w14:textId="2930C230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52693576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3E66C9D5" w:rsidR="00D077E9" w:rsidRPr="00D86945" w:rsidRDefault="00B9021C" w:rsidP="00AB02A7">
            <w:pPr>
              <w:rPr>
                <w:noProof/>
                <w:sz w:val="10"/>
                <w:szCs w:val="10"/>
              </w:rPr>
            </w:pPr>
            <w:r w:rsidRPr="00332375">
              <w:rPr>
                <w:rFonts w:ascii="Poppins" w:hAnsi="Poppins" w:cs="Poppins"/>
                <w:b w:val="0"/>
                <w:bCs/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63CF8FC" wp14:editId="0B75D7E6">
                      <wp:simplePos x="0" y="0"/>
                      <wp:positionH relativeFrom="margin">
                        <wp:posOffset>76200</wp:posOffset>
                      </wp:positionH>
                      <wp:positionV relativeFrom="paragraph">
                        <wp:posOffset>697230</wp:posOffset>
                      </wp:positionV>
                      <wp:extent cx="3139440" cy="624840"/>
                      <wp:effectExtent l="0" t="0" r="0" b="381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944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7B20C9" w14:textId="2D2DA3C4" w:rsidR="00704F0E" w:rsidRPr="00976497" w:rsidRDefault="00115573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GESTIÓN DE BASES DE DATOS</w:t>
                                  </w:r>
                                </w:p>
                                <w:p w14:paraId="3095BFCE" w14:textId="6E9B5CD1" w:rsidR="00F76A44" w:rsidRPr="00976497" w:rsidRDefault="00F76A44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976497"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JUAN CARLOS NAVIDAD GARCÍA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CF8FC" id="Cuadro de texto 27" o:spid="_x0000_s1027" type="#_x0000_t202" style="position:absolute;margin-left:6pt;margin-top:54.9pt;width:247.2pt;height:49.2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" filled="f" stroked="f" strokeweight=".5pt">
                      <v:textbox>
                        <w:txbxContent>
                          <w:p w14:paraId="477B20C9" w14:textId="2D2DA3C4" w:rsidR="00704F0E" w:rsidRPr="00976497" w:rsidRDefault="00115573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GESTIÓN DE BASES DE DATOS</w:t>
                            </w:r>
                          </w:p>
                          <w:p w14:paraId="3095BFCE" w14:textId="6E9B5CD1" w:rsidR="00F76A44" w:rsidRPr="00976497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6497"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13810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EC329D" wp14:editId="61CC4AA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511810</wp:posOffset>
                      </wp:positionV>
                      <wp:extent cx="1390918" cy="0"/>
                      <wp:effectExtent l="0" t="19050" r="38100" b="3810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F3C4F5" id="Conector recto 32" o:spid="_x0000_s1026" alt="divisor de texto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40.3pt" to="119.1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" strokecolor="#ffc000" strokeweight="4.5pt"/>
                  </w:pict>
                </mc:Fallback>
              </mc:AlternateContent>
            </w:r>
          </w:p>
        </w:tc>
      </w:tr>
    </w:tbl>
    <w:p w14:paraId="18FC7948" w14:textId="77777777" w:rsidR="00B16423" w:rsidRDefault="00B16423" w:rsidP="00B16423">
      <w:pPr>
        <w:spacing w:after="200"/>
        <w:rPr>
          <w:noProof/>
        </w:rPr>
      </w:pPr>
    </w:p>
    <w:p w14:paraId="3D8B9754" w14:textId="23EFB7B1" w:rsidR="00B16423" w:rsidRDefault="00B9021C">
      <w:pPr>
        <w:spacing w:after="200"/>
        <w:rPr>
          <w:noProof/>
        </w:rPr>
      </w:pPr>
      <w:r w:rsidRPr="00332375">
        <w:rPr>
          <w:rFonts w:ascii="Poppins" w:hAnsi="Poppins" w:cs="Poppins"/>
          <w:b w:val="0"/>
          <w:bCs/>
          <w:noProof/>
          <w:color w:val="FFC0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1A8F43" wp14:editId="39BE0E52">
                <wp:simplePos x="0" y="0"/>
                <wp:positionH relativeFrom="margin">
                  <wp:align>center</wp:align>
                </wp:positionH>
                <wp:positionV relativeFrom="paragraph">
                  <wp:posOffset>6159500</wp:posOffset>
                </wp:positionV>
                <wp:extent cx="7677150" cy="3958590"/>
                <wp:effectExtent l="590550" t="590550" r="571500" b="5753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395859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812800" dir="5400000" algn="ctr" rotWithShape="0">
                            <a:srgbClr val="FF0000">
                              <a:alpha val="4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44872" id="Rectángulo 7" o:spid="_x0000_s1026" style="position:absolute;margin-left:0;margin-top:485pt;width:604.5pt;height:311.7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" fillcolor="#ffc000" stroked="f" strokeweight="2pt">
                <v:fill opacity="39321f"/>
                <v:shadow on="t" color="red" opacity="30146f" offset="0,0"/>
                <w10:wrap anchorx="margin"/>
              </v:rect>
            </w:pict>
          </mc:Fallback>
        </mc:AlternateContent>
      </w:r>
      <w:r w:rsidR="00B16423">
        <w:rPr>
          <w:noProof/>
        </w:rPr>
        <w:br w:type="page"/>
      </w:r>
    </w:p>
    <w:p w14:paraId="09286C31" w14:textId="77777777" w:rsidR="00764210" w:rsidRPr="00764210" w:rsidRDefault="00764210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  <w:bookmarkStart w:id="0" w:name="_¿Qué_es_HTTP"/>
      <w:bookmarkEnd w:id="0"/>
      <w:r w:rsidRPr="00764210">
        <w:rPr>
          <w:rFonts w:ascii="Poppins" w:hAnsi="Poppins" w:cs="Poppins"/>
          <w:noProof/>
          <w:color w:val="FFC000"/>
          <w:szCs w:val="28"/>
        </w:rPr>
        <w:lastRenderedPageBreak/>
        <w:t>1. Listado de consumiciones de los clientes que se han alojado en habitación</w:t>
      </w:r>
    </w:p>
    <w:p w14:paraId="6ECB519D" w14:textId="3C004777" w:rsidR="00764210" w:rsidRDefault="00764210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  <w:r w:rsidRPr="00764210">
        <w:rPr>
          <w:rFonts w:ascii="Poppins" w:hAnsi="Poppins" w:cs="Poppins"/>
          <w:noProof/>
          <w:color w:val="FFC000"/>
          <w:szCs w:val="28"/>
        </w:rPr>
        <w:t>para fumadores.</w:t>
      </w:r>
    </w:p>
    <w:p w14:paraId="71C279B1" w14:textId="4CC376DB" w:rsidR="00043144" w:rsidRDefault="00043144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01B39DA2" w14:textId="76185E29" w:rsidR="00043144" w:rsidRPr="004034CC" w:rsidRDefault="004034CC" w:rsidP="004034CC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4034CC">
        <w:rPr>
          <w:rFonts w:ascii="Dubai Light" w:hAnsi="Dubai Light" w:cs="Dubai Light"/>
          <w:noProof/>
          <w:szCs w:val="28"/>
        </w:rPr>
        <w:t>select clientes.nombre, consumiciones.unidades, consumiciones.fecha, productos.descripcion from clientes, ocupaciones, consumiciones, productos, habitaciones where clientes.numcli=ocupaciones.numcli and ocupaciones.numhab=habitaciones.numhab and ocupaciones.codigo=consumiciones.codocupacion and consumiciones.codprod=productos.codpro and habitaciones.fumador="S";</w:t>
      </w:r>
    </w:p>
    <w:p w14:paraId="07996A72" w14:textId="77777777" w:rsidR="00043144" w:rsidRPr="00764210" w:rsidRDefault="00043144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0906EE9F" w14:textId="23954858" w:rsidR="00764210" w:rsidRDefault="00764210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  <w:r w:rsidRPr="00764210">
        <w:rPr>
          <w:rFonts w:ascii="Poppins" w:hAnsi="Poppins" w:cs="Poppins"/>
          <w:noProof/>
          <w:color w:val="FFC000"/>
          <w:szCs w:val="28"/>
        </w:rPr>
        <w:t>2. Obtener lo que ha gastado el cliente más mayor.</w:t>
      </w:r>
    </w:p>
    <w:p w14:paraId="310522E6" w14:textId="2D189D9C" w:rsidR="00043144" w:rsidRDefault="00043144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7BD650AA" w14:textId="59B00AC4" w:rsidR="00590EE8" w:rsidRPr="009875EA" w:rsidRDefault="00590EE8" w:rsidP="00764210">
      <w:pPr>
        <w:pStyle w:val="Prrafodelista"/>
        <w:ind w:left="720"/>
        <w:rPr>
          <w:rFonts w:ascii="Dubai Light" w:hAnsi="Dubai Light" w:cs="Dubai Light"/>
          <w:noProof/>
          <w:sz w:val="18"/>
          <w:szCs w:val="20"/>
        </w:rPr>
      </w:pPr>
      <w:r w:rsidRPr="009875EA">
        <w:rPr>
          <w:rFonts w:ascii="Dubai Light" w:hAnsi="Dubai Light" w:cs="Dubai Light"/>
          <w:noProof/>
          <w:sz w:val="18"/>
          <w:szCs w:val="20"/>
        </w:rPr>
        <w:t>select clientes.nombre, sum((productos.precio*consumiciones.unidades)+(timestampdiff(day,fentrada,fsalida)*preciodia)) as Gastado from clientes, productos, consumiciones, ocupaciones, habitaciones where clientes.numcli=ocupaciones.numcli and ocupaciones.codigo=consumiciones.codocupacion and consumiciones.codprod=productos.codpro and habitaciones.numhab=ocupaciones.numhab group by nombre order by sum((productos.precio*consumiciones.unidades)+(timestampdiff(day,fentrada,fsalida)*preciodia)) desc limit 1;</w:t>
      </w:r>
    </w:p>
    <w:p w14:paraId="5199D858" w14:textId="77777777" w:rsidR="00590EE8" w:rsidRPr="00764210" w:rsidRDefault="00590EE8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69FD0387" w14:textId="31F31343" w:rsidR="00764210" w:rsidRDefault="00764210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  <w:r w:rsidRPr="00764210">
        <w:rPr>
          <w:rFonts w:ascii="Poppins" w:hAnsi="Poppins" w:cs="Poppins"/>
          <w:noProof/>
          <w:color w:val="FFC000"/>
          <w:szCs w:val="28"/>
        </w:rPr>
        <w:t>3. Obtener los ingresos del hotel en el mes de julio (da igual el año).</w:t>
      </w:r>
    </w:p>
    <w:p w14:paraId="5536B6B9" w14:textId="2F0CB8B1" w:rsidR="00043144" w:rsidRDefault="00043144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16161DD8" w14:textId="6E0396D6" w:rsidR="00043144" w:rsidRPr="00D67EB0" w:rsidRDefault="00D67EB0" w:rsidP="00D67EB0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D67EB0">
        <w:rPr>
          <w:rFonts w:ascii="Dubai Light" w:hAnsi="Dubai Light" w:cs="Dubai Light"/>
          <w:noProof/>
          <w:szCs w:val="28"/>
        </w:rPr>
        <w:t>select sum((timestampdiff(day,fentrada,fsalida)*preciodia)+(precio*unidades)) as Caja_Julio from consumiciones, habitaciones, ocupaciones, productos where consumiciones.codocupacion=ocupaciones.codigo and consumiciones.codprod=productos.codpro and habitaciones.numhab=ocupaciones.numhab and month(consumiciones.fecha)=7 and month(ocupaciones.fsalida)=7;</w:t>
      </w:r>
    </w:p>
    <w:p w14:paraId="790A0583" w14:textId="77777777" w:rsidR="00043144" w:rsidRPr="00764210" w:rsidRDefault="00043144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2A7D53F8" w14:textId="77777777" w:rsidR="00764210" w:rsidRPr="00764210" w:rsidRDefault="00764210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  <w:r w:rsidRPr="00764210">
        <w:rPr>
          <w:rFonts w:ascii="Poppins" w:hAnsi="Poppins" w:cs="Poppins"/>
          <w:noProof/>
          <w:color w:val="FFC000"/>
          <w:szCs w:val="28"/>
        </w:rPr>
        <w:t>4. Obtener el producto, junto con su descripción y precio, más consumido</w:t>
      </w:r>
    </w:p>
    <w:p w14:paraId="250B2996" w14:textId="10827D23" w:rsidR="00764210" w:rsidRDefault="00764210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  <w:r w:rsidRPr="00764210">
        <w:rPr>
          <w:rFonts w:ascii="Poppins" w:hAnsi="Poppins" w:cs="Poppins"/>
          <w:noProof/>
          <w:color w:val="FFC000"/>
          <w:szCs w:val="28"/>
        </w:rPr>
        <w:t>por los clientes.</w:t>
      </w:r>
    </w:p>
    <w:p w14:paraId="790755A5" w14:textId="296D820B" w:rsidR="00043144" w:rsidRDefault="00043144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6922B76F" w14:textId="046C1384" w:rsidR="00043144" w:rsidRPr="0086427C" w:rsidRDefault="00B65185" w:rsidP="0086427C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86427C">
        <w:rPr>
          <w:rFonts w:ascii="Dubai Light" w:hAnsi="Dubai Light" w:cs="Dubai Light"/>
          <w:noProof/>
          <w:szCs w:val="28"/>
        </w:rPr>
        <w:t>select productos.descripcion, productos.precio, sum(unidades) from productos, consumiciones where productos.codpro=consumiciones.codprod group by codprod order by sum(unidades) desc limit 1;</w:t>
      </w:r>
    </w:p>
    <w:p w14:paraId="1F492E0E" w14:textId="77777777" w:rsidR="00EA5B38" w:rsidRPr="00764210" w:rsidRDefault="00EA5B38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384726D3" w14:textId="4EE2065E" w:rsidR="00764210" w:rsidRDefault="00764210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  <w:r w:rsidRPr="00764210">
        <w:rPr>
          <w:rFonts w:ascii="Poppins" w:hAnsi="Poppins" w:cs="Poppins"/>
          <w:noProof/>
          <w:color w:val="FFC000"/>
          <w:szCs w:val="28"/>
        </w:rPr>
        <w:t>5. Listado de habitaciones que están ocupadas actualmente.</w:t>
      </w:r>
    </w:p>
    <w:p w14:paraId="501B1479" w14:textId="39ED3502" w:rsidR="00043144" w:rsidRDefault="00043144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5C175967" w14:textId="1675609F" w:rsidR="00043144" w:rsidRPr="00A11C6A" w:rsidRDefault="00A11C6A" w:rsidP="00764210">
      <w:pPr>
        <w:pStyle w:val="Prrafodelista"/>
        <w:ind w:left="720"/>
        <w:rPr>
          <w:rFonts w:ascii="Dubai Light" w:hAnsi="Dubai Light" w:cs="Dubai Light"/>
          <w:noProof/>
          <w:szCs w:val="28"/>
        </w:rPr>
      </w:pPr>
      <w:r w:rsidRPr="00A11C6A">
        <w:rPr>
          <w:rFonts w:ascii="Dubai Light" w:hAnsi="Dubai Light" w:cs="Dubai Light"/>
          <w:noProof/>
          <w:szCs w:val="28"/>
        </w:rPr>
        <w:t>select numhab from ocupaciones where curdate() between fentrada and fsalida;</w:t>
      </w:r>
    </w:p>
    <w:p w14:paraId="1BDDBD64" w14:textId="664BD548" w:rsidR="00043144" w:rsidRDefault="00043144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064210C3" w14:textId="2F89C801" w:rsidR="00EA5B38" w:rsidRDefault="00EA5B38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53CAACEC" w14:textId="77777777" w:rsidR="00EA5B38" w:rsidRPr="00764210" w:rsidRDefault="00EA5B38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1CA9437F" w14:textId="24B7531C" w:rsidR="00764210" w:rsidRDefault="00764210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  <w:r w:rsidRPr="00764210">
        <w:rPr>
          <w:rFonts w:ascii="Poppins" w:hAnsi="Poppins" w:cs="Poppins"/>
          <w:noProof/>
          <w:color w:val="FFC000"/>
          <w:szCs w:val="28"/>
        </w:rPr>
        <w:lastRenderedPageBreak/>
        <w:t>6. Obtener el listado de habitaciones que han sido ocupadas por mujeres.</w:t>
      </w:r>
    </w:p>
    <w:p w14:paraId="27FC3257" w14:textId="1123ECEE" w:rsidR="00043144" w:rsidRDefault="00043144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2A451837" w14:textId="64ECBBD3" w:rsidR="00043144" w:rsidRPr="00FE7C8C" w:rsidRDefault="00FE7C8C" w:rsidP="00764210">
      <w:pPr>
        <w:pStyle w:val="Prrafodelista"/>
        <w:ind w:left="720"/>
        <w:rPr>
          <w:rFonts w:ascii="Dubai Light" w:hAnsi="Dubai Light" w:cs="Dubai Light"/>
          <w:noProof/>
          <w:szCs w:val="28"/>
        </w:rPr>
      </w:pPr>
      <w:r w:rsidRPr="00FE7C8C">
        <w:rPr>
          <w:rFonts w:ascii="Dubai Light" w:hAnsi="Dubai Light" w:cs="Dubai Light"/>
          <w:noProof/>
          <w:szCs w:val="28"/>
        </w:rPr>
        <w:t>select ocupaciones.numhab from ocupaciones, clientes where clientes.numcli=ocupaciones.numcli and sexo="F";</w:t>
      </w:r>
    </w:p>
    <w:p w14:paraId="2BF896D4" w14:textId="77777777" w:rsidR="00043144" w:rsidRPr="00764210" w:rsidRDefault="00043144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248F269F" w14:textId="7ABF089F" w:rsidR="00764210" w:rsidRDefault="00764210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  <w:r w:rsidRPr="00764210">
        <w:rPr>
          <w:rFonts w:ascii="Poppins" w:hAnsi="Poppins" w:cs="Poppins"/>
          <w:noProof/>
          <w:color w:val="FFC000"/>
          <w:szCs w:val="28"/>
        </w:rPr>
        <w:t>7. Insertar una ocupación hoy.</w:t>
      </w:r>
    </w:p>
    <w:p w14:paraId="0DBAB227" w14:textId="4E513558" w:rsidR="00043144" w:rsidRDefault="00043144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3579EF03" w14:textId="695429F4" w:rsidR="00043144" w:rsidRPr="003F18B4" w:rsidRDefault="003F18B4" w:rsidP="00764210">
      <w:pPr>
        <w:pStyle w:val="Prrafodelista"/>
        <w:ind w:left="720"/>
        <w:rPr>
          <w:rFonts w:ascii="Dubai Light" w:hAnsi="Dubai Light" w:cs="Dubai Light"/>
          <w:noProof/>
          <w:szCs w:val="28"/>
        </w:rPr>
      </w:pPr>
      <w:r w:rsidRPr="003F18B4">
        <w:rPr>
          <w:rFonts w:ascii="Dubai Light" w:hAnsi="Dubai Light" w:cs="Dubai Light"/>
          <w:noProof/>
          <w:szCs w:val="28"/>
        </w:rPr>
        <w:t>insert into ocupaciones (Codigo,Numhab,Numcli,FEntrada,FSalida)</w:t>
      </w:r>
      <w:r>
        <w:rPr>
          <w:rFonts w:ascii="Dubai Light" w:hAnsi="Dubai Light" w:cs="Dubai Light"/>
          <w:noProof/>
          <w:szCs w:val="28"/>
        </w:rPr>
        <w:t xml:space="preserve"> </w:t>
      </w:r>
      <w:r w:rsidRPr="003F18B4">
        <w:rPr>
          <w:rFonts w:ascii="Dubai Light" w:hAnsi="Dubai Light" w:cs="Dubai Light"/>
          <w:noProof/>
          <w:szCs w:val="28"/>
        </w:rPr>
        <w:t>values(19,"101",7,curdate(),'2022-12-22');</w:t>
      </w:r>
    </w:p>
    <w:p w14:paraId="576A0EEE" w14:textId="77777777" w:rsidR="003F18B4" w:rsidRPr="00764210" w:rsidRDefault="003F18B4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22C9602E" w14:textId="21D31FEE" w:rsidR="00764210" w:rsidRDefault="00764210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  <w:r w:rsidRPr="00764210">
        <w:rPr>
          <w:rFonts w:ascii="Poppins" w:hAnsi="Poppins" w:cs="Poppins"/>
          <w:noProof/>
          <w:color w:val="FFC000"/>
          <w:szCs w:val="28"/>
        </w:rPr>
        <w:t>8. Añadir un cliente de Baeza.</w:t>
      </w:r>
    </w:p>
    <w:p w14:paraId="3B7CBF22" w14:textId="3BBD54BE" w:rsidR="00043144" w:rsidRDefault="00043144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6968CB3F" w14:textId="7FF16E3E" w:rsidR="00043144" w:rsidRPr="000013F3" w:rsidRDefault="000013F3" w:rsidP="00764210">
      <w:pPr>
        <w:pStyle w:val="Prrafodelista"/>
        <w:ind w:left="720"/>
        <w:rPr>
          <w:rFonts w:ascii="Dubai Light" w:hAnsi="Dubai Light" w:cs="Dubai Light"/>
          <w:noProof/>
          <w:szCs w:val="28"/>
        </w:rPr>
      </w:pPr>
      <w:r w:rsidRPr="000013F3">
        <w:rPr>
          <w:rFonts w:ascii="Dubai Light" w:hAnsi="Dubai Light" w:cs="Dubai Light"/>
          <w:noProof/>
          <w:szCs w:val="28"/>
        </w:rPr>
        <w:t>insert into clientes (NumCli,DNI,Nombre,Direccion,Localidad,Tfno,FNac,Sexo) values(12,"26529341Z","Juan carlos","Plaza de los Leones, 2","Baeza","643342953",'2004-08-01','M');</w:t>
      </w:r>
    </w:p>
    <w:p w14:paraId="5B074C57" w14:textId="77777777" w:rsidR="00043144" w:rsidRPr="00764210" w:rsidRDefault="00043144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227B83F4" w14:textId="77777777" w:rsidR="00764210" w:rsidRPr="00764210" w:rsidRDefault="00764210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  <w:r w:rsidRPr="00764210">
        <w:rPr>
          <w:rFonts w:ascii="Poppins" w:hAnsi="Poppins" w:cs="Poppins"/>
          <w:noProof/>
          <w:color w:val="FFC000"/>
          <w:szCs w:val="28"/>
        </w:rPr>
        <w:t>9. Obtener los clientes varones que nunca se han alojado en una habitación</w:t>
      </w:r>
    </w:p>
    <w:p w14:paraId="7781E6CD" w14:textId="420886A3" w:rsidR="00764210" w:rsidRDefault="00764210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  <w:r w:rsidRPr="00764210">
        <w:rPr>
          <w:rFonts w:ascii="Poppins" w:hAnsi="Poppins" w:cs="Poppins"/>
          <w:noProof/>
          <w:color w:val="FFC000"/>
          <w:szCs w:val="28"/>
        </w:rPr>
        <w:t>doble o triple.</w:t>
      </w:r>
    </w:p>
    <w:p w14:paraId="5C21FDAB" w14:textId="1F0D7CE3" w:rsidR="00043144" w:rsidRDefault="00043144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255E6210" w14:textId="5D28E018" w:rsidR="008B7CFD" w:rsidRDefault="00710CA5" w:rsidP="00764210">
      <w:pPr>
        <w:pStyle w:val="Prrafodelista"/>
        <w:ind w:left="720"/>
        <w:rPr>
          <w:rFonts w:ascii="Dubai Light" w:hAnsi="Dubai Light" w:cs="Dubai Light"/>
          <w:noProof/>
          <w:szCs w:val="28"/>
        </w:rPr>
      </w:pPr>
      <w:r w:rsidRPr="00710CA5">
        <w:rPr>
          <w:rFonts w:ascii="Dubai Light" w:hAnsi="Dubai Light" w:cs="Dubai Light"/>
          <w:noProof/>
          <w:szCs w:val="28"/>
        </w:rPr>
        <w:t>select nombre, habitaciones.numhab, categoria from clientes,ocupaciones,habitaciones where clientes.numcli=ocupaciones.numcli and ocupaciones.numhab=habitaciones.numhab and clientes.sexo='M' and habitaciones.categoria="individual"</w:t>
      </w:r>
      <w:r w:rsidR="00EC7302">
        <w:rPr>
          <w:rFonts w:ascii="Dubai Light" w:hAnsi="Dubai Light" w:cs="Dubai Light"/>
          <w:noProof/>
          <w:szCs w:val="28"/>
        </w:rPr>
        <w:t>;</w:t>
      </w:r>
    </w:p>
    <w:p w14:paraId="21A6224A" w14:textId="77777777" w:rsidR="00710CA5" w:rsidRPr="00764210" w:rsidRDefault="00710CA5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4D804B65" w14:textId="77777777" w:rsidR="00764210" w:rsidRPr="00764210" w:rsidRDefault="00764210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  <w:r w:rsidRPr="00764210">
        <w:rPr>
          <w:rFonts w:ascii="Poppins" w:hAnsi="Poppins" w:cs="Poppins"/>
          <w:noProof/>
          <w:color w:val="FFC000"/>
          <w:szCs w:val="28"/>
        </w:rPr>
        <w:t>10.Consultar los clientes que nunca se han alojado en una habitación del</w:t>
      </w:r>
    </w:p>
    <w:p w14:paraId="580D60F6" w14:textId="43DE2307" w:rsidR="00EA7CDE" w:rsidRDefault="00764210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  <w:r w:rsidRPr="00764210">
        <w:rPr>
          <w:rFonts w:ascii="Poppins" w:hAnsi="Poppins" w:cs="Poppins"/>
          <w:noProof/>
          <w:color w:val="FFC000"/>
          <w:szCs w:val="28"/>
        </w:rPr>
        <w:t>hotel.</w:t>
      </w:r>
    </w:p>
    <w:p w14:paraId="3BF2ABFE" w14:textId="1840FA94" w:rsidR="003469B6" w:rsidRDefault="003469B6" w:rsidP="00764210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0FD9C77A" w14:textId="168F138A" w:rsidR="0071784E" w:rsidRDefault="0071784E" w:rsidP="00764210">
      <w:pPr>
        <w:pStyle w:val="Prrafodelista"/>
        <w:ind w:left="720"/>
        <w:rPr>
          <w:rFonts w:ascii="Dubai Light" w:hAnsi="Dubai Light" w:cs="Dubai Light"/>
          <w:noProof/>
          <w:szCs w:val="28"/>
        </w:rPr>
      </w:pPr>
      <w:r w:rsidRPr="00186266">
        <w:rPr>
          <w:rFonts w:ascii="Dubai Light" w:hAnsi="Dubai Light" w:cs="Dubai Light"/>
          <w:noProof/>
          <w:szCs w:val="28"/>
        </w:rPr>
        <w:t>select clientes.* from clientes where not exists (select null from ocupaciones where clientes.numcli=ocupaciones.numcli);</w:t>
      </w:r>
    </w:p>
    <w:p w14:paraId="6026185E" w14:textId="337CC961" w:rsidR="002E7829" w:rsidRDefault="002E7829" w:rsidP="00764210">
      <w:pPr>
        <w:pStyle w:val="Prrafodelista"/>
        <w:ind w:left="720"/>
        <w:rPr>
          <w:rFonts w:ascii="Dubai Light" w:hAnsi="Dubai Light" w:cs="Dubai Light"/>
          <w:noProof/>
          <w:szCs w:val="28"/>
        </w:rPr>
      </w:pPr>
    </w:p>
    <w:p w14:paraId="5546612F" w14:textId="0AEC1157" w:rsidR="002E7829" w:rsidRPr="00186266" w:rsidRDefault="002E7829" w:rsidP="00764210">
      <w:pPr>
        <w:pStyle w:val="Prrafodelista"/>
        <w:ind w:left="720"/>
        <w:rPr>
          <w:rFonts w:ascii="Dubai Light" w:hAnsi="Dubai Light" w:cs="Dubai Light"/>
          <w:noProof/>
          <w:szCs w:val="28"/>
        </w:rPr>
      </w:pPr>
      <w:r w:rsidRPr="002E7829">
        <w:rPr>
          <w:rFonts w:ascii="Dubai Light" w:hAnsi="Dubai Light" w:cs="Dubai Light"/>
          <w:noProof/>
          <w:szCs w:val="28"/>
        </w:rPr>
        <w:t>select clientes.* from clientes where numcli not in(select numcli from ocupaciones);</w:t>
      </w:r>
    </w:p>
    <w:p w14:paraId="1DAC7A16" w14:textId="7CD45E94" w:rsidR="009E3E71" w:rsidRPr="002E7829" w:rsidRDefault="009E3E71" w:rsidP="002E7829">
      <w:pPr>
        <w:rPr>
          <w:rFonts w:ascii="Poppins" w:hAnsi="Poppins" w:cs="Poppins"/>
          <w:noProof/>
          <w:color w:val="FFC000"/>
          <w:szCs w:val="28"/>
        </w:rPr>
      </w:pPr>
    </w:p>
    <w:p w14:paraId="7A3D43A1" w14:textId="77777777" w:rsidR="009E3E71" w:rsidRPr="006C4577" w:rsidRDefault="009E3E71" w:rsidP="00764210">
      <w:pPr>
        <w:pStyle w:val="Prrafodelista"/>
        <w:ind w:left="720"/>
      </w:pPr>
    </w:p>
    <w:sectPr w:rsidR="009E3E71" w:rsidRPr="006C4577" w:rsidSect="00CC4D15">
      <w:headerReference w:type="default" r:id="rId14"/>
      <w:footerReference w:type="default" r:id="rId15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A5C6F" w14:textId="77777777" w:rsidR="00022066" w:rsidRDefault="00022066">
      <w:r>
        <w:separator/>
      </w:r>
    </w:p>
    <w:p w14:paraId="7448EBFB" w14:textId="77777777" w:rsidR="00022066" w:rsidRDefault="00022066"/>
  </w:endnote>
  <w:endnote w:type="continuationSeparator" w:id="0">
    <w:p w14:paraId="77D6F059" w14:textId="77777777" w:rsidR="00022066" w:rsidRDefault="00022066">
      <w:r>
        <w:continuationSeparator/>
      </w:r>
    </w:p>
    <w:p w14:paraId="0BCF6EA3" w14:textId="77777777" w:rsidR="00022066" w:rsidRDefault="00022066"/>
  </w:endnote>
  <w:endnote w:type="continuationNotice" w:id="1">
    <w:p w14:paraId="75916051" w14:textId="77777777" w:rsidR="00022066" w:rsidRDefault="0002206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008DE827" w:rsidR="00CA74F5" w:rsidRDefault="00CA74F5">
          <w:pPr>
            <w:pStyle w:val="Piedepgina"/>
            <w:jc w:val="center"/>
            <w:rPr>
              <w:color w:val="FFFFFF" w:themeColor="background1"/>
            </w:rPr>
          </w:pPr>
          <w:r w:rsidRPr="007B68B7">
            <w:rPr>
              <w:color w:val="0070C0"/>
            </w:rPr>
            <w:fldChar w:fldCharType="begin"/>
          </w:r>
          <w:r w:rsidRPr="007B68B7">
            <w:rPr>
              <w:color w:val="0070C0"/>
            </w:rPr>
            <w:instrText>PAGE   \* MERGEFORMAT</w:instrText>
          </w:r>
          <w:r w:rsidRPr="007B68B7">
            <w:rPr>
              <w:color w:val="0070C0"/>
            </w:rPr>
            <w:fldChar w:fldCharType="separate"/>
          </w:r>
          <w:r w:rsidRPr="007B68B7">
            <w:rPr>
              <w:color w:val="0070C0"/>
            </w:rPr>
            <w:t>2</w:t>
          </w:r>
          <w:r w:rsidRPr="007B68B7">
            <w:rPr>
              <w:color w:val="0070C0"/>
            </w:rPr>
            <w:fldChar w:fldCharType="end"/>
          </w:r>
        </w:p>
      </w:tc>
    </w:tr>
  </w:tbl>
  <w:p w14:paraId="3DE41E06" w14:textId="5F0FE061" w:rsidR="00DF027C" w:rsidRDefault="007B68B7">
    <w:pPr>
      <w:pStyle w:val="Piedepgina"/>
      <w:rPr>
        <w:noProof/>
      </w:rPr>
    </w:pPr>
    <w:r w:rsidRPr="007B68B7">
      <w:rPr>
        <w:noProof/>
        <w:color w:val="0070C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E798B5" wp14:editId="073865B5">
              <wp:simplePos x="0" y="0"/>
              <wp:positionH relativeFrom="column">
                <wp:posOffset>6068907</wp:posOffset>
              </wp:positionH>
              <wp:positionV relativeFrom="paragraph">
                <wp:posOffset>-388408</wp:posOffset>
              </wp:positionV>
              <wp:extent cx="316441" cy="371475"/>
              <wp:effectExtent l="152400" t="114300" r="160020" b="200025"/>
              <wp:wrapNone/>
              <wp:docPr id="35" name="Rectángulo: esquinas redondeadas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441" cy="371475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blurRad="152400" dist="38100" dir="5400000" rotWithShape="0">
                          <a:schemeClr val="tx2">
                            <a:alpha val="40000"/>
                          </a:scheme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8F7D6CC" id="Rectángulo: esquinas redondeadas 35" o:spid="_x0000_s1026" style="position:absolute;margin-left:477.85pt;margin-top:-30.6pt;width:24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" fillcolor="#ffc000" stroked="f" strokeweight="2pt">
              <v:shadow on="t" color="#082a75 [3215]" opacity="26214f" origin=",.5" offset="0,3pt"/>
            </v:roundrect>
          </w:pict>
        </mc:Fallback>
      </mc:AlternateContent>
    </w:r>
    <w:r w:rsidR="00394BB1"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7B68B7" w:rsidRDefault="00394BB1">
                          <w:pPr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</w:pPr>
                          <w:r w:rsidRPr="007B68B7"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291.4pt;margin-top:-27.25pt;width:183.7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7B68B7" w:rsidRDefault="00394BB1">
                    <w:pPr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</w:pPr>
                    <w:r w:rsidRPr="007B68B7"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393D4" w14:textId="77777777" w:rsidR="00022066" w:rsidRDefault="00022066">
      <w:r>
        <w:separator/>
      </w:r>
    </w:p>
    <w:p w14:paraId="635AFA64" w14:textId="77777777" w:rsidR="00022066" w:rsidRDefault="00022066"/>
  </w:footnote>
  <w:footnote w:type="continuationSeparator" w:id="0">
    <w:p w14:paraId="48EE8B8D" w14:textId="77777777" w:rsidR="00022066" w:rsidRDefault="00022066">
      <w:r>
        <w:continuationSeparator/>
      </w:r>
    </w:p>
    <w:p w14:paraId="026C81DC" w14:textId="77777777" w:rsidR="00022066" w:rsidRDefault="00022066"/>
  </w:footnote>
  <w:footnote w:type="continuationNotice" w:id="1">
    <w:p w14:paraId="01A93812" w14:textId="77777777" w:rsidR="00022066" w:rsidRDefault="0002206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7B68B7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FFC000"/>
            <w:right w:val="nil"/>
          </w:tcBorders>
        </w:tcPr>
        <w:p w14:paraId="6FD300A8" w14:textId="77777777" w:rsidR="00D077E9" w:rsidRPr="007B68B7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0070C0"/>
              <w:sz w:val="20"/>
              <w:szCs w:val="16"/>
            </w:rPr>
          </w:pPr>
        </w:p>
        <w:p w14:paraId="0D5FFBA4" w14:textId="4AF3FE12" w:rsidR="00370673" w:rsidRPr="007B68B7" w:rsidRDefault="00B860E2" w:rsidP="00370673">
          <w:pPr>
            <w:spacing w:before="60"/>
            <w:rPr>
              <w:rFonts w:ascii="Poppins" w:hAnsi="Poppins" w:cs="Poppins"/>
              <w:color w:val="0070C0"/>
              <w:sz w:val="20"/>
              <w:szCs w:val="16"/>
            </w:rPr>
          </w:pPr>
          <w:r w:rsidRPr="00B860E2">
            <w:rPr>
              <w:rFonts w:ascii="Poppins" w:hAnsi="Poppins" w:cs="Poppins"/>
              <w:color w:val="0070C0"/>
              <w:sz w:val="20"/>
              <w:szCs w:val="16"/>
            </w:rPr>
            <w:t xml:space="preserve">CONSULTAS </w:t>
          </w:r>
          <w:r w:rsidR="00B16E38">
            <w:rPr>
              <w:rFonts w:ascii="Poppins" w:hAnsi="Poppins" w:cs="Poppins"/>
              <w:color w:val="0070C0"/>
              <w:sz w:val="20"/>
              <w:szCs w:val="16"/>
            </w:rPr>
            <w:t>I</w:t>
          </w:r>
          <w:r w:rsidRPr="00B860E2">
            <w:rPr>
              <w:rFonts w:ascii="Poppins" w:hAnsi="Poppins" w:cs="Poppins"/>
              <w:color w:val="0070C0"/>
              <w:sz w:val="20"/>
              <w:szCs w:val="16"/>
            </w:rPr>
            <w:t xml:space="preserve">I: </w:t>
          </w:r>
          <w:r w:rsidR="00A9077E">
            <w:rPr>
              <w:rFonts w:ascii="Poppins" w:hAnsi="Poppins" w:cs="Poppins"/>
              <w:color w:val="0070C0"/>
              <w:sz w:val="20"/>
              <w:szCs w:val="16"/>
            </w:rPr>
            <w:t xml:space="preserve">HOTEL   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     </w:t>
          </w:r>
          <w:r w:rsidR="00B16E38">
            <w:rPr>
              <w:rFonts w:ascii="Poppins" w:hAnsi="Poppins" w:cs="Poppins"/>
              <w:color w:val="0070C0"/>
              <w:sz w:val="20"/>
              <w:szCs w:val="16"/>
            </w:rPr>
            <w:t xml:space="preserve">           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                                              </w:t>
          </w:r>
          <w:r w:rsidR="00941848">
            <w:rPr>
              <w:rFonts w:ascii="Poppins" w:hAnsi="Poppins" w:cs="Poppins"/>
              <w:color w:val="0070C0"/>
              <w:sz w:val="20"/>
              <w:szCs w:val="16"/>
            </w:rPr>
            <w:t xml:space="preserve">     </w:t>
          </w:r>
          <w:r w:rsidR="007D4E20">
            <w:rPr>
              <w:rFonts w:ascii="Poppins" w:hAnsi="Poppins" w:cs="Poppins"/>
              <w:color w:val="0070C0"/>
              <w:sz w:val="20"/>
              <w:szCs w:val="16"/>
            </w:rPr>
            <w:t>GESTIÓN DE BASES DE DATOS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A79"/>
    <w:multiLevelType w:val="hybridMultilevel"/>
    <w:tmpl w:val="3692E4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F13EC"/>
    <w:multiLevelType w:val="hybridMultilevel"/>
    <w:tmpl w:val="7010929A"/>
    <w:lvl w:ilvl="0" w:tplc="58A068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3524"/>
    <w:multiLevelType w:val="hybridMultilevel"/>
    <w:tmpl w:val="9AF40996"/>
    <w:lvl w:ilvl="0" w:tplc="AB8EF910">
      <w:numFmt w:val="bullet"/>
      <w:lvlText w:val="-"/>
      <w:lvlJc w:val="left"/>
      <w:pPr>
        <w:ind w:left="108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0A1DD6"/>
    <w:multiLevelType w:val="hybridMultilevel"/>
    <w:tmpl w:val="576E6B02"/>
    <w:lvl w:ilvl="0" w:tplc="92100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CCF57C5"/>
    <w:multiLevelType w:val="hybridMultilevel"/>
    <w:tmpl w:val="C73CF8E2"/>
    <w:lvl w:ilvl="0" w:tplc="8B5EFD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FC15C2"/>
    <w:multiLevelType w:val="hybridMultilevel"/>
    <w:tmpl w:val="2F2028FC"/>
    <w:lvl w:ilvl="0" w:tplc="D24E80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0458B9"/>
    <w:multiLevelType w:val="multilevel"/>
    <w:tmpl w:val="B8BCA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7" w15:restartNumberingAfterBreak="0">
    <w:nsid w:val="20A343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5793A98"/>
    <w:multiLevelType w:val="hybridMultilevel"/>
    <w:tmpl w:val="3DA2C5E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503F77"/>
    <w:multiLevelType w:val="hybridMultilevel"/>
    <w:tmpl w:val="7EF4CB3C"/>
    <w:lvl w:ilvl="0" w:tplc="3A009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A70A8D"/>
    <w:multiLevelType w:val="hybridMultilevel"/>
    <w:tmpl w:val="635E77B0"/>
    <w:lvl w:ilvl="0" w:tplc="DDB066D4">
      <w:numFmt w:val="bullet"/>
      <w:lvlText w:val="-"/>
      <w:lvlJc w:val="left"/>
      <w:pPr>
        <w:ind w:left="180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260766"/>
    <w:multiLevelType w:val="hybridMultilevel"/>
    <w:tmpl w:val="A556746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A80B6D"/>
    <w:multiLevelType w:val="hybridMultilevel"/>
    <w:tmpl w:val="D4E631AC"/>
    <w:lvl w:ilvl="0" w:tplc="EFBE0AC0">
      <w:numFmt w:val="bullet"/>
      <w:lvlText w:val="-"/>
      <w:lvlJc w:val="left"/>
      <w:pPr>
        <w:ind w:left="144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10BAE"/>
    <w:multiLevelType w:val="hybridMultilevel"/>
    <w:tmpl w:val="C4DCC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0532D"/>
    <w:multiLevelType w:val="multilevel"/>
    <w:tmpl w:val="965C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99B7A9B"/>
    <w:multiLevelType w:val="hybridMultilevel"/>
    <w:tmpl w:val="93827AAA"/>
    <w:lvl w:ilvl="0" w:tplc="4DDA04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ADF0C2D"/>
    <w:multiLevelType w:val="hybridMultilevel"/>
    <w:tmpl w:val="6CEC241E"/>
    <w:lvl w:ilvl="0" w:tplc="3A0096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D880CC8"/>
    <w:multiLevelType w:val="hybridMultilevel"/>
    <w:tmpl w:val="CEE6F622"/>
    <w:lvl w:ilvl="0" w:tplc="DDBAC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E1C4CB1"/>
    <w:multiLevelType w:val="hybridMultilevel"/>
    <w:tmpl w:val="BCC66E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4B5E0B"/>
    <w:multiLevelType w:val="hybridMultilevel"/>
    <w:tmpl w:val="5AFAB2A8"/>
    <w:lvl w:ilvl="0" w:tplc="C992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A360D9"/>
    <w:multiLevelType w:val="hybridMultilevel"/>
    <w:tmpl w:val="0F22CF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C52F85"/>
    <w:multiLevelType w:val="hybridMultilevel"/>
    <w:tmpl w:val="7EE6A8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1208DA"/>
    <w:multiLevelType w:val="hybridMultilevel"/>
    <w:tmpl w:val="90C8ED2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40D5716"/>
    <w:multiLevelType w:val="hybridMultilevel"/>
    <w:tmpl w:val="9F646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FF5637"/>
    <w:multiLevelType w:val="hybridMultilevel"/>
    <w:tmpl w:val="47306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B65C73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 w15:restartNumberingAfterBreak="0">
    <w:nsid w:val="7F454A22"/>
    <w:multiLevelType w:val="multilevel"/>
    <w:tmpl w:val="983A54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20"/>
  </w:num>
  <w:num w:numId="3">
    <w:abstractNumId w:val="15"/>
  </w:num>
  <w:num w:numId="4">
    <w:abstractNumId w:val="25"/>
  </w:num>
  <w:num w:numId="5">
    <w:abstractNumId w:val="16"/>
  </w:num>
  <w:num w:numId="6">
    <w:abstractNumId w:val="24"/>
  </w:num>
  <w:num w:numId="7">
    <w:abstractNumId w:val="7"/>
  </w:num>
  <w:num w:numId="8">
    <w:abstractNumId w:val="27"/>
  </w:num>
  <w:num w:numId="9">
    <w:abstractNumId w:val="26"/>
  </w:num>
  <w:num w:numId="10">
    <w:abstractNumId w:val="3"/>
  </w:num>
  <w:num w:numId="11">
    <w:abstractNumId w:val="18"/>
  </w:num>
  <w:num w:numId="12">
    <w:abstractNumId w:val="8"/>
  </w:num>
  <w:num w:numId="13">
    <w:abstractNumId w:val="5"/>
  </w:num>
  <w:num w:numId="14">
    <w:abstractNumId w:val="22"/>
  </w:num>
  <w:num w:numId="15">
    <w:abstractNumId w:val="10"/>
  </w:num>
  <w:num w:numId="16">
    <w:abstractNumId w:val="23"/>
  </w:num>
  <w:num w:numId="17">
    <w:abstractNumId w:val="12"/>
  </w:num>
  <w:num w:numId="18">
    <w:abstractNumId w:val="11"/>
  </w:num>
  <w:num w:numId="19">
    <w:abstractNumId w:val="2"/>
  </w:num>
  <w:num w:numId="20">
    <w:abstractNumId w:val="9"/>
  </w:num>
  <w:num w:numId="21">
    <w:abstractNumId w:val="19"/>
  </w:num>
  <w:num w:numId="22">
    <w:abstractNumId w:val="17"/>
  </w:num>
  <w:num w:numId="23">
    <w:abstractNumId w:val="4"/>
  </w:num>
  <w:num w:numId="24">
    <w:abstractNumId w:val="14"/>
  </w:num>
  <w:num w:numId="25">
    <w:abstractNumId w:val="0"/>
  </w:num>
  <w:num w:numId="26">
    <w:abstractNumId w:val="6"/>
  </w:num>
  <w:num w:numId="27">
    <w:abstractNumId w:val="1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2f2f2,#fdf1f1,#fffbe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13F3"/>
    <w:rsid w:val="00005841"/>
    <w:rsid w:val="000112D7"/>
    <w:rsid w:val="000147D1"/>
    <w:rsid w:val="000153FC"/>
    <w:rsid w:val="00021168"/>
    <w:rsid w:val="00022066"/>
    <w:rsid w:val="00023807"/>
    <w:rsid w:val="00023B8E"/>
    <w:rsid w:val="0002482E"/>
    <w:rsid w:val="000271D6"/>
    <w:rsid w:val="00031BC7"/>
    <w:rsid w:val="0003423F"/>
    <w:rsid w:val="000350D1"/>
    <w:rsid w:val="00035F60"/>
    <w:rsid w:val="000404F7"/>
    <w:rsid w:val="00041375"/>
    <w:rsid w:val="000424AF"/>
    <w:rsid w:val="00043144"/>
    <w:rsid w:val="00043DB0"/>
    <w:rsid w:val="00044D7F"/>
    <w:rsid w:val="00050324"/>
    <w:rsid w:val="00050A42"/>
    <w:rsid w:val="000512A1"/>
    <w:rsid w:val="00053E14"/>
    <w:rsid w:val="00057D7B"/>
    <w:rsid w:val="00062D19"/>
    <w:rsid w:val="00064EFF"/>
    <w:rsid w:val="00067046"/>
    <w:rsid w:val="0006720B"/>
    <w:rsid w:val="000747A0"/>
    <w:rsid w:val="0007650E"/>
    <w:rsid w:val="00077728"/>
    <w:rsid w:val="00081708"/>
    <w:rsid w:val="00082817"/>
    <w:rsid w:val="000838FE"/>
    <w:rsid w:val="00083C2F"/>
    <w:rsid w:val="0008595B"/>
    <w:rsid w:val="00092E70"/>
    <w:rsid w:val="00092EB6"/>
    <w:rsid w:val="000958E1"/>
    <w:rsid w:val="0009797E"/>
    <w:rsid w:val="000A0150"/>
    <w:rsid w:val="000A01E3"/>
    <w:rsid w:val="000A0E35"/>
    <w:rsid w:val="000A1D0C"/>
    <w:rsid w:val="000A66C0"/>
    <w:rsid w:val="000A6858"/>
    <w:rsid w:val="000A7268"/>
    <w:rsid w:val="000A75AD"/>
    <w:rsid w:val="000B1809"/>
    <w:rsid w:val="000B5653"/>
    <w:rsid w:val="000B746D"/>
    <w:rsid w:val="000C73C5"/>
    <w:rsid w:val="000D4C7C"/>
    <w:rsid w:val="000D5D37"/>
    <w:rsid w:val="000D790E"/>
    <w:rsid w:val="000E053D"/>
    <w:rsid w:val="000E1174"/>
    <w:rsid w:val="000E3EC4"/>
    <w:rsid w:val="000E48AC"/>
    <w:rsid w:val="000E63C9"/>
    <w:rsid w:val="000F0398"/>
    <w:rsid w:val="000F1E9E"/>
    <w:rsid w:val="00102742"/>
    <w:rsid w:val="00107BFB"/>
    <w:rsid w:val="00115456"/>
    <w:rsid w:val="00115573"/>
    <w:rsid w:val="00115B20"/>
    <w:rsid w:val="00115CB0"/>
    <w:rsid w:val="00115E11"/>
    <w:rsid w:val="00115E6E"/>
    <w:rsid w:val="00117AEB"/>
    <w:rsid w:val="00122F51"/>
    <w:rsid w:val="00125267"/>
    <w:rsid w:val="00130E9D"/>
    <w:rsid w:val="001323B1"/>
    <w:rsid w:val="00133CD2"/>
    <w:rsid w:val="00133F4F"/>
    <w:rsid w:val="00137A37"/>
    <w:rsid w:val="00150A6D"/>
    <w:rsid w:val="00151A51"/>
    <w:rsid w:val="00151EF2"/>
    <w:rsid w:val="0015603B"/>
    <w:rsid w:val="00157B9C"/>
    <w:rsid w:val="00160883"/>
    <w:rsid w:val="001617E9"/>
    <w:rsid w:val="001706CD"/>
    <w:rsid w:val="0017149F"/>
    <w:rsid w:val="00174678"/>
    <w:rsid w:val="00181990"/>
    <w:rsid w:val="00181EA9"/>
    <w:rsid w:val="00183C54"/>
    <w:rsid w:val="00184DD7"/>
    <w:rsid w:val="00185B35"/>
    <w:rsid w:val="00186266"/>
    <w:rsid w:val="00186B0A"/>
    <w:rsid w:val="001927A8"/>
    <w:rsid w:val="0019326A"/>
    <w:rsid w:val="001963FC"/>
    <w:rsid w:val="00197549"/>
    <w:rsid w:val="001A0081"/>
    <w:rsid w:val="001A33C5"/>
    <w:rsid w:val="001A526D"/>
    <w:rsid w:val="001B27AE"/>
    <w:rsid w:val="001B38E3"/>
    <w:rsid w:val="001B4393"/>
    <w:rsid w:val="001B705D"/>
    <w:rsid w:val="001C131E"/>
    <w:rsid w:val="001C2CF2"/>
    <w:rsid w:val="001C3C1D"/>
    <w:rsid w:val="001D0F6A"/>
    <w:rsid w:val="001D45FD"/>
    <w:rsid w:val="001D565D"/>
    <w:rsid w:val="001D68C8"/>
    <w:rsid w:val="001F2BC8"/>
    <w:rsid w:val="001F4EFF"/>
    <w:rsid w:val="001F5808"/>
    <w:rsid w:val="001F5F6B"/>
    <w:rsid w:val="00200150"/>
    <w:rsid w:val="0020257A"/>
    <w:rsid w:val="00202BFA"/>
    <w:rsid w:val="00207299"/>
    <w:rsid w:val="002110EE"/>
    <w:rsid w:val="0021562A"/>
    <w:rsid w:val="00217148"/>
    <w:rsid w:val="00221D5B"/>
    <w:rsid w:val="00222334"/>
    <w:rsid w:val="00222375"/>
    <w:rsid w:val="00224617"/>
    <w:rsid w:val="002247C2"/>
    <w:rsid w:val="00226053"/>
    <w:rsid w:val="0022707D"/>
    <w:rsid w:val="002275BA"/>
    <w:rsid w:val="00230BEA"/>
    <w:rsid w:val="002350DD"/>
    <w:rsid w:val="00237CDF"/>
    <w:rsid w:val="00240EAC"/>
    <w:rsid w:val="0024224E"/>
    <w:rsid w:val="00242C53"/>
    <w:rsid w:val="00243EBC"/>
    <w:rsid w:val="00246A35"/>
    <w:rsid w:val="002505B9"/>
    <w:rsid w:val="00253C85"/>
    <w:rsid w:val="002602DB"/>
    <w:rsid w:val="00260343"/>
    <w:rsid w:val="0026059D"/>
    <w:rsid w:val="002621C3"/>
    <w:rsid w:val="0027232F"/>
    <w:rsid w:val="00274F13"/>
    <w:rsid w:val="00277C86"/>
    <w:rsid w:val="00277E3C"/>
    <w:rsid w:val="00277FF1"/>
    <w:rsid w:val="00284348"/>
    <w:rsid w:val="00284945"/>
    <w:rsid w:val="00285491"/>
    <w:rsid w:val="002860AE"/>
    <w:rsid w:val="00290D75"/>
    <w:rsid w:val="002922F3"/>
    <w:rsid w:val="0029253E"/>
    <w:rsid w:val="00292718"/>
    <w:rsid w:val="00295BAD"/>
    <w:rsid w:val="0029602B"/>
    <w:rsid w:val="002972B5"/>
    <w:rsid w:val="00297AF8"/>
    <w:rsid w:val="002A0C9B"/>
    <w:rsid w:val="002A1580"/>
    <w:rsid w:val="002A36FC"/>
    <w:rsid w:val="002A4D68"/>
    <w:rsid w:val="002A770F"/>
    <w:rsid w:val="002B11B9"/>
    <w:rsid w:val="002B1B86"/>
    <w:rsid w:val="002B3C21"/>
    <w:rsid w:val="002B4523"/>
    <w:rsid w:val="002C2944"/>
    <w:rsid w:val="002C6A00"/>
    <w:rsid w:val="002D08A9"/>
    <w:rsid w:val="002D4714"/>
    <w:rsid w:val="002E0066"/>
    <w:rsid w:val="002E2057"/>
    <w:rsid w:val="002E3A85"/>
    <w:rsid w:val="002E45B3"/>
    <w:rsid w:val="002E4EFE"/>
    <w:rsid w:val="002E7470"/>
    <w:rsid w:val="002E7829"/>
    <w:rsid w:val="002F1A6D"/>
    <w:rsid w:val="002F51F5"/>
    <w:rsid w:val="002F75CD"/>
    <w:rsid w:val="00301B0B"/>
    <w:rsid w:val="003036C5"/>
    <w:rsid w:val="00305097"/>
    <w:rsid w:val="00305A97"/>
    <w:rsid w:val="00307469"/>
    <w:rsid w:val="00307AF8"/>
    <w:rsid w:val="00310892"/>
    <w:rsid w:val="003110C3"/>
    <w:rsid w:val="00311519"/>
    <w:rsid w:val="00312137"/>
    <w:rsid w:val="00312CC0"/>
    <w:rsid w:val="00313292"/>
    <w:rsid w:val="00322DB2"/>
    <w:rsid w:val="00323553"/>
    <w:rsid w:val="00324158"/>
    <w:rsid w:val="00324D87"/>
    <w:rsid w:val="00325757"/>
    <w:rsid w:val="003261A0"/>
    <w:rsid w:val="00326AEC"/>
    <w:rsid w:val="00330359"/>
    <w:rsid w:val="00332375"/>
    <w:rsid w:val="00334060"/>
    <w:rsid w:val="003352A9"/>
    <w:rsid w:val="00337196"/>
    <w:rsid w:val="0033762F"/>
    <w:rsid w:val="0034489F"/>
    <w:rsid w:val="00344D36"/>
    <w:rsid w:val="003463B9"/>
    <w:rsid w:val="003469B6"/>
    <w:rsid w:val="003519D8"/>
    <w:rsid w:val="00352E28"/>
    <w:rsid w:val="00353149"/>
    <w:rsid w:val="00353310"/>
    <w:rsid w:val="00353FD5"/>
    <w:rsid w:val="0035657B"/>
    <w:rsid w:val="00360494"/>
    <w:rsid w:val="0036129D"/>
    <w:rsid w:val="00362063"/>
    <w:rsid w:val="0036249A"/>
    <w:rsid w:val="00363302"/>
    <w:rsid w:val="00366C7E"/>
    <w:rsid w:val="00370673"/>
    <w:rsid w:val="003710ED"/>
    <w:rsid w:val="00371685"/>
    <w:rsid w:val="003745AC"/>
    <w:rsid w:val="00374968"/>
    <w:rsid w:val="0038206A"/>
    <w:rsid w:val="00384EA3"/>
    <w:rsid w:val="0039009A"/>
    <w:rsid w:val="00390F30"/>
    <w:rsid w:val="003915B4"/>
    <w:rsid w:val="0039253E"/>
    <w:rsid w:val="00392E1F"/>
    <w:rsid w:val="0039356B"/>
    <w:rsid w:val="0039366A"/>
    <w:rsid w:val="00394BB1"/>
    <w:rsid w:val="00394FCF"/>
    <w:rsid w:val="003A37EF"/>
    <w:rsid w:val="003A39A1"/>
    <w:rsid w:val="003A50BA"/>
    <w:rsid w:val="003A53A2"/>
    <w:rsid w:val="003A75E4"/>
    <w:rsid w:val="003B0AD2"/>
    <w:rsid w:val="003B4AE0"/>
    <w:rsid w:val="003B64C0"/>
    <w:rsid w:val="003B69AA"/>
    <w:rsid w:val="003C08A8"/>
    <w:rsid w:val="003C1798"/>
    <w:rsid w:val="003C2191"/>
    <w:rsid w:val="003C3699"/>
    <w:rsid w:val="003C545B"/>
    <w:rsid w:val="003C6730"/>
    <w:rsid w:val="003C6D6A"/>
    <w:rsid w:val="003D0D0D"/>
    <w:rsid w:val="003D3863"/>
    <w:rsid w:val="003D396B"/>
    <w:rsid w:val="003D68EB"/>
    <w:rsid w:val="003E3A81"/>
    <w:rsid w:val="003F18B4"/>
    <w:rsid w:val="003F4062"/>
    <w:rsid w:val="003F4299"/>
    <w:rsid w:val="00401320"/>
    <w:rsid w:val="00402352"/>
    <w:rsid w:val="004034CC"/>
    <w:rsid w:val="004053F6"/>
    <w:rsid w:val="004076FC"/>
    <w:rsid w:val="004110DE"/>
    <w:rsid w:val="004115E0"/>
    <w:rsid w:val="00411823"/>
    <w:rsid w:val="0041392C"/>
    <w:rsid w:val="00414878"/>
    <w:rsid w:val="00415685"/>
    <w:rsid w:val="00417334"/>
    <w:rsid w:val="0041768A"/>
    <w:rsid w:val="0042374E"/>
    <w:rsid w:val="00423803"/>
    <w:rsid w:val="004244C3"/>
    <w:rsid w:val="00434819"/>
    <w:rsid w:val="004350E4"/>
    <w:rsid w:val="00436FBD"/>
    <w:rsid w:val="0044085A"/>
    <w:rsid w:val="004424CF"/>
    <w:rsid w:val="00442F7E"/>
    <w:rsid w:val="0044336A"/>
    <w:rsid w:val="004460CE"/>
    <w:rsid w:val="00446478"/>
    <w:rsid w:val="00447855"/>
    <w:rsid w:val="00454578"/>
    <w:rsid w:val="00454B63"/>
    <w:rsid w:val="004571DD"/>
    <w:rsid w:val="00462287"/>
    <w:rsid w:val="004662BB"/>
    <w:rsid w:val="00466678"/>
    <w:rsid w:val="00466F3C"/>
    <w:rsid w:val="0046765A"/>
    <w:rsid w:val="00470A82"/>
    <w:rsid w:val="00470F46"/>
    <w:rsid w:val="00470F62"/>
    <w:rsid w:val="004744E2"/>
    <w:rsid w:val="0048110D"/>
    <w:rsid w:val="004835EC"/>
    <w:rsid w:val="0048533A"/>
    <w:rsid w:val="00486252"/>
    <w:rsid w:val="004862CE"/>
    <w:rsid w:val="004870B6"/>
    <w:rsid w:val="004874EA"/>
    <w:rsid w:val="004966F0"/>
    <w:rsid w:val="004A325F"/>
    <w:rsid w:val="004A37EE"/>
    <w:rsid w:val="004A493B"/>
    <w:rsid w:val="004A5142"/>
    <w:rsid w:val="004A6CE8"/>
    <w:rsid w:val="004A779D"/>
    <w:rsid w:val="004B00D6"/>
    <w:rsid w:val="004B21A5"/>
    <w:rsid w:val="004B2B45"/>
    <w:rsid w:val="004B5B56"/>
    <w:rsid w:val="004C2AA4"/>
    <w:rsid w:val="004C5DC2"/>
    <w:rsid w:val="004D11B3"/>
    <w:rsid w:val="004D144C"/>
    <w:rsid w:val="004D2193"/>
    <w:rsid w:val="004D3662"/>
    <w:rsid w:val="004D5300"/>
    <w:rsid w:val="004E172C"/>
    <w:rsid w:val="004E19E8"/>
    <w:rsid w:val="004E19F4"/>
    <w:rsid w:val="004E32EC"/>
    <w:rsid w:val="004E5FEE"/>
    <w:rsid w:val="004E7489"/>
    <w:rsid w:val="004E78D5"/>
    <w:rsid w:val="004F1B5F"/>
    <w:rsid w:val="004F35B3"/>
    <w:rsid w:val="004F41D8"/>
    <w:rsid w:val="004F54F4"/>
    <w:rsid w:val="004F68AB"/>
    <w:rsid w:val="004F7ADC"/>
    <w:rsid w:val="005011E3"/>
    <w:rsid w:val="00501218"/>
    <w:rsid w:val="00501DC4"/>
    <w:rsid w:val="00503575"/>
    <w:rsid w:val="005037F0"/>
    <w:rsid w:val="0050443C"/>
    <w:rsid w:val="00516A86"/>
    <w:rsid w:val="00522E48"/>
    <w:rsid w:val="0052476E"/>
    <w:rsid w:val="005275F6"/>
    <w:rsid w:val="005308F9"/>
    <w:rsid w:val="0053372A"/>
    <w:rsid w:val="005341F2"/>
    <w:rsid w:val="005375C0"/>
    <w:rsid w:val="00540903"/>
    <w:rsid w:val="00540FB1"/>
    <w:rsid w:val="00544872"/>
    <w:rsid w:val="00556441"/>
    <w:rsid w:val="005576EA"/>
    <w:rsid w:val="0056050A"/>
    <w:rsid w:val="0056050B"/>
    <w:rsid w:val="005639EB"/>
    <w:rsid w:val="00564734"/>
    <w:rsid w:val="005654DC"/>
    <w:rsid w:val="005678D3"/>
    <w:rsid w:val="00570A79"/>
    <w:rsid w:val="00571DCF"/>
    <w:rsid w:val="00572102"/>
    <w:rsid w:val="00575A1B"/>
    <w:rsid w:val="0057729A"/>
    <w:rsid w:val="00581985"/>
    <w:rsid w:val="00583745"/>
    <w:rsid w:val="00587051"/>
    <w:rsid w:val="0058796F"/>
    <w:rsid w:val="00590EE8"/>
    <w:rsid w:val="00593686"/>
    <w:rsid w:val="00595A18"/>
    <w:rsid w:val="00596E02"/>
    <w:rsid w:val="005A5A13"/>
    <w:rsid w:val="005A78EA"/>
    <w:rsid w:val="005B097C"/>
    <w:rsid w:val="005B147B"/>
    <w:rsid w:val="005B4194"/>
    <w:rsid w:val="005C06AA"/>
    <w:rsid w:val="005C3B74"/>
    <w:rsid w:val="005C3D46"/>
    <w:rsid w:val="005C5107"/>
    <w:rsid w:val="005C61AA"/>
    <w:rsid w:val="005D1610"/>
    <w:rsid w:val="005D377A"/>
    <w:rsid w:val="005D4B57"/>
    <w:rsid w:val="005D5AE0"/>
    <w:rsid w:val="005E274E"/>
    <w:rsid w:val="005E3611"/>
    <w:rsid w:val="005E694C"/>
    <w:rsid w:val="005F1BB0"/>
    <w:rsid w:val="005F34E9"/>
    <w:rsid w:val="005F3E18"/>
    <w:rsid w:val="005F604D"/>
    <w:rsid w:val="005F60A2"/>
    <w:rsid w:val="005F69DD"/>
    <w:rsid w:val="005F6EF9"/>
    <w:rsid w:val="005F7201"/>
    <w:rsid w:val="005F76C5"/>
    <w:rsid w:val="005F79B6"/>
    <w:rsid w:val="006013E8"/>
    <w:rsid w:val="0060278D"/>
    <w:rsid w:val="00606702"/>
    <w:rsid w:val="0061193B"/>
    <w:rsid w:val="00614CED"/>
    <w:rsid w:val="00616813"/>
    <w:rsid w:val="00620827"/>
    <w:rsid w:val="006211D3"/>
    <w:rsid w:val="00623146"/>
    <w:rsid w:val="006241E4"/>
    <w:rsid w:val="00627446"/>
    <w:rsid w:val="006327B2"/>
    <w:rsid w:val="006343F8"/>
    <w:rsid w:val="0063551D"/>
    <w:rsid w:val="00637058"/>
    <w:rsid w:val="0064171C"/>
    <w:rsid w:val="00643C07"/>
    <w:rsid w:val="0065122A"/>
    <w:rsid w:val="006513FD"/>
    <w:rsid w:val="00652416"/>
    <w:rsid w:val="006536B7"/>
    <w:rsid w:val="00654CDF"/>
    <w:rsid w:val="0065652C"/>
    <w:rsid w:val="00656C4D"/>
    <w:rsid w:val="00661424"/>
    <w:rsid w:val="0066249E"/>
    <w:rsid w:val="00664386"/>
    <w:rsid w:val="00676A2B"/>
    <w:rsid w:val="006812BF"/>
    <w:rsid w:val="0068161C"/>
    <w:rsid w:val="006829CB"/>
    <w:rsid w:val="00694BFF"/>
    <w:rsid w:val="0069529C"/>
    <w:rsid w:val="006A2FBF"/>
    <w:rsid w:val="006A4D7E"/>
    <w:rsid w:val="006A73C9"/>
    <w:rsid w:val="006B4CF4"/>
    <w:rsid w:val="006B7479"/>
    <w:rsid w:val="006B7A49"/>
    <w:rsid w:val="006C4577"/>
    <w:rsid w:val="006C5333"/>
    <w:rsid w:val="006C575B"/>
    <w:rsid w:val="006D19A9"/>
    <w:rsid w:val="006D2B61"/>
    <w:rsid w:val="006D3181"/>
    <w:rsid w:val="006D673F"/>
    <w:rsid w:val="006E0143"/>
    <w:rsid w:val="006E0922"/>
    <w:rsid w:val="006E5716"/>
    <w:rsid w:val="006E76C1"/>
    <w:rsid w:val="006F5E58"/>
    <w:rsid w:val="006F67DC"/>
    <w:rsid w:val="00700A08"/>
    <w:rsid w:val="00701E3F"/>
    <w:rsid w:val="00702D1E"/>
    <w:rsid w:val="0070361A"/>
    <w:rsid w:val="00704249"/>
    <w:rsid w:val="007048D6"/>
    <w:rsid w:val="00704F0E"/>
    <w:rsid w:val="00710CA5"/>
    <w:rsid w:val="00712647"/>
    <w:rsid w:val="00712757"/>
    <w:rsid w:val="00713810"/>
    <w:rsid w:val="0071587B"/>
    <w:rsid w:val="00716C2F"/>
    <w:rsid w:val="0071784E"/>
    <w:rsid w:val="0072006B"/>
    <w:rsid w:val="0072026E"/>
    <w:rsid w:val="0072034D"/>
    <w:rsid w:val="00721CDE"/>
    <w:rsid w:val="00722681"/>
    <w:rsid w:val="007226E4"/>
    <w:rsid w:val="00724DC6"/>
    <w:rsid w:val="00725004"/>
    <w:rsid w:val="0072688F"/>
    <w:rsid w:val="0072746E"/>
    <w:rsid w:val="007302B3"/>
    <w:rsid w:val="00730733"/>
    <w:rsid w:val="007309A6"/>
    <w:rsid w:val="00730E3A"/>
    <w:rsid w:val="007317DA"/>
    <w:rsid w:val="00732DBB"/>
    <w:rsid w:val="00732F45"/>
    <w:rsid w:val="00733858"/>
    <w:rsid w:val="00733AFF"/>
    <w:rsid w:val="00736AAF"/>
    <w:rsid w:val="00740689"/>
    <w:rsid w:val="0074094F"/>
    <w:rsid w:val="0074221E"/>
    <w:rsid w:val="007437BE"/>
    <w:rsid w:val="00744187"/>
    <w:rsid w:val="0074665C"/>
    <w:rsid w:val="00747695"/>
    <w:rsid w:val="0075005C"/>
    <w:rsid w:val="0075451F"/>
    <w:rsid w:val="007553A6"/>
    <w:rsid w:val="007579A9"/>
    <w:rsid w:val="00764210"/>
    <w:rsid w:val="00765308"/>
    <w:rsid w:val="00765B2A"/>
    <w:rsid w:val="00765D69"/>
    <w:rsid w:val="00767766"/>
    <w:rsid w:val="0077308A"/>
    <w:rsid w:val="007740B7"/>
    <w:rsid w:val="0077694F"/>
    <w:rsid w:val="0078008E"/>
    <w:rsid w:val="00780704"/>
    <w:rsid w:val="00782BA6"/>
    <w:rsid w:val="00783A34"/>
    <w:rsid w:val="00784B9B"/>
    <w:rsid w:val="007857C3"/>
    <w:rsid w:val="00787884"/>
    <w:rsid w:val="00791E18"/>
    <w:rsid w:val="007A1298"/>
    <w:rsid w:val="007A270A"/>
    <w:rsid w:val="007A7358"/>
    <w:rsid w:val="007B0C9D"/>
    <w:rsid w:val="007B441C"/>
    <w:rsid w:val="007B68B7"/>
    <w:rsid w:val="007C013A"/>
    <w:rsid w:val="007C3565"/>
    <w:rsid w:val="007C6B52"/>
    <w:rsid w:val="007C6DE0"/>
    <w:rsid w:val="007C7CCB"/>
    <w:rsid w:val="007D06BD"/>
    <w:rsid w:val="007D16C5"/>
    <w:rsid w:val="007D259E"/>
    <w:rsid w:val="007D3A90"/>
    <w:rsid w:val="007D3B74"/>
    <w:rsid w:val="007D4E20"/>
    <w:rsid w:val="007D6288"/>
    <w:rsid w:val="007D63D2"/>
    <w:rsid w:val="007D69C9"/>
    <w:rsid w:val="007D6C7D"/>
    <w:rsid w:val="007E0513"/>
    <w:rsid w:val="007E0657"/>
    <w:rsid w:val="007E07AF"/>
    <w:rsid w:val="007E2779"/>
    <w:rsid w:val="007E4FE5"/>
    <w:rsid w:val="007E5815"/>
    <w:rsid w:val="007E7CFD"/>
    <w:rsid w:val="007F3D64"/>
    <w:rsid w:val="00800D19"/>
    <w:rsid w:val="00803E84"/>
    <w:rsid w:val="00804EEF"/>
    <w:rsid w:val="008105C2"/>
    <w:rsid w:val="008134E6"/>
    <w:rsid w:val="00814269"/>
    <w:rsid w:val="00814E3D"/>
    <w:rsid w:val="008227B8"/>
    <w:rsid w:val="008231BB"/>
    <w:rsid w:val="00823CE3"/>
    <w:rsid w:val="0082442C"/>
    <w:rsid w:val="008244DB"/>
    <w:rsid w:val="00825108"/>
    <w:rsid w:val="00827D92"/>
    <w:rsid w:val="008322B0"/>
    <w:rsid w:val="008325D9"/>
    <w:rsid w:val="00834505"/>
    <w:rsid w:val="00835B46"/>
    <w:rsid w:val="00835BBE"/>
    <w:rsid w:val="00835C80"/>
    <w:rsid w:val="008365A4"/>
    <w:rsid w:val="0083768C"/>
    <w:rsid w:val="008407D2"/>
    <w:rsid w:val="008411BB"/>
    <w:rsid w:val="00845B92"/>
    <w:rsid w:val="00845CCF"/>
    <w:rsid w:val="0085307C"/>
    <w:rsid w:val="00853754"/>
    <w:rsid w:val="00856374"/>
    <w:rsid w:val="0085711A"/>
    <w:rsid w:val="00862FE4"/>
    <w:rsid w:val="0086389A"/>
    <w:rsid w:val="00863F39"/>
    <w:rsid w:val="0086427C"/>
    <w:rsid w:val="00865A50"/>
    <w:rsid w:val="008661AB"/>
    <w:rsid w:val="00873DA3"/>
    <w:rsid w:val="00873F8A"/>
    <w:rsid w:val="00874177"/>
    <w:rsid w:val="00875D11"/>
    <w:rsid w:val="0087605E"/>
    <w:rsid w:val="0087632C"/>
    <w:rsid w:val="00877ACD"/>
    <w:rsid w:val="00883396"/>
    <w:rsid w:val="00887494"/>
    <w:rsid w:val="008941AE"/>
    <w:rsid w:val="00896DAC"/>
    <w:rsid w:val="00897A4A"/>
    <w:rsid w:val="008A1395"/>
    <w:rsid w:val="008A3AF3"/>
    <w:rsid w:val="008A45A3"/>
    <w:rsid w:val="008A4E19"/>
    <w:rsid w:val="008A6852"/>
    <w:rsid w:val="008B1E5D"/>
    <w:rsid w:val="008B1FEE"/>
    <w:rsid w:val="008B2220"/>
    <w:rsid w:val="008B3F0C"/>
    <w:rsid w:val="008B4B45"/>
    <w:rsid w:val="008B7CFD"/>
    <w:rsid w:val="008C05EF"/>
    <w:rsid w:val="008C0B08"/>
    <w:rsid w:val="008C3788"/>
    <w:rsid w:val="008C39C3"/>
    <w:rsid w:val="008C5047"/>
    <w:rsid w:val="008C6437"/>
    <w:rsid w:val="008C6948"/>
    <w:rsid w:val="008D2422"/>
    <w:rsid w:val="008D29EA"/>
    <w:rsid w:val="008D337B"/>
    <w:rsid w:val="008E062D"/>
    <w:rsid w:val="008E1952"/>
    <w:rsid w:val="008E1FE0"/>
    <w:rsid w:val="008E41B9"/>
    <w:rsid w:val="008E637B"/>
    <w:rsid w:val="008F2F42"/>
    <w:rsid w:val="008F4E72"/>
    <w:rsid w:val="008F7AFB"/>
    <w:rsid w:val="00901770"/>
    <w:rsid w:val="009023EC"/>
    <w:rsid w:val="009029EA"/>
    <w:rsid w:val="00902FED"/>
    <w:rsid w:val="00903C32"/>
    <w:rsid w:val="009129D7"/>
    <w:rsid w:val="009139A3"/>
    <w:rsid w:val="00914B45"/>
    <w:rsid w:val="009153AF"/>
    <w:rsid w:val="00916B16"/>
    <w:rsid w:val="009173B9"/>
    <w:rsid w:val="00917956"/>
    <w:rsid w:val="00924637"/>
    <w:rsid w:val="00924755"/>
    <w:rsid w:val="00927FCC"/>
    <w:rsid w:val="0093335D"/>
    <w:rsid w:val="009353FD"/>
    <w:rsid w:val="009354FD"/>
    <w:rsid w:val="0093613E"/>
    <w:rsid w:val="0093626C"/>
    <w:rsid w:val="00936D3D"/>
    <w:rsid w:val="00941411"/>
    <w:rsid w:val="00941848"/>
    <w:rsid w:val="00943026"/>
    <w:rsid w:val="009450C3"/>
    <w:rsid w:val="00945E57"/>
    <w:rsid w:val="00946BB3"/>
    <w:rsid w:val="00946CC1"/>
    <w:rsid w:val="009503F2"/>
    <w:rsid w:val="009513D8"/>
    <w:rsid w:val="00951EBF"/>
    <w:rsid w:val="00955DE6"/>
    <w:rsid w:val="0096052D"/>
    <w:rsid w:val="00962ACB"/>
    <w:rsid w:val="009646EF"/>
    <w:rsid w:val="00966589"/>
    <w:rsid w:val="00966B81"/>
    <w:rsid w:val="00966DEE"/>
    <w:rsid w:val="00972B26"/>
    <w:rsid w:val="00974E7B"/>
    <w:rsid w:val="00976497"/>
    <w:rsid w:val="009768AB"/>
    <w:rsid w:val="00976E74"/>
    <w:rsid w:val="00977B71"/>
    <w:rsid w:val="00977F79"/>
    <w:rsid w:val="009807DA"/>
    <w:rsid w:val="00981724"/>
    <w:rsid w:val="00985E2E"/>
    <w:rsid w:val="009875EA"/>
    <w:rsid w:val="00990095"/>
    <w:rsid w:val="009922CE"/>
    <w:rsid w:val="00992CB8"/>
    <w:rsid w:val="0099752F"/>
    <w:rsid w:val="009A107D"/>
    <w:rsid w:val="009A387D"/>
    <w:rsid w:val="009B3DDA"/>
    <w:rsid w:val="009B40C7"/>
    <w:rsid w:val="009B5F53"/>
    <w:rsid w:val="009B7AFF"/>
    <w:rsid w:val="009B7D90"/>
    <w:rsid w:val="009C2943"/>
    <w:rsid w:val="009C507E"/>
    <w:rsid w:val="009C5944"/>
    <w:rsid w:val="009C7720"/>
    <w:rsid w:val="009D0D68"/>
    <w:rsid w:val="009D3165"/>
    <w:rsid w:val="009D4072"/>
    <w:rsid w:val="009D6DCE"/>
    <w:rsid w:val="009E28EB"/>
    <w:rsid w:val="009E3E71"/>
    <w:rsid w:val="009E7689"/>
    <w:rsid w:val="009F025C"/>
    <w:rsid w:val="009F2085"/>
    <w:rsid w:val="009F4014"/>
    <w:rsid w:val="009F7C37"/>
    <w:rsid w:val="00A01BB1"/>
    <w:rsid w:val="00A02CC8"/>
    <w:rsid w:val="00A048AA"/>
    <w:rsid w:val="00A11C6A"/>
    <w:rsid w:val="00A1277D"/>
    <w:rsid w:val="00A14AF8"/>
    <w:rsid w:val="00A15BE7"/>
    <w:rsid w:val="00A2053F"/>
    <w:rsid w:val="00A23AFA"/>
    <w:rsid w:val="00A240B6"/>
    <w:rsid w:val="00A25560"/>
    <w:rsid w:val="00A2779C"/>
    <w:rsid w:val="00A31B3E"/>
    <w:rsid w:val="00A37114"/>
    <w:rsid w:val="00A43050"/>
    <w:rsid w:val="00A430D3"/>
    <w:rsid w:val="00A43304"/>
    <w:rsid w:val="00A43569"/>
    <w:rsid w:val="00A43694"/>
    <w:rsid w:val="00A436D7"/>
    <w:rsid w:val="00A4564E"/>
    <w:rsid w:val="00A45C61"/>
    <w:rsid w:val="00A532F3"/>
    <w:rsid w:val="00A53CCB"/>
    <w:rsid w:val="00A54DF7"/>
    <w:rsid w:val="00A55A79"/>
    <w:rsid w:val="00A57834"/>
    <w:rsid w:val="00A62D50"/>
    <w:rsid w:val="00A731D9"/>
    <w:rsid w:val="00A755FD"/>
    <w:rsid w:val="00A823BF"/>
    <w:rsid w:val="00A83D19"/>
    <w:rsid w:val="00A8489E"/>
    <w:rsid w:val="00A8623E"/>
    <w:rsid w:val="00A900B3"/>
    <w:rsid w:val="00A9077E"/>
    <w:rsid w:val="00A9128B"/>
    <w:rsid w:val="00A95269"/>
    <w:rsid w:val="00A95A30"/>
    <w:rsid w:val="00A97AEC"/>
    <w:rsid w:val="00AA0E07"/>
    <w:rsid w:val="00AA0E59"/>
    <w:rsid w:val="00AA0ED3"/>
    <w:rsid w:val="00AA2D90"/>
    <w:rsid w:val="00AA38B4"/>
    <w:rsid w:val="00AA5A39"/>
    <w:rsid w:val="00AA5C8C"/>
    <w:rsid w:val="00AB02A7"/>
    <w:rsid w:val="00AB04BB"/>
    <w:rsid w:val="00AB21C9"/>
    <w:rsid w:val="00AB564F"/>
    <w:rsid w:val="00AB6903"/>
    <w:rsid w:val="00AC2444"/>
    <w:rsid w:val="00AC29F3"/>
    <w:rsid w:val="00AD51E8"/>
    <w:rsid w:val="00AD582B"/>
    <w:rsid w:val="00AD6F41"/>
    <w:rsid w:val="00AE21C5"/>
    <w:rsid w:val="00AE448A"/>
    <w:rsid w:val="00AE74AB"/>
    <w:rsid w:val="00AF28C0"/>
    <w:rsid w:val="00AF5051"/>
    <w:rsid w:val="00AF7CB7"/>
    <w:rsid w:val="00B01C79"/>
    <w:rsid w:val="00B0250F"/>
    <w:rsid w:val="00B02D7B"/>
    <w:rsid w:val="00B04D20"/>
    <w:rsid w:val="00B10E18"/>
    <w:rsid w:val="00B11F2E"/>
    <w:rsid w:val="00B1456F"/>
    <w:rsid w:val="00B16423"/>
    <w:rsid w:val="00B16E38"/>
    <w:rsid w:val="00B217D5"/>
    <w:rsid w:val="00B231E5"/>
    <w:rsid w:val="00B244E0"/>
    <w:rsid w:val="00B249DE"/>
    <w:rsid w:val="00B24BC4"/>
    <w:rsid w:val="00B26258"/>
    <w:rsid w:val="00B26393"/>
    <w:rsid w:val="00B264F3"/>
    <w:rsid w:val="00B27E77"/>
    <w:rsid w:val="00B3056B"/>
    <w:rsid w:val="00B31441"/>
    <w:rsid w:val="00B31FD3"/>
    <w:rsid w:val="00B335F2"/>
    <w:rsid w:val="00B35D5F"/>
    <w:rsid w:val="00B40802"/>
    <w:rsid w:val="00B46341"/>
    <w:rsid w:val="00B51735"/>
    <w:rsid w:val="00B51B64"/>
    <w:rsid w:val="00B531FF"/>
    <w:rsid w:val="00B56BA6"/>
    <w:rsid w:val="00B56BF1"/>
    <w:rsid w:val="00B57128"/>
    <w:rsid w:val="00B60EC6"/>
    <w:rsid w:val="00B633A3"/>
    <w:rsid w:val="00B65107"/>
    <w:rsid w:val="00B65185"/>
    <w:rsid w:val="00B658F1"/>
    <w:rsid w:val="00B66A5C"/>
    <w:rsid w:val="00B71168"/>
    <w:rsid w:val="00B71531"/>
    <w:rsid w:val="00B722A7"/>
    <w:rsid w:val="00B72433"/>
    <w:rsid w:val="00B7536B"/>
    <w:rsid w:val="00B769EB"/>
    <w:rsid w:val="00B76D74"/>
    <w:rsid w:val="00B77518"/>
    <w:rsid w:val="00B77719"/>
    <w:rsid w:val="00B777E8"/>
    <w:rsid w:val="00B812D9"/>
    <w:rsid w:val="00B8306E"/>
    <w:rsid w:val="00B85E19"/>
    <w:rsid w:val="00B85FA7"/>
    <w:rsid w:val="00B860E2"/>
    <w:rsid w:val="00B9021C"/>
    <w:rsid w:val="00B9033F"/>
    <w:rsid w:val="00B977A5"/>
    <w:rsid w:val="00BA058D"/>
    <w:rsid w:val="00BA0936"/>
    <w:rsid w:val="00BA4B9F"/>
    <w:rsid w:val="00BA68D8"/>
    <w:rsid w:val="00BA6A6F"/>
    <w:rsid w:val="00BB42D5"/>
    <w:rsid w:val="00BB50AD"/>
    <w:rsid w:val="00BB7F60"/>
    <w:rsid w:val="00BC025F"/>
    <w:rsid w:val="00BC03EB"/>
    <w:rsid w:val="00BC3668"/>
    <w:rsid w:val="00BC6E90"/>
    <w:rsid w:val="00BC7330"/>
    <w:rsid w:val="00BD2179"/>
    <w:rsid w:val="00BD4BBD"/>
    <w:rsid w:val="00BD4C11"/>
    <w:rsid w:val="00BD4F4D"/>
    <w:rsid w:val="00BE203A"/>
    <w:rsid w:val="00BE4BA4"/>
    <w:rsid w:val="00BE7F7E"/>
    <w:rsid w:val="00BF053B"/>
    <w:rsid w:val="00BF31C4"/>
    <w:rsid w:val="00C017C6"/>
    <w:rsid w:val="00C02B87"/>
    <w:rsid w:val="00C054EE"/>
    <w:rsid w:val="00C122FD"/>
    <w:rsid w:val="00C12441"/>
    <w:rsid w:val="00C12FA7"/>
    <w:rsid w:val="00C153DC"/>
    <w:rsid w:val="00C2291C"/>
    <w:rsid w:val="00C2560A"/>
    <w:rsid w:val="00C26247"/>
    <w:rsid w:val="00C30FF5"/>
    <w:rsid w:val="00C34802"/>
    <w:rsid w:val="00C4086D"/>
    <w:rsid w:val="00C4247E"/>
    <w:rsid w:val="00C444A9"/>
    <w:rsid w:val="00C45435"/>
    <w:rsid w:val="00C4637E"/>
    <w:rsid w:val="00C4759D"/>
    <w:rsid w:val="00C5013D"/>
    <w:rsid w:val="00C60147"/>
    <w:rsid w:val="00C607F7"/>
    <w:rsid w:val="00C6115A"/>
    <w:rsid w:val="00C62679"/>
    <w:rsid w:val="00C6536F"/>
    <w:rsid w:val="00C662BF"/>
    <w:rsid w:val="00C66FBC"/>
    <w:rsid w:val="00C66FEF"/>
    <w:rsid w:val="00C6789A"/>
    <w:rsid w:val="00C76817"/>
    <w:rsid w:val="00C775D6"/>
    <w:rsid w:val="00C81B01"/>
    <w:rsid w:val="00C81D89"/>
    <w:rsid w:val="00C83866"/>
    <w:rsid w:val="00C863B6"/>
    <w:rsid w:val="00C86A4A"/>
    <w:rsid w:val="00C87228"/>
    <w:rsid w:val="00C87318"/>
    <w:rsid w:val="00C9240C"/>
    <w:rsid w:val="00C9599A"/>
    <w:rsid w:val="00C95F17"/>
    <w:rsid w:val="00CA1368"/>
    <w:rsid w:val="00CA1896"/>
    <w:rsid w:val="00CA2188"/>
    <w:rsid w:val="00CA3C1F"/>
    <w:rsid w:val="00CA421E"/>
    <w:rsid w:val="00CA74F5"/>
    <w:rsid w:val="00CB2A30"/>
    <w:rsid w:val="00CB5B28"/>
    <w:rsid w:val="00CB617D"/>
    <w:rsid w:val="00CB7679"/>
    <w:rsid w:val="00CC3E3F"/>
    <w:rsid w:val="00CC3E74"/>
    <w:rsid w:val="00CC4D15"/>
    <w:rsid w:val="00CD00D1"/>
    <w:rsid w:val="00CD4BF2"/>
    <w:rsid w:val="00CD776A"/>
    <w:rsid w:val="00CE1A3F"/>
    <w:rsid w:val="00CE310D"/>
    <w:rsid w:val="00CE670D"/>
    <w:rsid w:val="00CF377B"/>
    <w:rsid w:val="00CF5371"/>
    <w:rsid w:val="00CF5F85"/>
    <w:rsid w:val="00CF6AF1"/>
    <w:rsid w:val="00CF7A9E"/>
    <w:rsid w:val="00D017A2"/>
    <w:rsid w:val="00D0323A"/>
    <w:rsid w:val="00D039AA"/>
    <w:rsid w:val="00D03B75"/>
    <w:rsid w:val="00D04BBD"/>
    <w:rsid w:val="00D0559F"/>
    <w:rsid w:val="00D064B5"/>
    <w:rsid w:val="00D077E9"/>
    <w:rsid w:val="00D14F6D"/>
    <w:rsid w:val="00D21F21"/>
    <w:rsid w:val="00D2373B"/>
    <w:rsid w:val="00D2571D"/>
    <w:rsid w:val="00D3275E"/>
    <w:rsid w:val="00D3469E"/>
    <w:rsid w:val="00D369FD"/>
    <w:rsid w:val="00D41411"/>
    <w:rsid w:val="00D41F05"/>
    <w:rsid w:val="00D42CB7"/>
    <w:rsid w:val="00D4550A"/>
    <w:rsid w:val="00D5166F"/>
    <w:rsid w:val="00D521DE"/>
    <w:rsid w:val="00D5413D"/>
    <w:rsid w:val="00D54C72"/>
    <w:rsid w:val="00D55C41"/>
    <w:rsid w:val="00D56A15"/>
    <w:rsid w:val="00D56E99"/>
    <w:rsid w:val="00D570A9"/>
    <w:rsid w:val="00D64D40"/>
    <w:rsid w:val="00D64D86"/>
    <w:rsid w:val="00D66DFA"/>
    <w:rsid w:val="00D67EB0"/>
    <w:rsid w:val="00D70D02"/>
    <w:rsid w:val="00D72B3D"/>
    <w:rsid w:val="00D73968"/>
    <w:rsid w:val="00D74171"/>
    <w:rsid w:val="00D75A76"/>
    <w:rsid w:val="00D770C7"/>
    <w:rsid w:val="00D77145"/>
    <w:rsid w:val="00D7749B"/>
    <w:rsid w:val="00D81BB3"/>
    <w:rsid w:val="00D83937"/>
    <w:rsid w:val="00D83F36"/>
    <w:rsid w:val="00D84CCE"/>
    <w:rsid w:val="00D85361"/>
    <w:rsid w:val="00D85EE5"/>
    <w:rsid w:val="00D86945"/>
    <w:rsid w:val="00D90290"/>
    <w:rsid w:val="00D9280C"/>
    <w:rsid w:val="00D92F9B"/>
    <w:rsid w:val="00D93FD4"/>
    <w:rsid w:val="00D947CC"/>
    <w:rsid w:val="00D951C5"/>
    <w:rsid w:val="00D96DED"/>
    <w:rsid w:val="00DA0B46"/>
    <w:rsid w:val="00DA1CA4"/>
    <w:rsid w:val="00DA3B13"/>
    <w:rsid w:val="00DA5F5A"/>
    <w:rsid w:val="00DA7BFC"/>
    <w:rsid w:val="00DB06DF"/>
    <w:rsid w:val="00DB1DEC"/>
    <w:rsid w:val="00DB2EC4"/>
    <w:rsid w:val="00DB694C"/>
    <w:rsid w:val="00DB7EF6"/>
    <w:rsid w:val="00DB7F7F"/>
    <w:rsid w:val="00DC23BE"/>
    <w:rsid w:val="00DC3419"/>
    <w:rsid w:val="00DC64FA"/>
    <w:rsid w:val="00DC6662"/>
    <w:rsid w:val="00DC706A"/>
    <w:rsid w:val="00DD152F"/>
    <w:rsid w:val="00DD4B2D"/>
    <w:rsid w:val="00DD4CD9"/>
    <w:rsid w:val="00DE213F"/>
    <w:rsid w:val="00DE2C47"/>
    <w:rsid w:val="00DE3516"/>
    <w:rsid w:val="00DE3B7D"/>
    <w:rsid w:val="00DE3F47"/>
    <w:rsid w:val="00DE3F49"/>
    <w:rsid w:val="00DE5FCE"/>
    <w:rsid w:val="00DE7E8B"/>
    <w:rsid w:val="00DF027C"/>
    <w:rsid w:val="00DF448E"/>
    <w:rsid w:val="00DF6BC9"/>
    <w:rsid w:val="00E002F0"/>
    <w:rsid w:val="00E00A32"/>
    <w:rsid w:val="00E01E04"/>
    <w:rsid w:val="00E04243"/>
    <w:rsid w:val="00E1067A"/>
    <w:rsid w:val="00E11436"/>
    <w:rsid w:val="00E12CFF"/>
    <w:rsid w:val="00E1576F"/>
    <w:rsid w:val="00E16228"/>
    <w:rsid w:val="00E20791"/>
    <w:rsid w:val="00E21A6C"/>
    <w:rsid w:val="00E22ACD"/>
    <w:rsid w:val="00E24E4F"/>
    <w:rsid w:val="00E25F46"/>
    <w:rsid w:val="00E30260"/>
    <w:rsid w:val="00E319B3"/>
    <w:rsid w:val="00E347FF"/>
    <w:rsid w:val="00E4002C"/>
    <w:rsid w:val="00E40690"/>
    <w:rsid w:val="00E4073B"/>
    <w:rsid w:val="00E41E00"/>
    <w:rsid w:val="00E42155"/>
    <w:rsid w:val="00E44D47"/>
    <w:rsid w:val="00E4538B"/>
    <w:rsid w:val="00E4754B"/>
    <w:rsid w:val="00E5176B"/>
    <w:rsid w:val="00E543AD"/>
    <w:rsid w:val="00E54A6A"/>
    <w:rsid w:val="00E55CC7"/>
    <w:rsid w:val="00E601A9"/>
    <w:rsid w:val="00E620B0"/>
    <w:rsid w:val="00E6493B"/>
    <w:rsid w:val="00E64E58"/>
    <w:rsid w:val="00E66F28"/>
    <w:rsid w:val="00E6799E"/>
    <w:rsid w:val="00E70127"/>
    <w:rsid w:val="00E70447"/>
    <w:rsid w:val="00E70C20"/>
    <w:rsid w:val="00E72B19"/>
    <w:rsid w:val="00E74BF9"/>
    <w:rsid w:val="00E74C20"/>
    <w:rsid w:val="00E77285"/>
    <w:rsid w:val="00E802C2"/>
    <w:rsid w:val="00E81B40"/>
    <w:rsid w:val="00E97023"/>
    <w:rsid w:val="00E97896"/>
    <w:rsid w:val="00EA1790"/>
    <w:rsid w:val="00EA2A48"/>
    <w:rsid w:val="00EA2F1B"/>
    <w:rsid w:val="00EA3701"/>
    <w:rsid w:val="00EA5071"/>
    <w:rsid w:val="00EA5B38"/>
    <w:rsid w:val="00EA6744"/>
    <w:rsid w:val="00EA6995"/>
    <w:rsid w:val="00EA6D59"/>
    <w:rsid w:val="00EA79FF"/>
    <w:rsid w:val="00EA7CDE"/>
    <w:rsid w:val="00EB478D"/>
    <w:rsid w:val="00EC2060"/>
    <w:rsid w:val="00EC7302"/>
    <w:rsid w:val="00ED0E8B"/>
    <w:rsid w:val="00ED3DAA"/>
    <w:rsid w:val="00ED4284"/>
    <w:rsid w:val="00ED5899"/>
    <w:rsid w:val="00ED7C42"/>
    <w:rsid w:val="00EE37BC"/>
    <w:rsid w:val="00EE4B54"/>
    <w:rsid w:val="00EE545B"/>
    <w:rsid w:val="00EE667D"/>
    <w:rsid w:val="00EF2B21"/>
    <w:rsid w:val="00EF4379"/>
    <w:rsid w:val="00EF555B"/>
    <w:rsid w:val="00EF63B9"/>
    <w:rsid w:val="00EF7999"/>
    <w:rsid w:val="00F02511"/>
    <w:rsid w:val="00F027BB"/>
    <w:rsid w:val="00F11DCF"/>
    <w:rsid w:val="00F14539"/>
    <w:rsid w:val="00F162EA"/>
    <w:rsid w:val="00F21C46"/>
    <w:rsid w:val="00F22AB6"/>
    <w:rsid w:val="00F22D16"/>
    <w:rsid w:val="00F239B5"/>
    <w:rsid w:val="00F24D60"/>
    <w:rsid w:val="00F315C6"/>
    <w:rsid w:val="00F322E8"/>
    <w:rsid w:val="00F4000E"/>
    <w:rsid w:val="00F41918"/>
    <w:rsid w:val="00F419F5"/>
    <w:rsid w:val="00F44CBE"/>
    <w:rsid w:val="00F47F61"/>
    <w:rsid w:val="00F52D27"/>
    <w:rsid w:val="00F57525"/>
    <w:rsid w:val="00F5763F"/>
    <w:rsid w:val="00F70AB7"/>
    <w:rsid w:val="00F70C82"/>
    <w:rsid w:val="00F7107D"/>
    <w:rsid w:val="00F72455"/>
    <w:rsid w:val="00F76A44"/>
    <w:rsid w:val="00F77955"/>
    <w:rsid w:val="00F8146F"/>
    <w:rsid w:val="00F829F7"/>
    <w:rsid w:val="00F83527"/>
    <w:rsid w:val="00F83FC6"/>
    <w:rsid w:val="00F8453A"/>
    <w:rsid w:val="00F850E3"/>
    <w:rsid w:val="00F87D51"/>
    <w:rsid w:val="00F90EB9"/>
    <w:rsid w:val="00FA6882"/>
    <w:rsid w:val="00FB3D24"/>
    <w:rsid w:val="00FB5259"/>
    <w:rsid w:val="00FB54C1"/>
    <w:rsid w:val="00FC00CF"/>
    <w:rsid w:val="00FC30FA"/>
    <w:rsid w:val="00FC3693"/>
    <w:rsid w:val="00FC60AC"/>
    <w:rsid w:val="00FC6871"/>
    <w:rsid w:val="00FD24C7"/>
    <w:rsid w:val="00FD2BB0"/>
    <w:rsid w:val="00FD38DC"/>
    <w:rsid w:val="00FD3EC8"/>
    <w:rsid w:val="00FD583F"/>
    <w:rsid w:val="00FD6151"/>
    <w:rsid w:val="00FD72B9"/>
    <w:rsid w:val="00FD7488"/>
    <w:rsid w:val="00FE1EEF"/>
    <w:rsid w:val="00FE439E"/>
    <w:rsid w:val="00FE5957"/>
    <w:rsid w:val="00FE647C"/>
    <w:rsid w:val="00FE74FF"/>
    <w:rsid w:val="00FE7C8C"/>
    <w:rsid w:val="00FF16B4"/>
    <w:rsid w:val="00FF1789"/>
    <w:rsid w:val="00FF6FAC"/>
    <w:rsid w:val="00FF717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2f2f2,#fdf1f1,#fffbef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6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uiPriority w:val="99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160883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3C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3CE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10" ma:contentTypeDescription="Crear nuevo documento." ma:contentTypeScope="" ma:versionID="ca85747d69e94b7b4471dd3d5b9f72b8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fcea32b6502af3052637a6f6acd35331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E30213-AF58-43F8-87CC-85A6BAE88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3ECC65-0E51-4E4B-90D9-D87B7DAE7D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CDCA4C-A2D3-41D0-B886-646F979B57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{C88CB324-37BA-460E-A6CC-49C11032678D}tf16392850_win32.dotx</Template>
  <TotalTime>117</TotalTime>
  <Pages>3</Pages>
  <Words>468</Words>
  <Characters>2575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31</cp:revision>
  <cp:lastPrinted>2022-10-07T10:24:00Z</cp:lastPrinted>
  <dcterms:created xsi:type="dcterms:W3CDTF">2022-10-21T08:03:00Z</dcterms:created>
  <dcterms:modified xsi:type="dcterms:W3CDTF">2022-10-24T10:10:00Z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0x0101004C066F7ED67C704AA353E0ECE0620B7F</vt:lpwstr>
  </property>
</Properties>
</file>