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041B5009">
                      <wp:simplePos x="0" y="0"/>
                      <wp:positionH relativeFrom="margin">
                        <wp:posOffset>60960</wp:posOffset>
                      </wp:positionH>
                      <wp:positionV relativeFrom="paragraph">
                        <wp:posOffset>808355</wp:posOffset>
                      </wp:positionV>
                      <wp:extent cx="3512820" cy="1135380"/>
                      <wp:effectExtent l="0" t="0" r="0" b="762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1135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51215" w14:textId="726358C2" w:rsidR="00845B92" w:rsidRPr="00976497" w:rsidRDefault="00B860E2" w:rsidP="00401320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 xml:space="preserve">CONSULTAS </w:t>
                                  </w:r>
                                  <w:r w:rsidR="006504EC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II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 xml:space="preserve">I: </w:t>
                                  </w:r>
                                  <w:r w:rsidR="004D3F3E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RENTCAR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63.65pt;width:276.6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" filled="f" stroked="f" strokeweight=".5pt">
                      <v:textbox>
                        <w:txbxContent>
                          <w:p w14:paraId="3A851215" w14:textId="726358C2" w:rsidR="00845B92" w:rsidRPr="00976497" w:rsidRDefault="00B860E2" w:rsidP="00401320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 xml:space="preserve">CONSULTAS </w:t>
                            </w:r>
                            <w:r w:rsidR="006504EC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II</w:t>
                            </w: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 xml:space="preserve">I: </w:t>
                            </w:r>
                            <w:r w:rsidR="004D3F3E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RENTCAR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05801D3B" w:rsidR="00D077E9" w:rsidRPr="00976497" w:rsidRDefault="00B860E2" w:rsidP="00AB02A7">
            <w:pPr>
              <w:rPr>
                <w:noProof/>
                <w:color w:val="FFC000"/>
              </w:rPr>
            </w:pPr>
            <w:r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5FC127DD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1080135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50026B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85.05pt" to="124.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" strokecolor="#ffc000" strokeweight="4.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1A2B98DF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1722120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3FA0B9F4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74EB56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2F66AB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3D8B9754" w14:textId="23EFB7B1" w:rsidR="00B16423" w:rsidRDefault="00B9021C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A99CF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</w:p>
    <w:p w14:paraId="2F692885" w14:textId="6B735D58" w:rsidR="006504EC" w:rsidRDefault="006504EC" w:rsidP="006504EC">
      <w:pPr>
        <w:pStyle w:val="Prrafodelista"/>
        <w:numPr>
          <w:ilvl w:val="0"/>
          <w:numId w:val="29"/>
        </w:numPr>
        <w:ind w:left="360"/>
        <w:jc w:val="both"/>
        <w:rPr>
          <w:rFonts w:ascii="Poppins" w:hAnsi="Poppins" w:cs="Poppins"/>
          <w:noProof/>
          <w:color w:val="FFC000"/>
          <w:szCs w:val="28"/>
        </w:rPr>
      </w:pPr>
      <w:bookmarkStart w:id="0" w:name="_¿Qué_es_HTTP"/>
      <w:bookmarkEnd w:id="0"/>
      <w:r w:rsidRPr="006504EC">
        <w:rPr>
          <w:rFonts w:ascii="Poppins" w:hAnsi="Poppins" w:cs="Poppins"/>
          <w:noProof/>
          <w:color w:val="FFC000"/>
          <w:szCs w:val="28"/>
        </w:rPr>
        <w:lastRenderedPageBreak/>
        <w:t>Insertar 5 alquileres hoy con distintos clientes y distintos coches. Borrar luego los</w:t>
      </w:r>
      <w:r>
        <w:rPr>
          <w:rFonts w:ascii="Poppins" w:hAnsi="Poppins" w:cs="Poppins"/>
          <w:noProof/>
          <w:color w:val="FFC000"/>
          <w:szCs w:val="28"/>
        </w:rPr>
        <w:t xml:space="preserve"> </w:t>
      </w:r>
      <w:r w:rsidRPr="006504EC">
        <w:rPr>
          <w:rFonts w:ascii="Poppins" w:hAnsi="Poppins" w:cs="Poppins"/>
          <w:noProof/>
          <w:color w:val="FFC000"/>
          <w:szCs w:val="28"/>
        </w:rPr>
        <w:t>alquileres de un día de vuestra elección.</w:t>
      </w:r>
    </w:p>
    <w:p w14:paraId="43D0DA13" w14:textId="3E4AF454" w:rsidR="006504EC" w:rsidRDefault="006504EC" w:rsidP="006504EC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5C8C03CB" w14:textId="66DB571F" w:rsidR="006504EC" w:rsidRDefault="008C4AFA" w:rsidP="006504E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8C4AFA">
        <w:rPr>
          <w:rFonts w:ascii="Dubai Light" w:hAnsi="Dubai Light" w:cs="Dubai Light"/>
          <w:noProof/>
          <w:szCs w:val="28"/>
        </w:rPr>
        <w:t>insert into alquiler values ("23969340C", "2550KLP", curdate(), NULL, "S", NULL);</w:t>
      </w:r>
    </w:p>
    <w:p w14:paraId="07AA2D36" w14:textId="26952824" w:rsidR="008C4AFA" w:rsidRDefault="008C4AFA" w:rsidP="006504E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4331B768" w14:textId="049D4DAF" w:rsidR="008C4AFA" w:rsidRDefault="009509EE" w:rsidP="006504E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9509EE">
        <w:rPr>
          <w:rFonts w:ascii="Dubai Light" w:hAnsi="Dubai Light" w:cs="Dubai Light"/>
          <w:noProof/>
          <w:szCs w:val="28"/>
        </w:rPr>
        <w:t>insert into alquiler values ("26283963L", "3661JJR", curdate(), NULL, "S", NULL);</w:t>
      </w:r>
    </w:p>
    <w:p w14:paraId="21B9DB9A" w14:textId="722A546F" w:rsidR="009509EE" w:rsidRDefault="009509EE" w:rsidP="006504E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5CF61255" w14:textId="127D8213" w:rsidR="009509EE" w:rsidRDefault="009509EE" w:rsidP="006504E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9509EE">
        <w:rPr>
          <w:rFonts w:ascii="Dubai Light" w:hAnsi="Dubai Light" w:cs="Dubai Light"/>
          <w:noProof/>
          <w:szCs w:val="28"/>
        </w:rPr>
        <w:t>insert into alquiler values ("39596920L", "4132GXD", curdate(), NULL, "S", NULL);</w:t>
      </w:r>
    </w:p>
    <w:p w14:paraId="73F3C062" w14:textId="69285341" w:rsidR="009509EE" w:rsidRDefault="009509EE" w:rsidP="006504E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4B0ED4EE" w14:textId="02FADA1B" w:rsidR="009509EE" w:rsidRDefault="009509EE" w:rsidP="006504E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9509EE">
        <w:rPr>
          <w:rFonts w:ascii="Dubai Light" w:hAnsi="Dubai Light" w:cs="Dubai Light"/>
          <w:noProof/>
          <w:szCs w:val="28"/>
        </w:rPr>
        <w:t>insert into alquiler values ("26839951L", "6930JVS", curdate(), NULL, "S", NULL);</w:t>
      </w:r>
    </w:p>
    <w:p w14:paraId="6C8DDE53" w14:textId="19970FEA" w:rsidR="009509EE" w:rsidRDefault="009509EE" w:rsidP="006504E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534A54DB" w14:textId="77669F0C" w:rsidR="009509EE" w:rsidRDefault="009509EE" w:rsidP="006504E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9509EE">
        <w:rPr>
          <w:rFonts w:ascii="Dubai Light" w:hAnsi="Dubai Light" w:cs="Dubai Light"/>
          <w:noProof/>
          <w:szCs w:val="28"/>
        </w:rPr>
        <w:t>insert into alquiler values ("24963053X", "3945JZF", curdate(), NULL, "S", NULL);</w:t>
      </w:r>
    </w:p>
    <w:p w14:paraId="36F08898" w14:textId="44B50529" w:rsidR="00796A3D" w:rsidRDefault="00796A3D" w:rsidP="006504E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6F93DCD8" w14:textId="477CDDA0" w:rsidR="00796A3D" w:rsidRPr="008C4AFA" w:rsidRDefault="00796A3D" w:rsidP="006504E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796A3D">
        <w:rPr>
          <w:rFonts w:ascii="Dubai Light" w:hAnsi="Dubai Light" w:cs="Dubai Light"/>
          <w:noProof/>
          <w:szCs w:val="28"/>
        </w:rPr>
        <w:t>delete from alquiler where date(f_alquiler)='2021-10-28';</w:t>
      </w:r>
    </w:p>
    <w:p w14:paraId="0594C66E" w14:textId="77777777" w:rsidR="006504EC" w:rsidRPr="006504EC" w:rsidRDefault="006504EC" w:rsidP="006504EC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704445E3" w14:textId="46B19798" w:rsidR="006504EC" w:rsidRDefault="006504EC" w:rsidP="006504EC">
      <w:pPr>
        <w:pStyle w:val="Prrafodelista"/>
        <w:numPr>
          <w:ilvl w:val="0"/>
          <w:numId w:val="29"/>
        </w:numPr>
        <w:ind w:left="360"/>
        <w:jc w:val="both"/>
        <w:rPr>
          <w:rFonts w:ascii="Poppins" w:hAnsi="Poppins" w:cs="Poppins"/>
          <w:noProof/>
          <w:color w:val="FFC000"/>
          <w:szCs w:val="28"/>
        </w:rPr>
      </w:pPr>
      <w:r w:rsidRPr="006504EC">
        <w:rPr>
          <w:rFonts w:ascii="Poppins" w:hAnsi="Poppins" w:cs="Poppins"/>
          <w:noProof/>
          <w:color w:val="FFC000"/>
          <w:szCs w:val="28"/>
        </w:rPr>
        <w:t>Listado de coches diesel alquilados por las mujeres menores de 30 años.</w:t>
      </w:r>
    </w:p>
    <w:p w14:paraId="26116E1F" w14:textId="70084793" w:rsidR="006504EC" w:rsidRDefault="006504EC" w:rsidP="006504EC">
      <w:pPr>
        <w:pStyle w:val="Prrafodelista"/>
        <w:ind w:left="0"/>
        <w:rPr>
          <w:rFonts w:ascii="Poppins" w:hAnsi="Poppins" w:cs="Poppins"/>
          <w:noProof/>
          <w:color w:val="FFC000"/>
          <w:szCs w:val="28"/>
        </w:rPr>
      </w:pPr>
    </w:p>
    <w:p w14:paraId="427CBED4" w14:textId="0F98AAC9" w:rsidR="006504EC" w:rsidRDefault="00B10065" w:rsidP="006504E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B10065">
        <w:rPr>
          <w:rFonts w:ascii="Dubai Light" w:hAnsi="Dubai Light" w:cs="Dubai Light"/>
          <w:noProof/>
          <w:szCs w:val="28"/>
        </w:rPr>
        <w:t>select coches.* from coches, alquiler, clientes where clientes.dni=alquiler.dni and alquiler.matricula=coches.matricula and timestampdiff(year,f_nac,curdate())&lt;30 and sexo="F";</w:t>
      </w:r>
    </w:p>
    <w:p w14:paraId="6EDC9564" w14:textId="77777777" w:rsidR="00B10065" w:rsidRPr="006504EC" w:rsidRDefault="00B10065" w:rsidP="006504EC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7CCE5955" w14:textId="1F5C1C42" w:rsidR="006504EC" w:rsidRDefault="006504EC" w:rsidP="006504EC">
      <w:pPr>
        <w:pStyle w:val="Prrafodelista"/>
        <w:numPr>
          <w:ilvl w:val="0"/>
          <w:numId w:val="29"/>
        </w:numPr>
        <w:ind w:left="360"/>
        <w:jc w:val="both"/>
        <w:rPr>
          <w:rFonts w:ascii="Poppins" w:hAnsi="Poppins" w:cs="Poppins"/>
          <w:noProof/>
          <w:color w:val="FFC000"/>
          <w:szCs w:val="28"/>
        </w:rPr>
      </w:pPr>
      <w:r w:rsidRPr="006504EC">
        <w:rPr>
          <w:rFonts w:ascii="Poppins" w:hAnsi="Poppins" w:cs="Poppins"/>
          <w:noProof/>
          <w:color w:val="FFC000"/>
          <w:szCs w:val="28"/>
        </w:rPr>
        <w:t>Crear una tabla llamada CochesEco con los coches eléctricos, híbridos y GLP.</w:t>
      </w:r>
      <w:r>
        <w:rPr>
          <w:rFonts w:ascii="Poppins" w:hAnsi="Poppins" w:cs="Poppins"/>
          <w:noProof/>
          <w:color w:val="FFC000"/>
          <w:szCs w:val="28"/>
        </w:rPr>
        <w:t xml:space="preserve"> </w:t>
      </w:r>
      <w:r w:rsidRPr="006504EC">
        <w:rPr>
          <w:rFonts w:ascii="Poppins" w:hAnsi="Poppins" w:cs="Poppins"/>
          <w:noProof/>
          <w:color w:val="FFC000"/>
          <w:szCs w:val="28"/>
        </w:rPr>
        <w:t>Establecer la clave primaria.</w:t>
      </w:r>
    </w:p>
    <w:p w14:paraId="2BB4DE6E" w14:textId="54C5DC41" w:rsidR="00B10065" w:rsidRDefault="00B10065" w:rsidP="00B10065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459F8F97" w14:textId="7E49FA39" w:rsidR="00B10065" w:rsidRPr="001F1377" w:rsidRDefault="00A5514A" w:rsidP="00B10065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1F1377">
        <w:rPr>
          <w:rFonts w:ascii="Dubai Light" w:hAnsi="Dubai Light" w:cs="Dubai Light"/>
          <w:noProof/>
          <w:szCs w:val="28"/>
        </w:rPr>
        <w:t>create table CochesEco as select * from coches where cod_combustible="E" or cod_combustible="G" or cod_combustible="H";</w:t>
      </w:r>
    </w:p>
    <w:p w14:paraId="77115BB5" w14:textId="6FF82A75" w:rsidR="008114B4" w:rsidRPr="001F1377" w:rsidRDefault="008114B4" w:rsidP="00B10065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1E81C683" w14:textId="19D777D3" w:rsidR="008114B4" w:rsidRPr="001F1377" w:rsidRDefault="008114B4" w:rsidP="00B10065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1F1377">
        <w:rPr>
          <w:rFonts w:ascii="Dubai Light" w:hAnsi="Dubai Light" w:cs="Dubai Light"/>
          <w:noProof/>
          <w:szCs w:val="28"/>
        </w:rPr>
        <w:t>alter table cocheseco add primary key (matricula);</w:t>
      </w:r>
    </w:p>
    <w:p w14:paraId="4E6B9E78" w14:textId="77777777" w:rsidR="006504EC" w:rsidRPr="006504EC" w:rsidRDefault="006504EC" w:rsidP="006504EC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1346007A" w14:textId="4DC8AC49" w:rsidR="006504EC" w:rsidRDefault="006504EC" w:rsidP="006504EC">
      <w:pPr>
        <w:pStyle w:val="Prrafodelista"/>
        <w:numPr>
          <w:ilvl w:val="0"/>
          <w:numId w:val="29"/>
        </w:numPr>
        <w:ind w:left="360"/>
        <w:jc w:val="both"/>
        <w:rPr>
          <w:rFonts w:ascii="Poppins" w:hAnsi="Poppins" w:cs="Poppins"/>
          <w:noProof/>
          <w:color w:val="FFC000"/>
          <w:szCs w:val="28"/>
        </w:rPr>
      </w:pPr>
      <w:r w:rsidRPr="006504EC">
        <w:rPr>
          <w:rFonts w:ascii="Poppins" w:hAnsi="Poppins" w:cs="Poppins"/>
          <w:noProof/>
          <w:color w:val="FFC000"/>
          <w:szCs w:val="28"/>
        </w:rPr>
        <w:t>Actualizar el precio de los coches deportivos bajándolo un 7%.</w:t>
      </w:r>
    </w:p>
    <w:p w14:paraId="268653FF" w14:textId="1C4F2EA6" w:rsidR="006504EC" w:rsidRDefault="006504EC" w:rsidP="006504EC">
      <w:pPr>
        <w:pStyle w:val="Prrafodelista"/>
        <w:ind w:left="0"/>
        <w:rPr>
          <w:rFonts w:ascii="Poppins" w:hAnsi="Poppins" w:cs="Poppins"/>
          <w:noProof/>
          <w:color w:val="FFC000"/>
          <w:szCs w:val="28"/>
        </w:rPr>
      </w:pPr>
    </w:p>
    <w:p w14:paraId="7421BFD1" w14:textId="5C21C032" w:rsidR="006504EC" w:rsidRDefault="00FA277C" w:rsidP="006504E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FA277C">
        <w:rPr>
          <w:rFonts w:ascii="Dubai Light" w:hAnsi="Dubai Light" w:cs="Dubai Light"/>
          <w:noProof/>
          <w:szCs w:val="28"/>
        </w:rPr>
        <w:t>update coches set preciodia=preciodia*0.93 where cod_tipo="DE";</w:t>
      </w:r>
    </w:p>
    <w:p w14:paraId="012DE92D" w14:textId="3E471655" w:rsidR="00FA277C" w:rsidRDefault="00FA277C" w:rsidP="00FA277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48309AC9" w14:textId="0BAEFE0B" w:rsidR="00FA277C" w:rsidRDefault="00FA277C" w:rsidP="00FA277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5354AA7C" w14:textId="721D439E" w:rsidR="00FA277C" w:rsidRDefault="00FA277C" w:rsidP="00FA277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67B7E5CE" w14:textId="14F7EEC6" w:rsidR="00FA277C" w:rsidRDefault="00FA277C" w:rsidP="00FA277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068FDABB" w14:textId="77777777" w:rsidR="00FA277C" w:rsidRPr="00FA277C" w:rsidRDefault="00FA277C" w:rsidP="00FA277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5F3A0C0E" w14:textId="57C6DF45" w:rsidR="006504EC" w:rsidRDefault="006504EC" w:rsidP="006504EC">
      <w:pPr>
        <w:pStyle w:val="Prrafodelista"/>
        <w:numPr>
          <w:ilvl w:val="0"/>
          <w:numId w:val="29"/>
        </w:numPr>
        <w:ind w:left="360"/>
        <w:jc w:val="both"/>
        <w:rPr>
          <w:rFonts w:ascii="Poppins" w:hAnsi="Poppins" w:cs="Poppins"/>
          <w:noProof/>
          <w:color w:val="FFC000"/>
          <w:szCs w:val="28"/>
        </w:rPr>
      </w:pPr>
      <w:r w:rsidRPr="006504EC">
        <w:rPr>
          <w:rFonts w:ascii="Poppins" w:hAnsi="Poppins" w:cs="Poppins"/>
          <w:noProof/>
          <w:color w:val="FFC000"/>
          <w:szCs w:val="28"/>
        </w:rPr>
        <w:lastRenderedPageBreak/>
        <w:t>Cambiar el campo Mail por el de Email en la tabla clientes. (para que Carlos no se</w:t>
      </w:r>
      <w:r>
        <w:rPr>
          <w:rFonts w:ascii="Poppins" w:hAnsi="Poppins" w:cs="Poppins"/>
          <w:noProof/>
          <w:color w:val="FFC000"/>
          <w:szCs w:val="28"/>
        </w:rPr>
        <w:t xml:space="preserve"> </w:t>
      </w:r>
      <w:r w:rsidRPr="006504EC">
        <w:rPr>
          <w:rFonts w:ascii="Poppins" w:hAnsi="Poppins" w:cs="Poppins"/>
          <w:noProof/>
          <w:color w:val="FFC000"/>
          <w:szCs w:val="28"/>
        </w:rPr>
        <w:t>queje :D).</w:t>
      </w:r>
    </w:p>
    <w:p w14:paraId="037041C5" w14:textId="0497E508" w:rsidR="00FA277C" w:rsidRDefault="00FA277C" w:rsidP="00FA277C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523A1BCD" w14:textId="36F62A47" w:rsidR="00FA277C" w:rsidRPr="00FA38A7" w:rsidRDefault="00FA38A7" w:rsidP="00FA277C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FA38A7">
        <w:rPr>
          <w:rFonts w:ascii="Dubai Light" w:hAnsi="Dubai Light" w:cs="Dubai Light"/>
          <w:noProof/>
          <w:szCs w:val="28"/>
        </w:rPr>
        <w:t>alter table clientes change mail email varchar(50);</w:t>
      </w:r>
    </w:p>
    <w:p w14:paraId="48769E88" w14:textId="77777777" w:rsidR="006504EC" w:rsidRPr="006504EC" w:rsidRDefault="006504EC" w:rsidP="006504EC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3D4F90DF" w14:textId="1F83388C" w:rsidR="006504EC" w:rsidRDefault="006504EC" w:rsidP="006504EC">
      <w:pPr>
        <w:pStyle w:val="Prrafodelista"/>
        <w:numPr>
          <w:ilvl w:val="0"/>
          <w:numId w:val="29"/>
        </w:numPr>
        <w:ind w:left="360"/>
        <w:jc w:val="both"/>
        <w:rPr>
          <w:rFonts w:ascii="Poppins" w:hAnsi="Poppins" w:cs="Poppins"/>
          <w:noProof/>
          <w:color w:val="FFC000"/>
          <w:szCs w:val="28"/>
        </w:rPr>
      </w:pPr>
      <w:r w:rsidRPr="006504EC">
        <w:rPr>
          <w:rFonts w:ascii="Poppins" w:hAnsi="Poppins" w:cs="Poppins"/>
          <w:noProof/>
          <w:color w:val="FFC000"/>
          <w:szCs w:val="28"/>
        </w:rPr>
        <w:t>Obtener un listado de las clientas que obtuvieron su carnet de conducir con más de</w:t>
      </w:r>
      <w:r>
        <w:rPr>
          <w:rFonts w:ascii="Poppins" w:hAnsi="Poppins" w:cs="Poppins"/>
          <w:noProof/>
          <w:color w:val="FFC000"/>
          <w:szCs w:val="28"/>
        </w:rPr>
        <w:t xml:space="preserve"> </w:t>
      </w:r>
      <w:r w:rsidRPr="006504EC">
        <w:rPr>
          <w:rFonts w:ascii="Poppins" w:hAnsi="Poppins" w:cs="Poppins"/>
          <w:noProof/>
          <w:color w:val="FFC000"/>
          <w:szCs w:val="28"/>
        </w:rPr>
        <w:t>40 años.</w:t>
      </w:r>
    </w:p>
    <w:p w14:paraId="081D2390" w14:textId="60E9F07A" w:rsidR="001E17FE" w:rsidRDefault="001E17FE" w:rsidP="001E17FE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09BB55C2" w14:textId="0E194C7D" w:rsidR="001E17FE" w:rsidRPr="000C7E83" w:rsidRDefault="000C7E83" w:rsidP="001E17FE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0C7E83">
        <w:rPr>
          <w:rFonts w:ascii="Dubai Light" w:hAnsi="Dubai Light" w:cs="Dubai Light"/>
          <w:noProof/>
          <w:szCs w:val="28"/>
        </w:rPr>
        <w:t>select * from clientes where sexo="F" and timestampdiff(year, f_nac, f_carnet)&gt;40;</w:t>
      </w:r>
    </w:p>
    <w:p w14:paraId="210F00A9" w14:textId="77777777" w:rsidR="006504EC" w:rsidRPr="006504EC" w:rsidRDefault="006504EC" w:rsidP="006504EC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27D11868" w14:textId="20AC534F" w:rsidR="006504EC" w:rsidRDefault="006504EC" w:rsidP="006504EC">
      <w:pPr>
        <w:pStyle w:val="Prrafodelista"/>
        <w:numPr>
          <w:ilvl w:val="0"/>
          <w:numId w:val="29"/>
        </w:numPr>
        <w:ind w:left="360"/>
        <w:jc w:val="both"/>
        <w:rPr>
          <w:rFonts w:ascii="Poppins" w:hAnsi="Poppins" w:cs="Poppins"/>
          <w:noProof/>
          <w:color w:val="FFC000"/>
          <w:szCs w:val="28"/>
        </w:rPr>
      </w:pPr>
      <w:r w:rsidRPr="006504EC">
        <w:rPr>
          <w:rFonts w:ascii="Poppins" w:hAnsi="Poppins" w:cs="Poppins"/>
          <w:noProof/>
          <w:color w:val="FFC000"/>
          <w:szCs w:val="28"/>
        </w:rPr>
        <w:t>Añadir el tipo de vehiculo “CB” – “Cabrio”. Insertar a continuación dos coches de</w:t>
      </w:r>
      <w:r>
        <w:rPr>
          <w:rFonts w:ascii="Poppins" w:hAnsi="Poppins" w:cs="Poppins"/>
          <w:noProof/>
          <w:color w:val="FFC000"/>
          <w:szCs w:val="28"/>
        </w:rPr>
        <w:t xml:space="preserve"> </w:t>
      </w:r>
      <w:r w:rsidRPr="006504EC">
        <w:rPr>
          <w:rFonts w:ascii="Poppins" w:hAnsi="Poppins" w:cs="Poppins"/>
          <w:noProof/>
          <w:color w:val="FFC000"/>
          <w:szCs w:val="28"/>
        </w:rPr>
        <w:t>ese tipo. Añadir después un alquiler de ese coche.</w:t>
      </w:r>
    </w:p>
    <w:p w14:paraId="0E04BDC4" w14:textId="66F0C74A" w:rsidR="00B17072" w:rsidRDefault="00B17072" w:rsidP="00B17072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3E1A5FD6" w14:textId="14DB7B8C" w:rsidR="00B17072" w:rsidRDefault="00B17072" w:rsidP="00B17072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431F656D" w14:textId="072CBFF8" w:rsidR="00B17072" w:rsidRDefault="00C4398E" w:rsidP="00B17072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C4398E">
        <w:rPr>
          <w:rFonts w:ascii="Dubai Light" w:hAnsi="Dubai Light" w:cs="Dubai Light"/>
          <w:noProof/>
          <w:szCs w:val="28"/>
        </w:rPr>
        <w:t>insert into tipo values ("CB","Cabrio");</w:t>
      </w:r>
    </w:p>
    <w:p w14:paraId="5ACD3ACC" w14:textId="0E559CAC" w:rsidR="00C4398E" w:rsidRDefault="00C4398E" w:rsidP="00B17072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05682FEE" w14:textId="5DAC2FA5" w:rsidR="00C4398E" w:rsidRDefault="00DA19EC" w:rsidP="00B17072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DA19EC">
        <w:rPr>
          <w:rFonts w:ascii="Dubai Light" w:hAnsi="Dubai Light" w:cs="Dubai Light"/>
          <w:noProof/>
          <w:szCs w:val="28"/>
        </w:rPr>
        <w:t>insert into coches values ("4843MXD", "Reanult", "Megane", "RO", '2022-08-21', "CB", "D", 93100, 120, 7.40, 200, 280.75);</w:t>
      </w:r>
    </w:p>
    <w:p w14:paraId="31ACA67B" w14:textId="477B98D8" w:rsidR="00EC2B21" w:rsidRDefault="00EC2B21" w:rsidP="00B17072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2704309D" w14:textId="6C4B64B8" w:rsidR="00EC2B21" w:rsidRDefault="00EC2B21" w:rsidP="00EC2B21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DA19EC">
        <w:rPr>
          <w:rFonts w:ascii="Dubai Light" w:hAnsi="Dubai Light" w:cs="Dubai Light"/>
          <w:noProof/>
          <w:szCs w:val="28"/>
        </w:rPr>
        <w:t>insert into coches values ("</w:t>
      </w:r>
      <w:r w:rsidR="00CF2018">
        <w:rPr>
          <w:rFonts w:ascii="Dubai Light" w:hAnsi="Dubai Light" w:cs="Dubai Light"/>
          <w:noProof/>
          <w:szCs w:val="28"/>
        </w:rPr>
        <w:t>3090FNP</w:t>
      </w:r>
      <w:r w:rsidRPr="00DA19EC">
        <w:rPr>
          <w:rFonts w:ascii="Dubai Light" w:hAnsi="Dubai Light" w:cs="Dubai Light"/>
          <w:noProof/>
          <w:szCs w:val="28"/>
        </w:rPr>
        <w:t>", "</w:t>
      </w:r>
      <w:r w:rsidR="00CF2018">
        <w:rPr>
          <w:rFonts w:ascii="Dubai Light" w:hAnsi="Dubai Light" w:cs="Dubai Light"/>
          <w:noProof/>
          <w:szCs w:val="28"/>
        </w:rPr>
        <w:t>Seat</w:t>
      </w:r>
      <w:r w:rsidRPr="00DA19EC">
        <w:rPr>
          <w:rFonts w:ascii="Dubai Light" w:hAnsi="Dubai Light" w:cs="Dubai Light"/>
          <w:noProof/>
          <w:szCs w:val="28"/>
        </w:rPr>
        <w:t>", "</w:t>
      </w:r>
      <w:r w:rsidR="00CF2018">
        <w:rPr>
          <w:rFonts w:ascii="Dubai Light" w:hAnsi="Dubai Light" w:cs="Dubai Light"/>
          <w:noProof/>
          <w:szCs w:val="28"/>
        </w:rPr>
        <w:t>Leon</w:t>
      </w:r>
      <w:r w:rsidRPr="00DA19EC">
        <w:rPr>
          <w:rFonts w:ascii="Dubai Light" w:hAnsi="Dubai Light" w:cs="Dubai Light"/>
          <w:noProof/>
          <w:szCs w:val="28"/>
        </w:rPr>
        <w:t>", "</w:t>
      </w:r>
      <w:r w:rsidR="00CF2018">
        <w:rPr>
          <w:rFonts w:ascii="Dubai Light" w:hAnsi="Dubai Light" w:cs="Dubai Light"/>
          <w:noProof/>
          <w:szCs w:val="28"/>
        </w:rPr>
        <w:t>NE</w:t>
      </w:r>
      <w:r w:rsidRPr="00DA19EC">
        <w:rPr>
          <w:rFonts w:ascii="Dubai Light" w:hAnsi="Dubai Light" w:cs="Dubai Light"/>
          <w:noProof/>
          <w:szCs w:val="28"/>
        </w:rPr>
        <w:t>", '20</w:t>
      </w:r>
      <w:r w:rsidR="00CF2018">
        <w:rPr>
          <w:rFonts w:ascii="Dubai Light" w:hAnsi="Dubai Light" w:cs="Dubai Light"/>
          <w:noProof/>
          <w:szCs w:val="28"/>
        </w:rPr>
        <w:t>10</w:t>
      </w:r>
      <w:r w:rsidRPr="00DA19EC">
        <w:rPr>
          <w:rFonts w:ascii="Dubai Light" w:hAnsi="Dubai Light" w:cs="Dubai Light"/>
          <w:noProof/>
          <w:szCs w:val="28"/>
        </w:rPr>
        <w:t>-</w:t>
      </w:r>
      <w:r w:rsidR="00CF2018">
        <w:rPr>
          <w:rFonts w:ascii="Dubai Light" w:hAnsi="Dubai Light" w:cs="Dubai Light"/>
          <w:noProof/>
          <w:szCs w:val="28"/>
        </w:rPr>
        <w:t>12</w:t>
      </w:r>
      <w:r w:rsidRPr="00DA19EC">
        <w:rPr>
          <w:rFonts w:ascii="Dubai Light" w:hAnsi="Dubai Light" w:cs="Dubai Light"/>
          <w:noProof/>
          <w:szCs w:val="28"/>
        </w:rPr>
        <w:t xml:space="preserve">-21', "CB", "D", </w:t>
      </w:r>
      <w:r w:rsidR="00CF2018">
        <w:rPr>
          <w:rFonts w:ascii="Dubai Light" w:hAnsi="Dubai Light" w:cs="Dubai Light"/>
          <w:noProof/>
          <w:szCs w:val="28"/>
        </w:rPr>
        <w:t>2</w:t>
      </w:r>
      <w:r w:rsidR="003C64EE">
        <w:rPr>
          <w:rFonts w:ascii="Dubai Light" w:hAnsi="Dubai Light" w:cs="Dubai Light"/>
          <w:noProof/>
          <w:szCs w:val="28"/>
        </w:rPr>
        <w:t>100</w:t>
      </w:r>
      <w:r w:rsidRPr="00DA19EC">
        <w:rPr>
          <w:rFonts w:ascii="Dubai Light" w:hAnsi="Dubai Light" w:cs="Dubai Light"/>
          <w:noProof/>
          <w:szCs w:val="28"/>
        </w:rPr>
        <w:t>00, 1</w:t>
      </w:r>
      <w:r w:rsidR="003C64EE">
        <w:rPr>
          <w:rFonts w:ascii="Dubai Light" w:hAnsi="Dubai Light" w:cs="Dubai Light"/>
          <w:noProof/>
          <w:szCs w:val="28"/>
        </w:rPr>
        <w:t>1</w:t>
      </w:r>
      <w:r w:rsidRPr="00DA19EC">
        <w:rPr>
          <w:rFonts w:ascii="Dubai Light" w:hAnsi="Dubai Light" w:cs="Dubai Light"/>
          <w:noProof/>
          <w:szCs w:val="28"/>
        </w:rPr>
        <w:t xml:space="preserve">0, </w:t>
      </w:r>
      <w:r w:rsidR="003C64EE">
        <w:rPr>
          <w:rFonts w:ascii="Dubai Light" w:hAnsi="Dubai Light" w:cs="Dubai Light"/>
          <w:noProof/>
          <w:szCs w:val="28"/>
        </w:rPr>
        <w:t>8</w:t>
      </w:r>
      <w:r w:rsidRPr="00DA19EC">
        <w:rPr>
          <w:rFonts w:ascii="Dubai Light" w:hAnsi="Dubai Light" w:cs="Dubai Light"/>
          <w:noProof/>
          <w:szCs w:val="28"/>
        </w:rPr>
        <w:t>.</w:t>
      </w:r>
      <w:r w:rsidR="003C64EE">
        <w:rPr>
          <w:rFonts w:ascii="Dubai Light" w:hAnsi="Dubai Light" w:cs="Dubai Light"/>
          <w:noProof/>
          <w:szCs w:val="28"/>
        </w:rPr>
        <w:t>20</w:t>
      </w:r>
      <w:r w:rsidRPr="00DA19EC">
        <w:rPr>
          <w:rFonts w:ascii="Dubai Light" w:hAnsi="Dubai Light" w:cs="Dubai Light"/>
          <w:noProof/>
          <w:szCs w:val="28"/>
        </w:rPr>
        <w:t xml:space="preserve">, </w:t>
      </w:r>
      <w:r w:rsidR="003C64EE">
        <w:rPr>
          <w:rFonts w:ascii="Dubai Light" w:hAnsi="Dubai Light" w:cs="Dubai Light"/>
          <w:noProof/>
          <w:szCs w:val="28"/>
        </w:rPr>
        <w:t>160</w:t>
      </w:r>
      <w:r w:rsidRPr="00DA19EC">
        <w:rPr>
          <w:rFonts w:ascii="Dubai Light" w:hAnsi="Dubai Light" w:cs="Dubai Light"/>
          <w:noProof/>
          <w:szCs w:val="28"/>
        </w:rPr>
        <w:t>, 2</w:t>
      </w:r>
      <w:r w:rsidR="003C64EE">
        <w:rPr>
          <w:rFonts w:ascii="Dubai Light" w:hAnsi="Dubai Light" w:cs="Dubai Light"/>
          <w:noProof/>
          <w:szCs w:val="28"/>
        </w:rPr>
        <w:t>50</w:t>
      </w:r>
      <w:r w:rsidRPr="00DA19EC">
        <w:rPr>
          <w:rFonts w:ascii="Dubai Light" w:hAnsi="Dubai Light" w:cs="Dubai Light"/>
          <w:noProof/>
          <w:szCs w:val="28"/>
        </w:rPr>
        <w:t>.</w:t>
      </w:r>
      <w:r w:rsidR="003C64EE">
        <w:rPr>
          <w:rFonts w:ascii="Dubai Light" w:hAnsi="Dubai Light" w:cs="Dubai Light"/>
          <w:noProof/>
          <w:szCs w:val="28"/>
        </w:rPr>
        <w:t>5</w:t>
      </w:r>
      <w:r w:rsidRPr="00DA19EC">
        <w:rPr>
          <w:rFonts w:ascii="Dubai Light" w:hAnsi="Dubai Light" w:cs="Dubai Light"/>
          <w:noProof/>
          <w:szCs w:val="28"/>
        </w:rPr>
        <w:t>5);</w:t>
      </w:r>
    </w:p>
    <w:p w14:paraId="6BA38057" w14:textId="77777777" w:rsidR="00EC2B21" w:rsidRDefault="00EC2B21" w:rsidP="00B17072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4A057E88" w14:textId="1799845B" w:rsidR="003C64EE" w:rsidRDefault="003C64EE" w:rsidP="003C64EE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8C4AFA">
        <w:rPr>
          <w:rFonts w:ascii="Dubai Light" w:hAnsi="Dubai Light" w:cs="Dubai Light"/>
          <w:noProof/>
          <w:szCs w:val="28"/>
        </w:rPr>
        <w:t>insert into alquiler values ("23969340C", "</w:t>
      </w:r>
      <w:r>
        <w:rPr>
          <w:rFonts w:ascii="Dubai Light" w:hAnsi="Dubai Light" w:cs="Dubai Light"/>
          <w:noProof/>
          <w:szCs w:val="28"/>
        </w:rPr>
        <w:t>3090FNP</w:t>
      </w:r>
      <w:r w:rsidRPr="008C4AFA">
        <w:rPr>
          <w:rFonts w:ascii="Dubai Light" w:hAnsi="Dubai Light" w:cs="Dubai Light"/>
          <w:noProof/>
          <w:szCs w:val="28"/>
        </w:rPr>
        <w:t>", curdate(), NULL, "S", NULL);</w:t>
      </w:r>
    </w:p>
    <w:p w14:paraId="0C239776" w14:textId="77777777" w:rsidR="000C7E83" w:rsidRPr="00C4398E" w:rsidRDefault="000C7E83" w:rsidP="00B17072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43C36D9A" w14:textId="77777777" w:rsidR="006504EC" w:rsidRPr="006504EC" w:rsidRDefault="006504EC" w:rsidP="006504EC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1BA215F1" w14:textId="4A47C441" w:rsidR="006504EC" w:rsidRDefault="006504EC" w:rsidP="006504EC">
      <w:pPr>
        <w:pStyle w:val="Prrafodelista"/>
        <w:numPr>
          <w:ilvl w:val="0"/>
          <w:numId w:val="29"/>
        </w:numPr>
        <w:ind w:left="360"/>
        <w:jc w:val="both"/>
        <w:rPr>
          <w:rFonts w:ascii="Poppins" w:hAnsi="Poppins" w:cs="Poppins"/>
          <w:noProof/>
          <w:color w:val="FFC000"/>
          <w:szCs w:val="28"/>
        </w:rPr>
      </w:pPr>
      <w:r w:rsidRPr="006504EC">
        <w:rPr>
          <w:rFonts w:ascii="Poppins" w:hAnsi="Poppins" w:cs="Poppins"/>
          <w:noProof/>
          <w:color w:val="FFC000"/>
          <w:szCs w:val="28"/>
        </w:rPr>
        <w:t>Obtener los coches cuyo consumo sea inferior a la media.</w:t>
      </w:r>
    </w:p>
    <w:p w14:paraId="3E40C921" w14:textId="1CB6BEBF" w:rsidR="006504EC" w:rsidRDefault="006504EC" w:rsidP="006504EC">
      <w:pPr>
        <w:pStyle w:val="Prrafodelista"/>
        <w:ind w:left="0"/>
        <w:rPr>
          <w:rFonts w:ascii="Poppins" w:hAnsi="Poppins" w:cs="Poppins"/>
          <w:noProof/>
          <w:color w:val="FFC000"/>
          <w:szCs w:val="28"/>
        </w:rPr>
      </w:pPr>
    </w:p>
    <w:p w14:paraId="29C0678D" w14:textId="6161B87F" w:rsidR="00DA19EC" w:rsidRPr="004164DA" w:rsidRDefault="00BA3257" w:rsidP="004164DA">
      <w:pPr>
        <w:ind w:firstLine="360"/>
        <w:rPr>
          <w:rFonts w:ascii="Dubai Light" w:hAnsi="Dubai Light" w:cs="Dubai Light"/>
          <w:b w:val="0"/>
          <w:bCs/>
          <w:noProof/>
          <w:color w:val="auto"/>
          <w:sz w:val="24"/>
          <w:szCs w:val="24"/>
        </w:rPr>
      </w:pPr>
      <w:r w:rsidRPr="004164DA">
        <w:rPr>
          <w:rFonts w:ascii="Dubai Light" w:hAnsi="Dubai Light" w:cs="Dubai Light"/>
          <w:b w:val="0"/>
          <w:bCs/>
          <w:noProof/>
          <w:color w:val="auto"/>
          <w:sz w:val="24"/>
          <w:szCs w:val="24"/>
        </w:rPr>
        <w:t xml:space="preserve">select * from coches where </w:t>
      </w:r>
      <w:r w:rsidR="001E3985" w:rsidRPr="004164DA">
        <w:rPr>
          <w:rFonts w:ascii="Dubai Light" w:hAnsi="Dubai Light" w:cs="Dubai Light"/>
          <w:b w:val="0"/>
          <w:bCs/>
          <w:noProof/>
          <w:color w:val="auto"/>
          <w:sz w:val="24"/>
          <w:szCs w:val="24"/>
        </w:rPr>
        <w:t>consumo</w:t>
      </w:r>
      <w:r w:rsidRPr="004164DA">
        <w:rPr>
          <w:rFonts w:ascii="Dubai Light" w:hAnsi="Dubai Light" w:cs="Dubai Light"/>
          <w:b w:val="0"/>
          <w:bCs/>
          <w:noProof/>
          <w:color w:val="auto"/>
          <w:sz w:val="24"/>
          <w:szCs w:val="24"/>
        </w:rPr>
        <w:t>&lt;(select avg(</w:t>
      </w:r>
      <w:r w:rsidR="001E3985" w:rsidRPr="004164DA">
        <w:rPr>
          <w:rFonts w:ascii="Dubai Light" w:hAnsi="Dubai Light" w:cs="Dubai Light"/>
          <w:b w:val="0"/>
          <w:bCs/>
          <w:noProof/>
          <w:color w:val="auto"/>
          <w:sz w:val="24"/>
          <w:szCs w:val="24"/>
        </w:rPr>
        <w:t>consumo</w:t>
      </w:r>
      <w:r w:rsidRPr="004164DA">
        <w:rPr>
          <w:rFonts w:ascii="Dubai Light" w:hAnsi="Dubai Light" w:cs="Dubai Light"/>
          <w:b w:val="0"/>
          <w:bCs/>
          <w:noProof/>
          <w:color w:val="auto"/>
          <w:sz w:val="24"/>
          <w:szCs w:val="24"/>
        </w:rPr>
        <w:t>) from coches);</w:t>
      </w:r>
    </w:p>
    <w:p w14:paraId="2BB14243" w14:textId="77777777" w:rsidR="006504EC" w:rsidRPr="006504EC" w:rsidRDefault="006504EC" w:rsidP="006504EC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34306EF5" w14:textId="42A5A705" w:rsidR="006504EC" w:rsidRDefault="006504EC" w:rsidP="006504EC">
      <w:pPr>
        <w:pStyle w:val="Prrafodelista"/>
        <w:numPr>
          <w:ilvl w:val="0"/>
          <w:numId w:val="29"/>
        </w:numPr>
        <w:ind w:left="360"/>
        <w:jc w:val="both"/>
        <w:rPr>
          <w:rFonts w:ascii="Poppins" w:hAnsi="Poppins" w:cs="Poppins"/>
          <w:noProof/>
          <w:color w:val="FFC000"/>
          <w:szCs w:val="28"/>
        </w:rPr>
      </w:pPr>
      <w:r w:rsidRPr="006504EC">
        <w:rPr>
          <w:rFonts w:ascii="Poppins" w:hAnsi="Poppins" w:cs="Poppins"/>
          <w:noProof/>
          <w:color w:val="FFC000"/>
          <w:szCs w:val="28"/>
        </w:rPr>
        <w:t>La empresa vende los coches que tengan más de 100.000 kms. Actualizar la tabla.</w:t>
      </w:r>
    </w:p>
    <w:p w14:paraId="680536A4" w14:textId="2B0E2AE3" w:rsidR="00FA38A7" w:rsidRDefault="00FA38A7" w:rsidP="00FA38A7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5990233A" w14:textId="09A43CF8" w:rsidR="00FA38A7" w:rsidRDefault="00FA38A7" w:rsidP="00FA38A7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7CC3A1D9" w14:textId="4C7647D5" w:rsidR="00FA38A7" w:rsidRDefault="004164DA" w:rsidP="00FA38A7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4164DA">
        <w:rPr>
          <w:rFonts w:ascii="Dubai Light" w:hAnsi="Dubai Light" w:cs="Dubai Light"/>
          <w:noProof/>
          <w:szCs w:val="28"/>
        </w:rPr>
        <w:t>delete from coches where kms&gt;100000;</w:t>
      </w:r>
    </w:p>
    <w:p w14:paraId="70AE9888" w14:textId="77777777" w:rsidR="000C7E83" w:rsidRPr="004164DA" w:rsidRDefault="000C7E83" w:rsidP="00FA38A7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</w:p>
    <w:p w14:paraId="2B23B94F" w14:textId="77777777" w:rsidR="006504EC" w:rsidRPr="006504EC" w:rsidRDefault="006504EC" w:rsidP="006504EC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2450BC99" w14:textId="196ED50E" w:rsidR="006504EC" w:rsidRDefault="006504EC" w:rsidP="006504EC">
      <w:pPr>
        <w:pStyle w:val="Prrafodelista"/>
        <w:numPr>
          <w:ilvl w:val="0"/>
          <w:numId w:val="29"/>
        </w:numPr>
        <w:ind w:left="360"/>
        <w:jc w:val="both"/>
        <w:rPr>
          <w:rFonts w:ascii="Poppins" w:hAnsi="Poppins" w:cs="Poppins"/>
          <w:noProof/>
          <w:color w:val="FFC000"/>
          <w:szCs w:val="28"/>
        </w:rPr>
      </w:pPr>
      <w:r w:rsidRPr="006504EC">
        <w:rPr>
          <w:rFonts w:ascii="Poppins" w:hAnsi="Poppins" w:cs="Poppins"/>
          <w:noProof/>
          <w:color w:val="FFC000"/>
          <w:szCs w:val="28"/>
        </w:rPr>
        <w:t>Listado de los coches hibridos y GLP que nunca han sido alquilados.</w:t>
      </w:r>
    </w:p>
    <w:p w14:paraId="4BF039B3" w14:textId="59E26A08" w:rsidR="004164DA" w:rsidRDefault="004164DA" w:rsidP="004164DA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5E0AA539" w14:textId="5DC7AEF5" w:rsidR="004164DA" w:rsidRPr="00E14ECB" w:rsidRDefault="00792A20" w:rsidP="00E14ECB">
      <w:pPr>
        <w:pStyle w:val="Prrafodelista"/>
        <w:ind w:left="360"/>
        <w:jc w:val="both"/>
        <w:rPr>
          <w:rFonts w:ascii="Dubai Light" w:hAnsi="Dubai Light" w:cs="Dubai Light"/>
          <w:noProof/>
          <w:szCs w:val="28"/>
        </w:rPr>
      </w:pPr>
      <w:r w:rsidRPr="00792A20">
        <w:rPr>
          <w:rFonts w:ascii="Dubai Light" w:hAnsi="Dubai Light" w:cs="Dubai Light"/>
          <w:noProof/>
          <w:szCs w:val="28"/>
        </w:rPr>
        <w:lastRenderedPageBreak/>
        <w:t>select coches.* from coches,alquiler where coches.matricula=alquiler.matricula and coches.matricula not in(select matricula from coches</w:t>
      </w:r>
      <w:r w:rsidR="007A0AF1">
        <w:rPr>
          <w:rFonts w:ascii="Dubai Light" w:hAnsi="Dubai Light" w:cs="Dubai Light"/>
          <w:noProof/>
          <w:szCs w:val="28"/>
        </w:rPr>
        <w:t xml:space="preserve"> where </w:t>
      </w:r>
      <w:r w:rsidR="00E14ECB">
        <w:rPr>
          <w:rFonts w:ascii="Dubai Light" w:hAnsi="Dubai Light" w:cs="Dubai Light"/>
          <w:noProof/>
          <w:szCs w:val="28"/>
        </w:rPr>
        <w:t>cod_combustible=”H” or cod_combustible=”G</w:t>
      </w:r>
      <w:r w:rsidR="00E14ECB" w:rsidRPr="00E14ECB">
        <w:rPr>
          <w:rFonts w:ascii="Dubai Light" w:hAnsi="Dubai Light" w:cs="Dubai Light"/>
          <w:noProof/>
          <w:szCs w:val="28"/>
        </w:rPr>
        <w:t>”</w:t>
      </w:r>
      <w:r w:rsidRPr="00E14ECB">
        <w:rPr>
          <w:rFonts w:ascii="Dubai Light" w:hAnsi="Dubai Light" w:cs="Dubai Light"/>
          <w:noProof/>
          <w:szCs w:val="28"/>
        </w:rPr>
        <w:t>);</w:t>
      </w:r>
    </w:p>
    <w:p w14:paraId="6D86BB09" w14:textId="77777777" w:rsidR="004164DA" w:rsidRDefault="004164DA" w:rsidP="004164DA">
      <w:pPr>
        <w:pStyle w:val="Prrafodelista"/>
        <w:ind w:left="360"/>
        <w:jc w:val="both"/>
        <w:rPr>
          <w:rFonts w:ascii="Poppins" w:hAnsi="Poppins" w:cs="Poppins"/>
          <w:noProof/>
          <w:color w:val="FFC000"/>
          <w:szCs w:val="28"/>
        </w:rPr>
      </w:pPr>
    </w:p>
    <w:p w14:paraId="5FFE1239" w14:textId="77777777" w:rsidR="006504EC" w:rsidRPr="006504EC" w:rsidRDefault="006504EC" w:rsidP="006504EC">
      <w:pPr>
        <w:pStyle w:val="Prrafodelista"/>
        <w:ind w:left="1080"/>
        <w:jc w:val="both"/>
        <w:rPr>
          <w:rFonts w:ascii="Poppins" w:hAnsi="Poppins" w:cs="Poppins"/>
          <w:noProof/>
          <w:color w:val="FFC000"/>
          <w:szCs w:val="28"/>
        </w:rPr>
      </w:pPr>
    </w:p>
    <w:sectPr w:rsidR="006504EC" w:rsidRPr="006504EC" w:rsidSect="00CC4D15">
      <w:headerReference w:type="default" r:id="rId14"/>
      <w:footerReference w:type="default" r:id="rId15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853C1" w14:textId="77777777" w:rsidR="00D96ABB" w:rsidRDefault="00D96ABB">
      <w:r>
        <w:separator/>
      </w:r>
    </w:p>
    <w:p w14:paraId="7B21FB09" w14:textId="77777777" w:rsidR="00D96ABB" w:rsidRDefault="00D96ABB"/>
  </w:endnote>
  <w:endnote w:type="continuationSeparator" w:id="0">
    <w:p w14:paraId="1929800D" w14:textId="77777777" w:rsidR="00D96ABB" w:rsidRDefault="00D96ABB">
      <w:r>
        <w:continuationSeparator/>
      </w:r>
    </w:p>
    <w:p w14:paraId="6822223A" w14:textId="77777777" w:rsidR="00D96ABB" w:rsidRDefault="00D96ABB"/>
  </w:endnote>
  <w:endnote w:type="continuationNotice" w:id="1">
    <w:p w14:paraId="795145B5" w14:textId="77777777" w:rsidR="00D96ABB" w:rsidRDefault="00D96AB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D7964F1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E311" w14:textId="77777777" w:rsidR="00D96ABB" w:rsidRDefault="00D96ABB">
      <w:r>
        <w:separator/>
      </w:r>
    </w:p>
    <w:p w14:paraId="7203DE5C" w14:textId="77777777" w:rsidR="00D96ABB" w:rsidRDefault="00D96ABB"/>
  </w:footnote>
  <w:footnote w:type="continuationSeparator" w:id="0">
    <w:p w14:paraId="6FF87B0B" w14:textId="77777777" w:rsidR="00D96ABB" w:rsidRDefault="00D96ABB">
      <w:r>
        <w:continuationSeparator/>
      </w:r>
    </w:p>
    <w:p w14:paraId="2A955054" w14:textId="77777777" w:rsidR="00D96ABB" w:rsidRDefault="00D96ABB"/>
  </w:footnote>
  <w:footnote w:type="continuationNotice" w:id="1">
    <w:p w14:paraId="152CF5C5" w14:textId="77777777" w:rsidR="00D96ABB" w:rsidRDefault="00D96AB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72595D38" w:rsidR="00370673" w:rsidRPr="007B68B7" w:rsidRDefault="00B860E2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 w:rsidRPr="00B860E2">
            <w:rPr>
              <w:rFonts w:ascii="Poppins" w:hAnsi="Poppins" w:cs="Poppins"/>
              <w:color w:val="0070C0"/>
              <w:sz w:val="20"/>
              <w:szCs w:val="16"/>
            </w:rPr>
            <w:t>CONSULTAS I</w:t>
          </w:r>
          <w:r w:rsidR="006504EC">
            <w:rPr>
              <w:rFonts w:ascii="Poppins" w:hAnsi="Poppins" w:cs="Poppins"/>
              <w:color w:val="0070C0"/>
              <w:sz w:val="20"/>
              <w:szCs w:val="16"/>
            </w:rPr>
            <w:t>II</w:t>
          </w:r>
          <w:r w:rsidRPr="00B860E2">
            <w:rPr>
              <w:rFonts w:ascii="Poppins" w:hAnsi="Poppins" w:cs="Poppins"/>
              <w:color w:val="0070C0"/>
              <w:sz w:val="20"/>
              <w:szCs w:val="16"/>
            </w:rPr>
            <w:t xml:space="preserve">: </w:t>
          </w:r>
          <w:r w:rsidR="004D3F3E">
            <w:rPr>
              <w:rFonts w:ascii="Poppins" w:hAnsi="Poppins" w:cs="Poppins"/>
              <w:color w:val="0070C0"/>
              <w:sz w:val="20"/>
              <w:szCs w:val="16"/>
            </w:rPr>
            <w:t>RENTCAR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</w:t>
          </w:r>
          <w:r w:rsidR="004D3F3E">
            <w:rPr>
              <w:rFonts w:ascii="Poppins" w:hAnsi="Poppins" w:cs="Poppins"/>
              <w:color w:val="0070C0"/>
              <w:sz w:val="20"/>
              <w:szCs w:val="16"/>
            </w:rPr>
            <w:t xml:space="preserve"> 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</w:t>
          </w:r>
          <w:r w:rsidR="006504EC">
            <w:rPr>
              <w:rFonts w:ascii="Poppins" w:hAnsi="Poppins" w:cs="Poppins"/>
              <w:color w:val="0070C0"/>
              <w:sz w:val="20"/>
              <w:szCs w:val="16"/>
            </w:rPr>
            <w:t xml:space="preserve">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                     </w:t>
          </w:r>
          <w:r w:rsidR="00941848">
            <w:rPr>
              <w:rFonts w:ascii="Poppins" w:hAnsi="Poppins" w:cs="Poppins"/>
              <w:color w:val="0070C0"/>
              <w:sz w:val="20"/>
              <w:szCs w:val="16"/>
            </w:rPr>
            <w:t xml:space="preserve">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A79"/>
    <w:multiLevelType w:val="hybridMultilevel"/>
    <w:tmpl w:val="3692E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598E"/>
    <w:multiLevelType w:val="hybridMultilevel"/>
    <w:tmpl w:val="9376A6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F13EC"/>
    <w:multiLevelType w:val="hybridMultilevel"/>
    <w:tmpl w:val="7010929A"/>
    <w:lvl w:ilvl="0" w:tplc="58A06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0458B9"/>
    <w:multiLevelType w:val="multilevel"/>
    <w:tmpl w:val="B8BC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8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B7476"/>
    <w:multiLevelType w:val="hybridMultilevel"/>
    <w:tmpl w:val="13EE1A06"/>
    <w:lvl w:ilvl="0" w:tplc="FF40D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26"/>
  </w:num>
  <w:num w:numId="5">
    <w:abstractNumId w:val="18"/>
  </w:num>
  <w:num w:numId="6">
    <w:abstractNumId w:val="25"/>
  </w:num>
  <w:num w:numId="7">
    <w:abstractNumId w:val="8"/>
  </w:num>
  <w:num w:numId="8">
    <w:abstractNumId w:val="28"/>
  </w:num>
  <w:num w:numId="9">
    <w:abstractNumId w:val="27"/>
  </w:num>
  <w:num w:numId="10">
    <w:abstractNumId w:val="4"/>
  </w:num>
  <w:num w:numId="11">
    <w:abstractNumId w:val="20"/>
  </w:num>
  <w:num w:numId="12">
    <w:abstractNumId w:val="9"/>
  </w:num>
  <w:num w:numId="13">
    <w:abstractNumId w:val="6"/>
  </w:num>
  <w:num w:numId="14">
    <w:abstractNumId w:val="23"/>
  </w:num>
  <w:num w:numId="15">
    <w:abstractNumId w:val="11"/>
  </w:num>
  <w:num w:numId="16">
    <w:abstractNumId w:val="24"/>
  </w:num>
  <w:num w:numId="17">
    <w:abstractNumId w:val="13"/>
  </w:num>
  <w:num w:numId="18">
    <w:abstractNumId w:val="12"/>
  </w:num>
  <w:num w:numId="19">
    <w:abstractNumId w:val="3"/>
  </w:num>
  <w:num w:numId="20">
    <w:abstractNumId w:val="10"/>
  </w:num>
  <w:num w:numId="21">
    <w:abstractNumId w:val="21"/>
  </w:num>
  <w:num w:numId="22">
    <w:abstractNumId w:val="19"/>
  </w:num>
  <w:num w:numId="23">
    <w:abstractNumId w:val="5"/>
  </w:num>
  <w:num w:numId="24">
    <w:abstractNumId w:val="16"/>
  </w:num>
  <w:num w:numId="25">
    <w:abstractNumId w:val="0"/>
  </w:num>
  <w:num w:numId="26">
    <w:abstractNumId w:val="7"/>
  </w:num>
  <w:num w:numId="27">
    <w:abstractNumId w:val="2"/>
  </w:num>
  <w:num w:numId="28">
    <w:abstractNumId w:val="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097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5841"/>
    <w:rsid w:val="000112D7"/>
    <w:rsid w:val="000147D1"/>
    <w:rsid w:val="000153FC"/>
    <w:rsid w:val="000161F3"/>
    <w:rsid w:val="00021168"/>
    <w:rsid w:val="00023807"/>
    <w:rsid w:val="00023B8E"/>
    <w:rsid w:val="0002482E"/>
    <w:rsid w:val="000271D6"/>
    <w:rsid w:val="00031BC7"/>
    <w:rsid w:val="0003423F"/>
    <w:rsid w:val="000350D1"/>
    <w:rsid w:val="00035F60"/>
    <w:rsid w:val="00041375"/>
    <w:rsid w:val="000424AF"/>
    <w:rsid w:val="00043DB0"/>
    <w:rsid w:val="00044D7F"/>
    <w:rsid w:val="00050324"/>
    <w:rsid w:val="00050A42"/>
    <w:rsid w:val="000512A1"/>
    <w:rsid w:val="00053E14"/>
    <w:rsid w:val="00062D19"/>
    <w:rsid w:val="00064EFF"/>
    <w:rsid w:val="000659A1"/>
    <w:rsid w:val="00067046"/>
    <w:rsid w:val="0006720B"/>
    <w:rsid w:val="00067774"/>
    <w:rsid w:val="000747A0"/>
    <w:rsid w:val="00075085"/>
    <w:rsid w:val="0007650E"/>
    <w:rsid w:val="00077728"/>
    <w:rsid w:val="00081708"/>
    <w:rsid w:val="00082817"/>
    <w:rsid w:val="000838FE"/>
    <w:rsid w:val="00083C2F"/>
    <w:rsid w:val="0008595B"/>
    <w:rsid w:val="00092E70"/>
    <w:rsid w:val="00092EB6"/>
    <w:rsid w:val="000958E1"/>
    <w:rsid w:val="000962AB"/>
    <w:rsid w:val="0009797E"/>
    <w:rsid w:val="000A0150"/>
    <w:rsid w:val="000A01E3"/>
    <w:rsid w:val="000A0E35"/>
    <w:rsid w:val="000A1D0C"/>
    <w:rsid w:val="000A66C0"/>
    <w:rsid w:val="000A6858"/>
    <w:rsid w:val="000A7268"/>
    <w:rsid w:val="000A75AD"/>
    <w:rsid w:val="000B1809"/>
    <w:rsid w:val="000B5653"/>
    <w:rsid w:val="000B746D"/>
    <w:rsid w:val="000C73C5"/>
    <w:rsid w:val="000C7E83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0765"/>
    <w:rsid w:val="000F1E9E"/>
    <w:rsid w:val="00102742"/>
    <w:rsid w:val="00107BFB"/>
    <w:rsid w:val="00115456"/>
    <w:rsid w:val="00115573"/>
    <w:rsid w:val="00115B20"/>
    <w:rsid w:val="00115CB0"/>
    <w:rsid w:val="00115E11"/>
    <w:rsid w:val="00115E6E"/>
    <w:rsid w:val="00117AEB"/>
    <w:rsid w:val="00122F51"/>
    <w:rsid w:val="00130E9D"/>
    <w:rsid w:val="001323B1"/>
    <w:rsid w:val="00133CD2"/>
    <w:rsid w:val="00133F4F"/>
    <w:rsid w:val="00137A37"/>
    <w:rsid w:val="00150A6D"/>
    <w:rsid w:val="00151A51"/>
    <w:rsid w:val="00151EF2"/>
    <w:rsid w:val="0015603B"/>
    <w:rsid w:val="00157B9C"/>
    <w:rsid w:val="00160883"/>
    <w:rsid w:val="001617E9"/>
    <w:rsid w:val="001706CD"/>
    <w:rsid w:val="0017149F"/>
    <w:rsid w:val="00174678"/>
    <w:rsid w:val="00181990"/>
    <w:rsid w:val="00181EA9"/>
    <w:rsid w:val="00183C54"/>
    <w:rsid w:val="00184DD7"/>
    <w:rsid w:val="00185B35"/>
    <w:rsid w:val="00186B0A"/>
    <w:rsid w:val="001927A8"/>
    <w:rsid w:val="0019326A"/>
    <w:rsid w:val="001963FC"/>
    <w:rsid w:val="00197549"/>
    <w:rsid w:val="001A0081"/>
    <w:rsid w:val="001A33C5"/>
    <w:rsid w:val="001A526D"/>
    <w:rsid w:val="001B27AE"/>
    <w:rsid w:val="001B38E3"/>
    <w:rsid w:val="001B4393"/>
    <w:rsid w:val="001B705D"/>
    <w:rsid w:val="001C131E"/>
    <w:rsid w:val="001C2C52"/>
    <w:rsid w:val="001C2CF2"/>
    <w:rsid w:val="001C3C1D"/>
    <w:rsid w:val="001D0F6A"/>
    <w:rsid w:val="001D45FD"/>
    <w:rsid w:val="001D565D"/>
    <w:rsid w:val="001E17FE"/>
    <w:rsid w:val="001E3985"/>
    <w:rsid w:val="001F1377"/>
    <w:rsid w:val="001F2BC8"/>
    <w:rsid w:val="001F4EFF"/>
    <w:rsid w:val="001F5808"/>
    <w:rsid w:val="001F5F6B"/>
    <w:rsid w:val="00200150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47C2"/>
    <w:rsid w:val="00226053"/>
    <w:rsid w:val="0022707D"/>
    <w:rsid w:val="002275BA"/>
    <w:rsid w:val="002350DD"/>
    <w:rsid w:val="00237CDF"/>
    <w:rsid w:val="00240EAC"/>
    <w:rsid w:val="0024224E"/>
    <w:rsid w:val="00242C53"/>
    <w:rsid w:val="00243EBC"/>
    <w:rsid w:val="00246A35"/>
    <w:rsid w:val="002505B9"/>
    <w:rsid w:val="00253C85"/>
    <w:rsid w:val="002602DB"/>
    <w:rsid w:val="00260343"/>
    <w:rsid w:val="0026059D"/>
    <w:rsid w:val="002621C3"/>
    <w:rsid w:val="0027232F"/>
    <w:rsid w:val="00274F13"/>
    <w:rsid w:val="00277C86"/>
    <w:rsid w:val="00277E3C"/>
    <w:rsid w:val="00277FF1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C2944"/>
    <w:rsid w:val="002C6A00"/>
    <w:rsid w:val="002D08A9"/>
    <w:rsid w:val="002D4714"/>
    <w:rsid w:val="002E0066"/>
    <w:rsid w:val="002E2057"/>
    <w:rsid w:val="002E3327"/>
    <w:rsid w:val="002E3A85"/>
    <w:rsid w:val="002E45B3"/>
    <w:rsid w:val="002E4EFE"/>
    <w:rsid w:val="002E7470"/>
    <w:rsid w:val="002F1A6D"/>
    <w:rsid w:val="002F51F5"/>
    <w:rsid w:val="002F75CD"/>
    <w:rsid w:val="00301B0B"/>
    <w:rsid w:val="00301BCF"/>
    <w:rsid w:val="003036C5"/>
    <w:rsid w:val="00305097"/>
    <w:rsid w:val="00305A97"/>
    <w:rsid w:val="00307AF8"/>
    <w:rsid w:val="00310892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196"/>
    <w:rsid w:val="0033762F"/>
    <w:rsid w:val="0034489F"/>
    <w:rsid w:val="00344D36"/>
    <w:rsid w:val="003463B9"/>
    <w:rsid w:val="003519D8"/>
    <w:rsid w:val="00352E28"/>
    <w:rsid w:val="00353149"/>
    <w:rsid w:val="00353310"/>
    <w:rsid w:val="00353FD5"/>
    <w:rsid w:val="0035657B"/>
    <w:rsid w:val="00360494"/>
    <w:rsid w:val="0036129D"/>
    <w:rsid w:val="00362063"/>
    <w:rsid w:val="0036249A"/>
    <w:rsid w:val="00363302"/>
    <w:rsid w:val="00366C7E"/>
    <w:rsid w:val="00370673"/>
    <w:rsid w:val="003710ED"/>
    <w:rsid w:val="00371685"/>
    <w:rsid w:val="003745AC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94FCF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3699"/>
    <w:rsid w:val="003C545B"/>
    <w:rsid w:val="003C64EE"/>
    <w:rsid w:val="003C6730"/>
    <w:rsid w:val="003C6D6A"/>
    <w:rsid w:val="003D0D0D"/>
    <w:rsid w:val="003D3863"/>
    <w:rsid w:val="003D396B"/>
    <w:rsid w:val="003D68EB"/>
    <w:rsid w:val="003E3A81"/>
    <w:rsid w:val="003F4062"/>
    <w:rsid w:val="003F4299"/>
    <w:rsid w:val="00401320"/>
    <w:rsid w:val="00402352"/>
    <w:rsid w:val="004053F6"/>
    <w:rsid w:val="004076FC"/>
    <w:rsid w:val="004110DE"/>
    <w:rsid w:val="004115E0"/>
    <w:rsid w:val="00411823"/>
    <w:rsid w:val="0041392C"/>
    <w:rsid w:val="00414878"/>
    <w:rsid w:val="00415685"/>
    <w:rsid w:val="004164DA"/>
    <w:rsid w:val="00417334"/>
    <w:rsid w:val="0041768A"/>
    <w:rsid w:val="0042374E"/>
    <w:rsid w:val="00423803"/>
    <w:rsid w:val="004244C3"/>
    <w:rsid w:val="00424B17"/>
    <w:rsid w:val="004350E4"/>
    <w:rsid w:val="00436FBD"/>
    <w:rsid w:val="0044085A"/>
    <w:rsid w:val="004424CF"/>
    <w:rsid w:val="00442F7E"/>
    <w:rsid w:val="0044336A"/>
    <w:rsid w:val="004460CE"/>
    <w:rsid w:val="00446478"/>
    <w:rsid w:val="00447855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533A"/>
    <w:rsid w:val="00486252"/>
    <w:rsid w:val="004862CE"/>
    <w:rsid w:val="004870B6"/>
    <w:rsid w:val="004874EA"/>
    <w:rsid w:val="004966F0"/>
    <w:rsid w:val="004A325F"/>
    <w:rsid w:val="004A37EE"/>
    <w:rsid w:val="004A493B"/>
    <w:rsid w:val="004A5142"/>
    <w:rsid w:val="004A6CE8"/>
    <w:rsid w:val="004A779D"/>
    <w:rsid w:val="004B00D6"/>
    <w:rsid w:val="004B21A5"/>
    <w:rsid w:val="004B5B56"/>
    <w:rsid w:val="004C2AA4"/>
    <w:rsid w:val="004C5DC2"/>
    <w:rsid w:val="004D11B3"/>
    <w:rsid w:val="004D144C"/>
    <w:rsid w:val="004D2193"/>
    <w:rsid w:val="004D3662"/>
    <w:rsid w:val="004D3F3E"/>
    <w:rsid w:val="004D5300"/>
    <w:rsid w:val="004E172C"/>
    <w:rsid w:val="004E19E8"/>
    <w:rsid w:val="004E19F4"/>
    <w:rsid w:val="004E32EC"/>
    <w:rsid w:val="004E5FEE"/>
    <w:rsid w:val="004E7489"/>
    <w:rsid w:val="004E78D5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5F19"/>
    <w:rsid w:val="005275F6"/>
    <w:rsid w:val="00530677"/>
    <w:rsid w:val="005308F9"/>
    <w:rsid w:val="00532A84"/>
    <w:rsid w:val="0053372A"/>
    <w:rsid w:val="005341F2"/>
    <w:rsid w:val="005375C0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5A1B"/>
    <w:rsid w:val="0057729A"/>
    <w:rsid w:val="00581985"/>
    <w:rsid w:val="00583745"/>
    <w:rsid w:val="005860FE"/>
    <w:rsid w:val="00587051"/>
    <w:rsid w:val="0058796F"/>
    <w:rsid w:val="00593686"/>
    <w:rsid w:val="00595A18"/>
    <w:rsid w:val="00596E02"/>
    <w:rsid w:val="005A5A13"/>
    <w:rsid w:val="005A78EA"/>
    <w:rsid w:val="005B097C"/>
    <w:rsid w:val="005B147B"/>
    <w:rsid w:val="005B4194"/>
    <w:rsid w:val="005C06AA"/>
    <w:rsid w:val="005C3B74"/>
    <w:rsid w:val="005C3D46"/>
    <w:rsid w:val="005C5107"/>
    <w:rsid w:val="005C61AA"/>
    <w:rsid w:val="005D1610"/>
    <w:rsid w:val="005D377A"/>
    <w:rsid w:val="005D4B57"/>
    <w:rsid w:val="005D5AE0"/>
    <w:rsid w:val="005E274E"/>
    <w:rsid w:val="005E2A88"/>
    <w:rsid w:val="005E3611"/>
    <w:rsid w:val="005F1BB0"/>
    <w:rsid w:val="005F34E9"/>
    <w:rsid w:val="005F604D"/>
    <w:rsid w:val="005F60A2"/>
    <w:rsid w:val="005F69DD"/>
    <w:rsid w:val="005F6EF9"/>
    <w:rsid w:val="005F7201"/>
    <w:rsid w:val="005F76C5"/>
    <w:rsid w:val="005F79B6"/>
    <w:rsid w:val="006013E8"/>
    <w:rsid w:val="0060278D"/>
    <w:rsid w:val="00606702"/>
    <w:rsid w:val="0061193B"/>
    <w:rsid w:val="00614CED"/>
    <w:rsid w:val="00616813"/>
    <w:rsid w:val="00620827"/>
    <w:rsid w:val="006211D3"/>
    <w:rsid w:val="00623146"/>
    <w:rsid w:val="006241E4"/>
    <w:rsid w:val="006327B2"/>
    <w:rsid w:val="006343F8"/>
    <w:rsid w:val="0063551D"/>
    <w:rsid w:val="00637058"/>
    <w:rsid w:val="0064171C"/>
    <w:rsid w:val="00643C07"/>
    <w:rsid w:val="006504EC"/>
    <w:rsid w:val="0065122A"/>
    <w:rsid w:val="006513FD"/>
    <w:rsid w:val="00652416"/>
    <w:rsid w:val="006536B7"/>
    <w:rsid w:val="00654CDF"/>
    <w:rsid w:val="0065652C"/>
    <w:rsid w:val="00656C4D"/>
    <w:rsid w:val="00661424"/>
    <w:rsid w:val="00664386"/>
    <w:rsid w:val="00672920"/>
    <w:rsid w:val="00676A2B"/>
    <w:rsid w:val="006812BF"/>
    <w:rsid w:val="0068161C"/>
    <w:rsid w:val="006829CB"/>
    <w:rsid w:val="00694BFF"/>
    <w:rsid w:val="0069529C"/>
    <w:rsid w:val="006A2FBF"/>
    <w:rsid w:val="006A4D7E"/>
    <w:rsid w:val="006A73C9"/>
    <w:rsid w:val="006B4CF4"/>
    <w:rsid w:val="006B7479"/>
    <w:rsid w:val="006B7A49"/>
    <w:rsid w:val="006C4577"/>
    <w:rsid w:val="006C5333"/>
    <w:rsid w:val="006C575B"/>
    <w:rsid w:val="006D19A9"/>
    <w:rsid w:val="006D2B61"/>
    <w:rsid w:val="006D3181"/>
    <w:rsid w:val="006D673F"/>
    <w:rsid w:val="006E0143"/>
    <w:rsid w:val="006E0922"/>
    <w:rsid w:val="006E5716"/>
    <w:rsid w:val="006E76C1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12647"/>
    <w:rsid w:val="00712757"/>
    <w:rsid w:val="00713810"/>
    <w:rsid w:val="0071587B"/>
    <w:rsid w:val="00716C2F"/>
    <w:rsid w:val="0072006B"/>
    <w:rsid w:val="0072026E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3AFF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5308"/>
    <w:rsid w:val="00765B2A"/>
    <w:rsid w:val="00765D69"/>
    <w:rsid w:val="00767766"/>
    <w:rsid w:val="0077308A"/>
    <w:rsid w:val="007740B7"/>
    <w:rsid w:val="0077694F"/>
    <w:rsid w:val="0078008E"/>
    <w:rsid w:val="00780704"/>
    <w:rsid w:val="00782BA6"/>
    <w:rsid w:val="00783A34"/>
    <w:rsid w:val="00784B9B"/>
    <w:rsid w:val="007857C3"/>
    <w:rsid w:val="00787884"/>
    <w:rsid w:val="00791E18"/>
    <w:rsid w:val="00792A20"/>
    <w:rsid w:val="00796A3D"/>
    <w:rsid w:val="007A0AF1"/>
    <w:rsid w:val="007A1298"/>
    <w:rsid w:val="007A270A"/>
    <w:rsid w:val="007A436D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800D19"/>
    <w:rsid w:val="00803E84"/>
    <w:rsid w:val="00804EEF"/>
    <w:rsid w:val="008105C2"/>
    <w:rsid w:val="008114B4"/>
    <w:rsid w:val="008134E6"/>
    <w:rsid w:val="00814269"/>
    <w:rsid w:val="00814E3D"/>
    <w:rsid w:val="00822265"/>
    <w:rsid w:val="008227B8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07D2"/>
    <w:rsid w:val="008411BB"/>
    <w:rsid w:val="00845B92"/>
    <w:rsid w:val="00845CCF"/>
    <w:rsid w:val="0085307C"/>
    <w:rsid w:val="00853754"/>
    <w:rsid w:val="00856374"/>
    <w:rsid w:val="0085711A"/>
    <w:rsid w:val="00862FE4"/>
    <w:rsid w:val="0086389A"/>
    <w:rsid w:val="00863F39"/>
    <w:rsid w:val="00865A50"/>
    <w:rsid w:val="008661AB"/>
    <w:rsid w:val="00873DA3"/>
    <w:rsid w:val="00873F8A"/>
    <w:rsid w:val="00874177"/>
    <w:rsid w:val="00875D11"/>
    <w:rsid w:val="0087605E"/>
    <w:rsid w:val="0087632C"/>
    <w:rsid w:val="00877ACD"/>
    <w:rsid w:val="00883396"/>
    <w:rsid w:val="00887494"/>
    <w:rsid w:val="008941AE"/>
    <w:rsid w:val="00896DAC"/>
    <w:rsid w:val="00897A4A"/>
    <w:rsid w:val="008A1395"/>
    <w:rsid w:val="008A3AF3"/>
    <w:rsid w:val="008A45A3"/>
    <w:rsid w:val="008A4E19"/>
    <w:rsid w:val="008A6852"/>
    <w:rsid w:val="008B1E5D"/>
    <w:rsid w:val="008B1FEE"/>
    <w:rsid w:val="008B2220"/>
    <w:rsid w:val="008B3F0C"/>
    <w:rsid w:val="008C05EF"/>
    <w:rsid w:val="008C0B08"/>
    <w:rsid w:val="008C3788"/>
    <w:rsid w:val="008C39C3"/>
    <w:rsid w:val="008C4AFA"/>
    <w:rsid w:val="008C5047"/>
    <w:rsid w:val="008C5B3A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129D7"/>
    <w:rsid w:val="009139A3"/>
    <w:rsid w:val="00914B45"/>
    <w:rsid w:val="009153AF"/>
    <w:rsid w:val="00916B16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D3D"/>
    <w:rsid w:val="00941411"/>
    <w:rsid w:val="00941848"/>
    <w:rsid w:val="00943026"/>
    <w:rsid w:val="009450C3"/>
    <w:rsid w:val="00945E57"/>
    <w:rsid w:val="00946BB3"/>
    <w:rsid w:val="00946CC1"/>
    <w:rsid w:val="009503F2"/>
    <w:rsid w:val="009509EE"/>
    <w:rsid w:val="009513D8"/>
    <w:rsid w:val="00951EBF"/>
    <w:rsid w:val="00955DE6"/>
    <w:rsid w:val="0096052D"/>
    <w:rsid w:val="00962ACB"/>
    <w:rsid w:val="00966097"/>
    <w:rsid w:val="00966589"/>
    <w:rsid w:val="00966B5B"/>
    <w:rsid w:val="00966B81"/>
    <w:rsid w:val="00966DEE"/>
    <w:rsid w:val="00972B26"/>
    <w:rsid w:val="00974E7B"/>
    <w:rsid w:val="00976497"/>
    <w:rsid w:val="009768AB"/>
    <w:rsid w:val="00976E74"/>
    <w:rsid w:val="00977B71"/>
    <w:rsid w:val="00977F79"/>
    <w:rsid w:val="009807DA"/>
    <w:rsid w:val="00981724"/>
    <w:rsid w:val="00985E2E"/>
    <w:rsid w:val="00990095"/>
    <w:rsid w:val="009922CE"/>
    <w:rsid w:val="00992CB8"/>
    <w:rsid w:val="0099752F"/>
    <w:rsid w:val="009A107D"/>
    <w:rsid w:val="009A387D"/>
    <w:rsid w:val="009B3DDA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6DCE"/>
    <w:rsid w:val="009E28EB"/>
    <w:rsid w:val="009E7689"/>
    <w:rsid w:val="009F025C"/>
    <w:rsid w:val="009F2085"/>
    <w:rsid w:val="009F7C37"/>
    <w:rsid w:val="00A01BB1"/>
    <w:rsid w:val="00A02CC8"/>
    <w:rsid w:val="00A048AA"/>
    <w:rsid w:val="00A1277D"/>
    <w:rsid w:val="00A14AF8"/>
    <w:rsid w:val="00A15BE7"/>
    <w:rsid w:val="00A2053F"/>
    <w:rsid w:val="00A23AFA"/>
    <w:rsid w:val="00A240B6"/>
    <w:rsid w:val="00A24DA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514A"/>
    <w:rsid w:val="00A55A79"/>
    <w:rsid w:val="00A57834"/>
    <w:rsid w:val="00A62D50"/>
    <w:rsid w:val="00A731D9"/>
    <w:rsid w:val="00A755FD"/>
    <w:rsid w:val="00A823BF"/>
    <w:rsid w:val="00A83D19"/>
    <w:rsid w:val="00A8489E"/>
    <w:rsid w:val="00A8623E"/>
    <w:rsid w:val="00A900B3"/>
    <w:rsid w:val="00A9128B"/>
    <w:rsid w:val="00A95269"/>
    <w:rsid w:val="00A95A30"/>
    <w:rsid w:val="00A97AEC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485E"/>
    <w:rsid w:val="00AB5267"/>
    <w:rsid w:val="00AB564F"/>
    <w:rsid w:val="00AB6903"/>
    <w:rsid w:val="00AC2444"/>
    <w:rsid w:val="00AC29F3"/>
    <w:rsid w:val="00AD3F1F"/>
    <w:rsid w:val="00AD51E8"/>
    <w:rsid w:val="00AD582B"/>
    <w:rsid w:val="00AD6F41"/>
    <w:rsid w:val="00AE21C5"/>
    <w:rsid w:val="00AE448A"/>
    <w:rsid w:val="00AE74AB"/>
    <w:rsid w:val="00AF28C0"/>
    <w:rsid w:val="00AF5051"/>
    <w:rsid w:val="00AF7CB7"/>
    <w:rsid w:val="00B01C79"/>
    <w:rsid w:val="00B0250F"/>
    <w:rsid w:val="00B02D7B"/>
    <w:rsid w:val="00B04D20"/>
    <w:rsid w:val="00B10065"/>
    <w:rsid w:val="00B10E18"/>
    <w:rsid w:val="00B11F2E"/>
    <w:rsid w:val="00B1456F"/>
    <w:rsid w:val="00B16423"/>
    <w:rsid w:val="00B17072"/>
    <w:rsid w:val="00B217D5"/>
    <w:rsid w:val="00B231E5"/>
    <w:rsid w:val="00B244E0"/>
    <w:rsid w:val="00B249DE"/>
    <w:rsid w:val="00B24BC4"/>
    <w:rsid w:val="00B26258"/>
    <w:rsid w:val="00B26393"/>
    <w:rsid w:val="00B264F3"/>
    <w:rsid w:val="00B27E77"/>
    <w:rsid w:val="00B3056B"/>
    <w:rsid w:val="00B3131F"/>
    <w:rsid w:val="00B31441"/>
    <w:rsid w:val="00B31FD3"/>
    <w:rsid w:val="00B335F2"/>
    <w:rsid w:val="00B35D5F"/>
    <w:rsid w:val="00B40802"/>
    <w:rsid w:val="00B46341"/>
    <w:rsid w:val="00B51735"/>
    <w:rsid w:val="00B51B64"/>
    <w:rsid w:val="00B531FF"/>
    <w:rsid w:val="00B56BA6"/>
    <w:rsid w:val="00B56BF1"/>
    <w:rsid w:val="00B57128"/>
    <w:rsid w:val="00B633A3"/>
    <w:rsid w:val="00B65107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518"/>
    <w:rsid w:val="00B77719"/>
    <w:rsid w:val="00B777E8"/>
    <w:rsid w:val="00B812D9"/>
    <w:rsid w:val="00B8306E"/>
    <w:rsid w:val="00B85FA7"/>
    <w:rsid w:val="00B860E2"/>
    <w:rsid w:val="00B9021C"/>
    <w:rsid w:val="00B9033F"/>
    <w:rsid w:val="00B977A5"/>
    <w:rsid w:val="00BA058D"/>
    <w:rsid w:val="00BA0936"/>
    <w:rsid w:val="00BA3257"/>
    <w:rsid w:val="00BA4B9F"/>
    <w:rsid w:val="00BA6A6F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156D"/>
    <w:rsid w:val="00BE203A"/>
    <w:rsid w:val="00BE4BA4"/>
    <w:rsid w:val="00BE7F7E"/>
    <w:rsid w:val="00BF053B"/>
    <w:rsid w:val="00BF31C4"/>
    <w:rsid w:val="00C017C6"/>
    <w:rsid w:val="00C02B87"/>
    <w:rsid w:val="00C054EE"/>
    <w:rsid w:val="00C122FD"/>
    <w:rsid w:val="00C12441"/>
    <w:rsid w:val="00C12FA7"/>
    <w:rsid w:val="00C153DC"/>
    <w:rsid w:val="00C2291C"/>
    <w:rsid w:val="00C2560A"/>
    <w:rsid w:val="00C26247"/>
    <w:rsid w:val="00C30FF5"/>
    <w:rsid w:val="00C34802"/>
    <w:rsid w:val="00C4086D"/>
    <w:rsid w:val="00C4247E"/>
    <w:rsid w:val="00C4398E"/>
    <w:rsid w:val="00C444A9"/>
    <w:rsid w:val="00C45435"/>
    <w:rsid w:val="00C4637E"/>
    <w:rsid w:val="00C4759D"/>
    <w:rsid w:val="00C5013D"/>
    <w:rsid w:val="00C60147"/>
    <w:rsid w:val="00C607F7"/>
    <w:rsid w:val="00C6115A"/>
    <w:rsid w:val="00C62679"/>
    <w:rsid w:val="00C6536F"/>
    <w:rsid w:val="00C662BF"/>
    <w:rsid w:val="00C66FBC"/>
    <w:rsid w:val="00C66FEF"/>
    <w:rsid w:val="00C6789A"/>
    <w:rsid w:val="00C76817"/>
    <w:rsid w:val="00C81B01"/>
    <w:rsid w:val="00C81D89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421E"/>
    <w:rsid w:val="00CA74F5"/>
    <w:rsid w:val="00CB2A30"/>
    <w:rsid w:val="00CB5B28"/>
    <w:rsid w:val="00CB617D"/>
    <w:rsid w:val="00CB7679"/>
    <w:rsid w:val="00CC3E3F"/>
    <w:rsid w:val="00CC3E74"/>
    <w:rsid w:val="00CC4D15"/>
    <w:rsid w:val="00CD00D1"/>
    <w:rsid w:val="00CD4BF2"/>
    <w:rsid w:val="00CD776A"/>
    <w:rsid w:val="00CE1A3F"/>
    <w:rsid w:val="00CE21A0"/>
    <w:rsid w:val="00CE310D"/>
    <w:rsid w:val="00CE670D"/>
    <w:rsid w:val="00CF2018"/>
    <w:rsid w:val="00CF377B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4F6D"/>
    <w:rsid w:val="00D21F21"/>
    <w:rsid w:val="00D2373B"/>
    <w:rsid w:val="00D2571D"/>
    <w:rsid w:val="00D3275E"/>
    <w:rsid w:val="00D3469E"/>
    <w:rsid w:val="00D369FD"/>
    <w:rsid w:val="00D41411"/>
    <w:rsid w:val="00D41F05"/>
    <w:rsid w:val="00D42CB7"/>
    <w:rsid w:val="00D4550A"/>
    <w:rsid w:val="00D5166F"/>
    <w:rsid w:val="00D521DE"/>
    <w:rsid w:val="00D5413D"/>
    <w:rsid w:val="00D54C72"/>
    <w:rsid w:val="00D55C41"/>
    <w:rsid w:val="00D56A15"/>
    <w:rsid w:val="00D56E99"/>
    <w:rsid w:val="00D570A9"/>
    <w:rsid w:val="00D63D9A"/>
    <w:rsid w:val="00D64D40"/>
    <w:rsid w:val="00D64D86"/>
    <w:rsid w:val="00D66594"/>
    <w:rsid w:val="00D66DFA"/>
    <w:rsid w:val="00D70D02"/>
    <w:rsid w:val="00D72B3D"/>
    <w:rsid w:val="00D73968"/>
    <w:rsid w:val="00D74171"/>
    <w:rsid w:val="00D75A76"/>
    <w:rsid w:val="00D770C7"/>
    <w:rsid w:val="00D77145"/>
    <w:rsid w:val="00D7749B"/>
    <w:rsid w:val="00D81BB3"/>
    <w:rsid w:val="00D83937"/>
    <w:rsid w:val="00D83F36"/>
    <w:rsid w:val="00D84CCE"/>
    <w:rsid w:val="00D85361"/>
    <w:rsid w:val="00D85EE5"/>
    <w:rsid w:val="00D86399"/>
    <w:rsid w:val="00D86945"/>
    <w:rsid w:val="00D90290"/>
    <w:rsid w:val="00D9280C"/>
    <w:rsid w:val="00D92F9B"/>
    <w:rsid w:val="00D93FD4"/>
    <w:rsid w:val="00D947CC"/>
    <w:rsid w:val="00D951C5"/>
    <w:rsid w:val="00D96ABB"/>
    <w:rsid w:val="00D97E97"/>
    <w:rsid w:val="00DA0B46"/>
    <w:rsid w:val="00DA19EC"/>
    <w:rsid w:val="00DA1CA4"/>
    <w:rsid w:val="00DA3B13"/>
    <w:rsid w:val="00DA4384"/>
    <w:rsid w:val="00DA5F5A"/>
    <w:rsid w:val="00DA7BFC"/>
    <w:rsid w:val="00DB06DF"/>
    <w:rsid w:val="00DB1DEC"/>
    <w:rsid w:val="00DB1E0A"/>
    <w:rsid w:val="00DB2EC4"/>
    <w:rsid w:val="00DB694C"/>
    <w:rsid w:val="00DB7EF6"/>
    <w:rsid w:val="00DB7F7F"/>
    <w:rsid w:val="00DC23BE"/>
    <w:rsid w:val="00DC3419"/>
    <w:rsid w:val="00DC64FA"/>
    <w:rsid w:val="00DC6662"/>
    <w:rsid w:val="00DC706A"/>
    <w:rsid w:val="00DD152F"/>
    <w:rsid w:val="00DD4B2D"/>
    <w:rsid w:val="00DD4CD9"/>
    <w:rsid w:val="00DE213F"/>
    <w:rsid w:val="00DE2C47"/>
    <w:rsid w:val="00DE3516"/>
    <w:rsid w:val="00DE3B7D"/>
    <w:rsid w:val="00DE3F47"/>
    <w:rsid w:val="00DE3F49"/>
    <w:rsid w:val="00DE5FCE"/>
    <w:rsid w:val="00DE7E8B"/>
    <w:rsid w:val="00DF027C"/>
    <w:rsid w:val="00DF448E"/>
    <w:rsid w:val="00DF6BC9"/>
    <w:rsid w:val="00E00A32"/>
    <w:rsid w:val="00E01E04"/>
    <w:rsid w:val="00E04243"/>
    <w:rsid w:val="00E1067A"/>
    <w:rsid w:val="00E11436"/>
    <w:rsid w:val="00E12CFF"/>
    <w:rsid w:val="00E14ECB"/>
    <w:rsid w:val="00E1576F"/>
    <w:rsid w:val="00E16228"/>
    <w:rsid w:val="00E20791"/>
    <w:rsid w:val="00E21A6C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601A9"/>
    <w:rsid w:val="00E620B0"/>
    <w:rsid w:val="00E6493B"/>
    <w:rsid w:val="00E64E58"/>
    <w:rsid w:val="00E66F28"/>
    <w:rsid w:val="00E6799E"/>
    <w:rsid w:val="00E70127"/>
    <w:rsid w:val="00E70447"/>
    <w:rsid w:val="00E70C20"/>
    <w:rsid w:val="00E71D1D"/>
    <w:rsid w:val="00E72B19"/>
    <w:rsid w:val="00E74BF9"/>
    <w:rsid w:val="00E74C20"/>
    <w:rsid w:val="00E77285"/>
    <w:rsid w:val="00E802C2"/>
    <w:rsid w:val="00E81B40"/>
    <w:rsid w:val="00E97023"/>
    <w:rsid w:val="00E97896"/>
    <w:rsid w:val="00EA1790"/>
    <w:rsid w:val="00EA2A48"/>
    <w:rsid w:val="00EA2F1B"/>
    <w:rsid w:val="00EA3701"/>
    <w:rsid w:val="00EA5071"/>
    <w:rsid w:val="00EA6744"/>
    <w:rsid w:val="00EA6995"/>
    <w:rsid w:val="00EA6D59"/>
    <w:rsid w:val="00EA79FF"/>
    <w:rsid w:val="00EB478D"/>
    <w:rsid w:val="00EC2060"/>
    <w:rsid w:val="00EC2B21"/>
    <w:rsid w:val="00ED0E8B"/>
    <w:rsid w:val="00ED3DAA"/>
    <w:rsid w:val="00ED4284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0761F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4000E"/>
    <w:rsid w:val="00F41918"/>
    <w:rsid w:val="00F419F5"/>
    <w:rsid w:val="00F44CBE"/>
    <w:rsid w:val="00F47F61"/>
    <w:rsid w:val="00F52D27"/>
    <w:rsid w:val="00F57525"/>
    <w:rsid w:val="00F5763F"/>
    <w:rsid w:val="00F70AB7"/>
    <w:rsid w:val="00F70C82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87D51"/>
    <w:rsid w:val="00F90EB9"/>
    <w:rsid w:val="00FA277C"/>
    <w:rsid w:val="00FA38A7"/>
    <w:rsid w:val="00FA6882"/>
    <w:rsid w:val="00FB3D24"/>
    <w:rsid w:val="00FB41A4"/>
    <w:rsid w:val="00FB5259"/>
    <w:rsid w:val="00FB54C1"/>
    <w:rsid w:val="00FC00CF"/>
    <w:rsid w:val="00FC30FA"/>
    <w:rsid w:val="00FC3693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1789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10" ma:contentTypeDescription="Crear nuevo documento." ma:contentTypeScope="" ma:versionID="ca85747d69e94b7b4471dd3d5b9f72b8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ea32b6502af3052637a6f6acd35331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E30213-AF58-43F8-87CC-85A6BAE88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3ECC65-0E51-4E4B-90D9-D87B7DAE7D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CDCA4C-A2D3-41D0-B886-646F979B57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51</TotalTime>
  <Pages>4</Pages>
  <Words>358</Words>
  <Characters>2268</Characters>
  <Application>Microsoft Office Word</Application>
  <DocSecurity>0</DocSecurity>
  <Lines>90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26</cp:revision>
  <cp:lastPrinted>2022-10-07T10:24:00Z</cp:lastPrinted>
  <dcterms:created xsi:type="dcterms:W3CDTF">2022-11-09T10:38:00Z</dcterms:created>
  <dcterms:modified xsi:type="dcterms:W3CDTF">2022-11-09T11:29:00Z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0x0101004C066F7ED67C704AA353E0ECE0620B7F</vt:lpwstr>
  </property>
</Properties>
</file>