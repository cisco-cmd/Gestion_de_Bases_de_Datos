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07EB2E7A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I: </w:t>
                                  </w:r>
                                  <w:r w:rsidR="004D3F3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RENTCAR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07EB2E7A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I: </w:t>
                            </w:r>
                            <w:r w:rsidR="004D3F3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RENTCAR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D33BF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A1B414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7A03A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8EC0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158E810D" w14:textId="05398DC1" w:rsidR="00A24DA6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5E2A88">
        <w:rPr>
          <w:rFonts w:ascii="Poppins" w:hAnsi="Poppins" w:cs="Poppins"/>
          <w:noProof/>
          <w:color w:val="FFC000"/>
          <w:szCs w:val="28"/>
        </w:rPr>
        <w:lastRenderedPageBreak/>
        <w:t>Consulta los coches con marca que empiece por “A”, por “R” o por “M”.</w:t>
      </w:r>
    </w:p>
    <w:p w14:paraId="0BFFD419" w14:textId="70787249" w:rsidR="00A24DA6" w:rsidRDefault="00A24DA6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7C544FE" w14:textId="5C6A586F" w:rsidR="00A24DA6" w:rsidRPr="007A436D" w:rsidRDefault="007A436D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7A436D">
        <w:rPr>
          <w:rFonts w:ascii="Dubai Light" w:hAnsi="Dubai Light" w:cs="Dubai Light"/>
          <w:noProof/>
          <w:szCs w:val="28"/>
        </w:rPr>
        <w:t>select marca from coches where marca like "M%" or marca like "R%" or marca like "A%";</w:t>
      </w:r>
    </w:p>
    <w:p w14:paraId="00213425" w14:textId="77777777" w:rsidR="005E2A88" w:rsidRPr="007A436D" w:rsidRDefault="005E2A88" w:rsidP="00067774">
      <w:pPr>
        <w:jc w:val="both"/>
        <w:rPr>
          <w:rFonts w:ascii="Poppins" w:hAnsi="Poppins" w:cs="Poppins"/>
          <w:noProof/>
          <w:color w:val="FFC000"/>
          <w:szCs w:val="28"/>
        </w:rPr>
      </w:pPr>
    </w:p>
    <w:p w14:paraId="3D73012C" w14:textId="2BBBC0E7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clientes que no han alquilado un turismo.</w:t>
      </w:r>
    </w:p>
    <w:p w14:paraId="12C8A6B3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277AC3F1" w14:textId="11B70A0A" w:rsidR="005E2A88" w:rsidRPr="000962AB" w:rsidRDefault="000962A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0962AB">
        <w:rPr>
          <w:rFonts w:ascii="Dubai Light" w:hAnsi="Dubai Light" w:cs="Dubai Light"/>
          <w:noProof/>
          <w:szCs w:val="28"/>
        </w:rPr>
        <w:t>select nombre from clientes, alquiler, coches where clientes.dni=alquiler.dni and alquiler.matricula=coches.matricula and clientes.dni not in (select dni from alquiler where coches.cod_tipo="TU");</w:t>
      </w:r>
    </w:p>
    <w:p w14:paraId="02DA1F56" w14:textId="77777777" w:rsidR="007A436D" w:rsidRPr="005E2A88" w:rsidRDefault="007A436D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000DCD7" w14:textId="3B4EE5AA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Coches diesel con potencia superior a 200 cv.</w:t>
      </w:r>
    </w:p>
    <w:p w14:paraId="5CCD7E27" w14:textId="526D7E60" w:rsidR="000659A1" w:rsidRDefault="000659A1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D960B68" w14:textId="73D0E8A8" w:rsidR="000659A1" w:rsidRPr="000F0765" w:rsidRDefault="00530677" w:rsidP="000F0765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530677">
        <w:rPr>
          <w:rFonts w:ascii="Dubai Light" w:hAnsi="Dubai Light" w:cs="Dubai Light"/>
          <w:noProof/>
          <w:szCs w:val="28"/>
        </w:rPr>
        <w:t>select marca, modelo from coches where cod_combustible="D" and potenc</w:t>
      </w:r>
      <w:r w:rsidRPr="000F0765">
        <w:rPr>
          <w:rFonts w:ascii="Dubai Light" w:hAnsi="Dubai Light" w:cs="Dubai Light"/>
          <w:noProof/>
          <w:szCs w:val="28"/>
        </w:rPr>
        <w:t>ia&gt;=200;</w:t>
      </w:r>
    </w:p>
    <w:p w14:paraId="1C9E9C8D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C24CE24" w14:textId="60035A73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Listar los clientes varones que no sean de Ubeda ni de Baeza.</w:t>
      </w:r>
    </w:p>
    <w:p w14:paraId="64B01CF1" w14:textId="216D181C" w:rsid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7142BF83" w14:textId="0FB62311" w:rsidR="00530677" w:rsidRPr="00D63D9A" w:rsidRDefault="00D63D9A" w:rsidP="00067774">
      <w:pPr>
        <w:pStyle w:val="Prrafodelista"/>
        <w:jc w:val="both"/>
        <w:rPr>
          <w:rFonts w:ascii="Dubai Light" w:hAnsi="Dubai Light" w:cs="Dubai Light"/>
          <w:noProof/>
          <w:szCs w:val="28"/>
        </w:rPr>
      </w:pPr>
      <w:r w:rsidRPr="00D63D9A">
        <w:rPr>
          <w:rFonts w:ascii="Dubai Light" w:hAnsi="Dubai Light" w:cs="Dubai Light"/>
          <w:noProof/>
          <w:szCs w:val="28"/>
        </w:rPr>
        <w:t>select nombre, ciudad from clientes where ciudad!="Úbeda" and ciudad!="Baeza" and sexo="M";</w:t>
      </w:r>
    </w:p>
    <w:p w14:paraId="6B0954B3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B051118" w14:textId="5801288A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Coches ordenado por kms, incluyendo nombre de color.</w:t>
      </w:r>
    </w:p>
    <w:p w14:paraId="3F7D2434" w14:textId="3EE2BDAD" w:rsidR="00D63D9A" w:rsidRDefault="00D63D9A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B936713" w14:textId="3616FC90" w:rsidR="00D63D9A" w:rsidRPr="005860FE" w:rsidRDefault="005860FE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5860FE">
        <w:rPr>
          <w:rFonts w:ascii="Dubai Light" w:hAnsi="Dubai Light" w:cs="Dubai Light"/>
          <w:noProof/>
          <w:szCs w:val="28"/>
        </w:rPr>
        <w:t>select coches.*, color.descripcion as color from coches, color where coches.cod_color=color.cod_color order by kms;</w:t>
      </w:r>
    </w:p>
    <w:p w14:paraId="25FB9536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C6DC16D" w14:textId="1C371534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coches alquilados y devueltos incluyendo el tipo de vehículo.</w:t>
      </w:r>
    </w:p>
    <w:p w14:paraId="02201AD1" w14:textId="672AC2E7" w:rsid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6E840680" w14:textId="03071A04" w:rsidR="005860FE" w:rsidRPr="00AB5267" w:rsidRDefault="00AB5267" w:rsidP="00067774">
      <w:pPr>
        <w:pStyle w:val="Prrafodelista"/>
        <w:jc w:val="both"/>
        <w:rPr>
          <w:rFonts w:ascii="Dubai Light" w:hAnsi="Dubai Light" w:cs="Dubai Light"/>
          <w:noProof/>
          <w:szCs w:val="28"/>
        </w:rPr>
      </w:pPr>
      <w:r w:rsidRPr="00AB5267">
        <w:rPr>
          <w:rFonts w:ascii="Dubai Light" w:hAnsi="Dubai Light" w:cs="Dubai Light"/>
          <w:noProof/>
          <w:szCs w:val="28"/>
        </w:rPr>
        <w:t>select marca,modelo,tipo.descripcion,f_alquiler,f_devolucion from coches, alquiler, tipo where alquiler.matricula=coches.matricula and coches.cod_tipo=tipo.cod_tipo;</w:t>
      </w:r>
    </w:p>
    <w:p w14:paraId="11F918BF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9A2483D" w14:textId="20E6003D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clientes que hayan alquilado un coche eléctrico o hibrido.</w:t>
      </w:r>
    </w:p>
    <w:p w14:paraId="32A3F981" w14:textId="57A79F6E" w:rsidR="00AB5267" w:rsidRDefault="00AB5267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49C296F" w14:textId="2A99C8B0" w:rsidR="00AB5267" w:rsidRDefault="00F0761F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F0761F">
        <w:rPr>
          <w:rFonts w:ascii="Dubai Light" w:hAnsi="Dubai Light" w:cs="Dubai Light"/>
          <w:noProof/>
          <w:szCs w:val="28"/>
        </w:rPr>
        <w:t>select nombre from clientes, alquiler, coches where clientes.dni=alquiler.dni and alquiler.matricula=coches.matricula and cod_combustible in (select cod_combustible from coches where cod_combustible="H" or cod_combustible="E");</w:t>
      </w:r>
    </w:p>
    <w:p w14:paraId="68B4D51D" w14:textId="7C6096D1" w:rsidR="00F0761F" w:rsidRDefault="00F0761F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2086D59A" w14:textId="6FBD2A37" w:rsidR="00F0761F" w:rsidRDefault="00F0761F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4C1A0161" w14:textId="42DE60AD" w:rsidR="005E2A88" w:rsidRDefault="005E2A88" w:rsidP="000962AB">
      <w:pPr>
        <w:jc w:val="both"/>
        <w:rPr>
          <w:rFonts w:ascii="Poppins" w:hAnsi="Poppins" w:cs="Poppins"/>
          <w:noProof/>
          <w:color w:val="FFC000"/>
          <w:szCs w:val="28"/>
        </w:rPr>
      </w:pPr>
    </w:p>
    <w:p w14:paraId="682F9A19" w14:textId="77777777" w:rsidR="00B3131F" w:rsidRPr="000962AB" w:rsidRDefault="00B3131F" w:rsidP="000962AB">
      <w:pPr>
        <w:jc w:val="both"/>
        <w:rPr>
          <w:rFonts w:ascii="Poppins" w:hAnsi="Poppins" w:cs="Poppins"/>
          <w:noProof/>
          <w:color w:val="FFC000"/>
          <w:szCs w:val="28"/>
        </w:rPr>
      </w:pPr>
    </w:p>
    <w:p w14:paraId="41BA3D9A" w14:textId="5426C782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lastRenderedPageBreak/>
        <w:t>Listado de clientes mayores de 50 años que hayan alquilado un deportivo.</w:t>
      </w:r>
    </w:p>
    <w:p w14:paraId="6EC09739" w14:textId="6D764D1B" w:rsidR="00F0761F" w:rsidRDefault="00F0761F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E78F81F" w14:textId="31D3AC15" w:rsidR="00F0761F" w:rsidRDefault="00F0761F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07D6DFC" w14:textId="013C96FE" w:rsidR="00F0761F" w:rsidRPr="008C5B3A" w:rsidRDefault="008C5B3A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8C5B3A">
        <w:rPr>
          <w:rFonts w:ascii="Dubai Light" w:hAnsi="Dubai Light" w:cs="Dubai Light"/>
          <w:noProof/>
          <w:szCs w:val="28"/>
        </w:rPr>
        <w:t>select nombre from clientes, alquiler, coches where clientes.dni=alquiler.dni and alquiler.matricula=coches.matricula and timestampdiff(year,f_nac,curdate())&gt;50 and cod_tipo="DE";</w:t>
      </w:r>
    </w:p>
    <w:p w14:paraId="4AF7C8F4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320B64FA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9AEAE6E" w14:textId="249F028B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coches incluyendo descripción de combustible y de tipo de vehículo que han alquilado las mujeres.</w:t>
      </w:r>
    </w:p>
    <w:p w14:paraId="03314ABE" w14:textId="150D1000" w:rsidR="008C5B3A" w:rsidRDefault="008C5B3A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12B9397" w14:textId="6FC9CC30" w:rsidR="008C5B3A" w:rsidRDefault="008C5B3A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BAB4074" w14:textId="53A3277D" w:rsidR="008C5B3A" w:rsidRPr="00E71D1D" w:rsidRDefault="00E71D1D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E71D1D">
        <w:rPr>
          <w:rFonts w:ascii="Dubai Light" w:hAnsi="Dubai Light" w:cs="Dubai Light"/>
          <w:noProof/>
          <w:szCs w:val="28"/>
        </w:rPr>
        <w:t>select coches.*, combustible.descripcion as combustible, tipo.descripcion as tipo from coches, combustible, clientes, alquiler, tipo where clientes.dni=alquiler.dni and alquiler.matricula=coches.matricula and coches.cod_combustible=combustible.cod_combustible and coches.cod_tipo=tipo.cod_tipo and sexo="F";</w:t>
      </w:r>
    </w:p>
    <w:p w14:paraId="672EFA37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D66A978" w14:textId="1A6173F3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clientes que obtuvieron su carnet con más de 20 años.</w:t>
      </w:r>
    </w:p>
    <w:p w14:paraId="1F399ED7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45BDB8A5" w14:textId="0F5988F2" w:rsidR="005E2A88" w:rsidRPr="00DA4384" w:rsidRDefault="00DA4384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DA4384">
        <w:rPr>
          <w:rFonts w:ascii="Dubai Light" w:hAnsi="Dubai Light" w:cs="Dubai Light"/>
          <w:noProof/>
          <w:szCs w:val="28"/>
        </w:rPr>
        <w:t>select nombre from clientes where timestampdiff(year,f_nac,f_carnet)&gt;=20;</w:t>
      </w:r>
    </w:p>
    <w:p w14:paraId="1EE09520" w14:textId="77777777" w:rsidR="00E71D1D" w:rsidRPr="005E2A88" w:rsidRDefault="00E71D1D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68055EF" w14:textId="1AE09420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Coches que han alquilado los clientes que tienen entre 20 y 30 años (ambos incluidos).</w:t>
      </w:r>
    </w:p>
    <w:p w14:paraId="349F60D9" w14:textId="61533AC6" w:rsidR="00DA4384" w:rsidRDefault="00DA4384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102A4E1" w14:textId="3E65D484" w:rsidR="00DA4384" w:rsidRPr="00966097" w:rsidRDefault="00966097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966097">
        <w:rPr>
          <w:rFonts w:ascii="Dubai Light" w:hAnsi="Dubai Light" w:cs="Dubai Light"/>
          <w:noProof/>
          <w:szCs w:val="28"/>
        </w:rPr>
        <w:t>select marca,modelo from clientes, alquiler, coches where clientes.dni=alquiler.dni and alquiler.matricula=coches.matricula and timestampdiff(year,f_nac,curdate()) between 20 and 30;</w:t>
      </w:r>
    </w:p>
    <w:p w14:paraId="7FA2C766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46D76AF" w14:textId="67CC476B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clientes que nunca hayan alquilado un coche.</w:t>
      </w:r>
    </w:p>
    <w:p w14:paraId="446861AC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3D86648D" w14:textId="2D5BD92A" w:rsid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7A6D8FB" w14:textId="292114DA" w:rsidR="00966097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966B5B">
        <w:rPr>
          <w:rFonts w:ascii="Dubai Light" w:hAnsi="Dubai Light" w:cs="Dubai Light"/>
          <w:noProof/>
          <w:szCs w:val="28"/>
        </w:rPr>
        <w:t>select nombre from clientes where dni not in(select dni from alquiler);</w:t>
      </w:r>
    </w:p>
    <w:p w14:paraId="7529AC2F" w14:textId="5ABF81BB" w:rsidR="00966B5B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7FE0CA1B" w14:textId="6DB67294" w:rsidR="00966B5B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0B5692E0" w14:textId="134D5FA3" w:rsidR="00966B5B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1A5AB5E7" w14:textId="25010F8C" w:rsidR="00966B5B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34BE4347" w14:textId="77777777" w:rsidR="00966B5B" w:rsidRPr="00966B5B" w:rsidRDefault="00966B5B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7EA78BD3" w14:textId="77777777" w:rsidR="00966097" w:rsidRPr="005E2A88" w:rsidRDefault="00966097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66EEEA5" w14:textId="0227D755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lastRenderedPageBreak/>
        <w:t>Listado de clientes que no hayan proporcionado su teléfono móvil.</w:t>
      </w:r>
    </w:p>
    <w:p w14:paraId="4D7C97DE" w14:textId="3FDAFE23" w:rsidR="00966B5B" w:rsidRDefault="00966B5B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F545111" w14:textId="7AA024C6" w:rsidR="00966B5B" w:rsidRPr="001C2C52" w:rsidRDefault="001C2C52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1C2C52">
        <w:rPr>
          <w:rFonts w:ascii="Dubai Light" w:hAnsi="Dubai Light" w:cs="Dubai Light"/>
          <w:noProof/>
          <w:szCs w:val="28"/>
        </w:rPr>
        <w:t>select nombre, tfno from clientes where tfno not like "6%" and tfno not like "8%";</w:t>
      </w:r>
    </w:p>
    <w:p w14:paraId="3464E328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8C5E5F6" w14:textId="421A1A80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coches alquilados y devueltos en menos de una semana.</w:t>
      </w:r>
    </w:p>
    <w:p w14:paraId="4E2B403D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0BE09754" w14:textId="54931B1A" w:rsidR="005E2A88" w:rsidRPr="00AD3F1F" w:rsidRDefault="00AD3F1F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AD3F1F">
        <w:rPr>
          <w:rFonts w:ascii="Dubai Light" w:hAnsi="Dubai Light" w:cs="Dubai Light"/>
          <w:noProof/>
          <w:szCs w:val="28"/>
        </w:rPr>
        <w:t>select marca,modelo from clientes, alquiler, coches where clientes.dni=alquiler.dni and alquiler.matricula=coches.matricula and timestampdiff(day,f_alquiler,f_devolucion)&lt;7;</w:t>
      </w:r>
    </w:p>
    <w:p w14:paraId="7C9699E7" w14:textId="77777777" w:rsidR="00DB1E0A" w:rsidRPr="005E2A88" w:rsidRDefault="00DB1E0A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B140D26" w14:textId="7F57B528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Tipo de coches que han alquilado los clientes que tienen entre 20 y 30 años.</w:t>
      </w:r>
    </w:p>
    <w:p w14:paraId="62CDC37A" w14:textId="0AD11A95" w:rsidR="00424B17" w:rsidRDefault="00424B17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2F571E4" w14:textId="752F7A3E" w:rsidR="00424B17" w:rsidRPr="000161F3" w:rsidRDefault="000161F3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0161F3">
        <w:rPr>
          <w:rFonts w:ascii="Dubai Light" w:hAnsi="Dubai Light" w:cs="Dubai Light"/>
          <w:noProof/>
          <w:szCs w:val="28"/>
        </w:rPr>
        <w:t>select tipo.descripcion from clientes, alquiler, coches, tipo where clientes.dni=alquiler.dni and alquiler.matricula=coches.matricula and coches.cod_tipo=tipo.cod_tipo and timestampdiff(year,f_nac,curdate()) between 20 and 30;</w:t>
      </w:r>
    </w:p>
    <w:p w14:paraId="2EA63BAC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B492B2C" w14:textId="137EB7E3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Datos del coche que más consume.</w:t>
      </w:r>
    </w:p>
    <w:p w14:paraId="35B3A687" w14:textId="77777777" w:rsidR="005E2A88" w:rsidRP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41BD3A9F" w14:textId="6FD5FCAD" w:rsidR="005E2A88" w:rsidRPr="00AB485E" w:rsidRDefault="00AB485E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AB485E">
        <w:rPr>
          <w:rFonts w:ascii="Dubai Light" w:hAnsi="Dubai Light" w:cs="Dubai Light"/>
          <w:noProof/>
          <w:szCs w:val="28"/>
        </w:rPr>
        <w:t>select * from coches order by consumo desc limit 1;</w:t>
      </w:r>
    </w:p>
    <w:p w14:paraId="0369CEA7" w14:textId="77777777" w:rsidR="000161F3" w:rsidRPr="005E2A88" w:rsidRDefault="000161F3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109EB95" w14:textId="37CB2E39" w:rsid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Listado de client</w:t>
      </w:r>
      <w:r w:rsidR="00532A84">
        <w:rPr>
          <w:rFonts w:ascii="Poppins" w:hAnsi="Poppins" w:cs="Poppins"/>
          <w:noProof/>
          <w:color w:val="FFC000"/>
          <w:szCs w:val="28"/>
        </w:rPr>
        <w:t>a</w:t>
      </w:r>
      <w:r w:rsidRPr="005E2A88">
        <w:rPr>
          <w:rFonts w:ascii="Poppins" w:hAnsi="Poppins" w:cs="Poppins"/>
          <w:noProof/>
          <w:color w:val="FFC000"/>
          <w:szCs w:val="28"/>
        </w:rPr>
        <w:t xml:space="preserve">s que nunca han alquilado un </w:t>
      </w:r>
      <w:r w:rsidR="00301BCF">
        <w:rPr>
          <w:rFonts w:ascii="Poppins" w:hAnsi="Poppins" w:cs="Poppins"/>
          <w:noProof/>
          <w:color w:val="FFC000"/>
          <w:szCs w:val="28"/>
        </w:rPr>
        <w:t>turismo</w:t>
      </w:r>
      <w:r w:rsidRPr="005E2A88">
        <w:rPr>
          <w:rFonts w:ascii="Poppins" w:hAnsi="Poppins" w:cs="Poppins"/>
          <w:noProof/>
          <w:color w:val="FFC000"/>
          <w:szCs w:val="28"/>
        </w:rPr>
        <w:t>.</w:t>
      </w:r>
    </w:p>
    <w:p w14:paraId="2F034BDB" w14:textId="2C81D019" w:rsidR="00BE156D" w:rsidRDefault="00BE156D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C4E6786" w14:textId="50D33BCE" w:rsidR="005E2A88" w:rsidRDefault="00D86399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D86399">
        <w:rPr>
          <w:rFonts w:ascii="Dubai Light" w:hAnsi="Dubai Light" w:cs="Dubai Light"/>
          <w:noProof/>
          <w:szCs w:val="28"/>
        </w:rPr>
        <w:t>select nombre from clientes, alquiler, coches where clientes.dni=alquiler.dni and alquiler.matricula=coches.matricula and sexo="F" and clientes.dni not in (select dni from alquiler where coches.cod_tipo="TU") group by nombre;</w:t>
      </w:r>
    </w:p>
    <w:p w14:paraId="52AA29B2" w14:textId="77777777" w:rsidR="00D86399" w:rsidRPr="005E2A88" w:rsidRDefault="00D86399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49FA099" w14:textId="229EC183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Datos del cliente que más ha pagado.</w:t>
      </w:r>
    </w:p>
    <w:p w14:paraId="26AFC6BF" w14:textId="3BED50D4" w:rsidR="005E2A88" w:rsidRDefault="005E2A88" w:rsidP="00067774">
      <w:pPr>
        <w:pStyle w:val="Prrafodelista"/>
        <w:jc w:val="both"/>
        <w:rPr>
          <w:rFonts w:ascii="Poppins" w:hAnsi="Poppins" w:cs="Poppins"/>
          <w:noProof/>
          <w:color w:val="FFC000"/>
          <w:szCs w:val="28"/>
        </w:rPr>
      </w:pPr>
    </w:p>
    <w:p w14:paraId="1A42BC0B" w14:textId="39B47C84" w:rsidR="00D97E97" w:rsidRPr="00CE21A0" w:rsidRDefault="00CE21A0" w:rsidP="00067774">
      <w:pPr>
        <w:pStyle w:val="Prrafodelista"/>
        <w:jc w:val="both"/>
        <w:rPr>
          <w:rFonts w:ascii="Dubai Light" w:hAnsi="Dubai Light" w:cs="Dubai Light"/>
          <w:noProof/>
          <w:szCs w:val="28"/>
        </w:rPr>
      </w:pPr>
      <w:r w:rsidRPr="00CE21A0">
        <w:rPr>
          <w:rFonts w:ascii="Dubai Light" w:hAnsi="Dubai Light" w:cs="Dubai Light"/>
          <w:noProof/>
          <w:szCs w:val="28"/>
        </w:rPr>
        <w:t>select clientes.*, (preciodia*(timestampdiff(day,f_alquiler,f_devolucion))) as gastado from clientes, alquiler, coches where clientes.dni=alquiler.dni and alquiler.matricula=coches.matricula group by dni order by gastado desc limit 1;</w:t>
      </w:r>
    </w:p>
    <w:p w14:paraId="60A7DB8E" w14:textId="386FAFFD" w:rsid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FBF5999" w14:textId="5ADD1082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DCF2177" w14:textId="3E43D50E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B51599F" w14:textId="0AE7F2F2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F5FDAA5" w14:textId="1B53D6A4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A5E1E3A" w14:textId="07BA904F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B3ED648" w14:textId="54AF48BE" w:rsidR="00CE21A0" w:rsidRDefault="00CE21A0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3E0C93F" w14:textId="41956588" w:rsidR="00CE21A0" w:rsidRPr="00B3131F" w:rsidRDefault="00CE21A0" w:rsidP="00B3131F">
      <w:pPr>
        <w:jc w:val="both"/>
        <w:rPr>
          <w:rFonts w:ascii="Poppins" w:hAnsi="Poppins" w:cs="Poppins"/>
          <w:noProof/>
          <w:color w:val="FFC000"/>
          <w:szCs w:val="28"/>
        </w:rPr>
      </w:pPr>
    </w:p>
    <w:p w14:paraId="0AE0F5E3" w14:textId="4C14D8F4" w:rsidR="005E2A88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lastRenderedPageBreak/>
        <w:t>Añadir el campo Mail (varchar - 50) a la tabla clientes. Rellenar con datos.</w:t>
      </w:r>
    </w:p>
    <w:p w14:paraId="5CC6A781" w14:textId="77777777" w:rsidR="005E2A88" w:rsidRP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345B2F2" w14:textId="77777777" w:rsidR="005E2A88" w:rsidRPr="00CE21A0" w:rsidRDefault="005E2A88" w:rsidP="00067774">
      <w:pPr>
        <w:ind w:firstLine="360"/>
        <w:jc w:val="both"/>
        <w:rPr>
          <w:rFonts w:ascii="Poppins" w:eastAsia="Times New Roman" w:hAnsi="Poppins" w:cs="Poppins"/>
          <w:b w:val="0"/>
          <w:bCs/>
          <w:noProof/>
          <w:color w:val="FFC000"/>
          <w:sz w:val="22"/>
          <w:lang w:eastAsia="zh-CN"/>
        </w:rPr>
      </w:pPr>
      <w:r w:rsidRPr="00CE21A0">
        <w:rPr>
          <w:rFonts w:ascii="Poppins" w:eastAsia="Times New Roman" w:hAnsi="Poppins" w:cs="Poppins"/>
          <w:b w:val="0"/>
          <w:bCs/>
          <w:noProof/>
          <w:color w:val="FFC000"/>
          <w:sz w:val="22"/>
          <w:lang w:eastAsia="zh-CN"/>
        </w:rPr>
        <w:t>La instrucción necesaria sería:</w:t>
      </w:r>
    </w:p>
    <w:p w14:paraId="53EED191" w14:textId="12F941CD" w:rsidR="005E2A88" w:rsidRDefault="005E2A88" w:rsidP="00067774">
      <w:pPr>
        <w:ind w:firstLine="360"/>
        <w:jc w:val="both"/>
        <w:rPr>
          <w:rFonts w:ascii="Poppins" w:eastAsia="Times New Roman" w:hAnsi="Poppins" w:cs="Poppins"/>
          <w:b w:val="0"/>
          <w:bCs/>
          <w:noProof/>
          <w:color w:val="FFC000"/>
          <w:sz w:val="22"/>
          <w:lang w:eastAsia="zh-CN"/>
        </w:rPr>
      </w:pPr>
      <w:r w:rsidRPr="00CE21A0">
        <w:rPr>
          <w:rFonts w:ascii="Poppins" w:eastAsia="Times New Roman" w:hAnsi="Poppins" w:cs="Poppins"/>
          <w:b w:val="0"/>
          <w:bCs/>
          <w:noProof/>
          <w:color w:val="FFC000"/>
          <w:sz w:val="22"/>
          <w:lang w:eastAsia="zh-CN"/>
        </w:rPr>
        <w:t>ALTER TABLE Nombre_tabla ADD Nombre_campo tipo_dato;</w:t>
      </w:r>
    </w:p>
    <w:p w14:paraId="7F5E069F" w14:textId="553107F5" w:rsidR="00525F19" w:rsidRDefault="00525F19" w:rsidP="00067774">
      <w:pPr>
        <w:ind w:firstLine="360"/>
        <w:jc w:val="both"/>
        <w:rPr>
          <w:rFonts w:ascii="Poppins" w:eastAsia="Times New Roman" w:hAnsi="Poppins" w:cs="Poppins"/>
          <w:b w:val="0"/>
          <w:bCs/>
          <w:noProof/>
          <w:color w:val="FFC000"/>
          <w:sz w:val="22"/>
          <w:lang w:eastAsia="zh-CN"/>
        </w:rPr>
      </w:pPr>
    </w:p>
    <w:p w14:paraId="550B2821" w14:textId="17AD920C" w:rsidR="00525F19" w:rsidRPr="000F0765" w:rsidRDefault="00525F19" w:rsidP="00067774">
      <w:pPr>
        <w:ind w:left="360" w:firstLine="360"/>
        <w:jc w:val="both"/>
        <w:rPr>
          <w:rFonts w:ascii="Dubai Light" w:eastAsia="Times New Roman" w:hAnsi="Dubai Light" w:cs="Dubai Light"/>
          <w:b w:val="0"/>
          <w:bCs/>
          <w:noProof/>
          <w:color w:val="auto"/>
          <w:sz w:val="24"/>
          <w:szCs w:val="24"/>
          <w:lang w:eastAsia="zh-CN"/>
        </w:rPr>
      </w:pPr>
      <w:r w:rsidRPr="000F0765">
        <w:rPr>
          <w:rFonts w:ascii="Dubai Light" w:eastAsia="Times New Roman" w:hAnsi="Dubai Light" w:cs="Dubai Light"/>
          <w:b w:val="0"/>
          <w:bCs/>
          <w:noProof/>
          <w:color w:val="auto"/>
          <w:sz w:val="24"/>
          <w:szCs w:val="24"/>
          <w:lang w:eastAsia="zh-CN"/>
        </w:rPr>
        <w:t>alter table clientes add mail varchar(50);</w:t>
      </w:r>
    </w:p>
    <w:p w14:paraId="78C88B41" w14:textId="409345F5" w:rsidR="00525F19" w:rsidRPr="000F0765" w:rsidRDefault="00525F19" w:rsidP="00067774">
      <w:pPr>
        <w:ind w:left="360" w:firstLine="360"/>
        <w:jc w:val="both"/>
        <w:rPr>
          <w:rFonts w:ascii="Dubai Light" w:eastAsia="Times New Roman" w:hAnsi="Dubai Light" w:cs="Dubai Light"/>
          <w:b w:val="0"/>
          <w:bCs/>
          <w:noProof/>
          <w:color w:val="auto"/>
          <w:sz w:val="24"/>
          <w:szCs w:val="24"/>
          <w:lang w:eastAsia="zh-CN"/>
        </w:rPr>
      </w:pPr>
    </w:p>
    <w:p w14:paraId="6CEF9FE4" w14:textId="6C87AF17" w:rsidR="00525F19" w:rsidRPr="000F0765" w:rsidRDefault="00672920" w:rsidP="00067774">
      <w:pPr>
        <w:ind w:left="360" w:firstLine="360"/>
        <w:jc w:val="both"/>
        <w:rPr>
          <w:rFonts w:ascii="Dubai Light" w:eastAsia="Times New Roman" w:hAnsi="Dubai Light" w:cs="Dubai Light"/>
          <w:b w:val="0"/>
          <w:bCs/>
          <w:noProof/>
          <w:color w:val="auto"/>
          <w:sz w:val="24"/>
          <w:szCs w:val="24"/>
          <w:lang w:eastAsia="zh-CN"/>
        </w:rPr>
      </w:pPr>
      <w:r w:rsidRPr="000F0765">
        <w:rPr>
          <w:rFonts w:ascii="Dubai Light" w:eastAsia="Times New Roman" w:hAnsi="Dubai Light" w:cs="Dubai Light"/>
          <w:b w:val="0"/>
          <w:bCs/>
          <w:noProof/>
          <w:color w:val="auto"/>
          <w:sz w:val="24"/>
          <w:szCs w:val="24"/>
          <w:lang w:eastAsia="zh-CN"/>
        </w:rPr>
        <w:t>update clientes set mail="cliente@gmail.com";</w:t>
      </w:r>
    </w:p>
    <w:p w14:paraId="5AB2BF46" w14:textId="77777777" w:rsidR="005E2A88" w:rsidRPr="005E2A88" w:rsidRDefault="005E2A88" w:rsidP="00067774">
      <w:pPr>
        <w:jc w:val="both"/>
        <w:rPr>
          <w:rFonts w:ascii="Poppins" w:eastAsia="Times New Roman" w:hAnsi="Poppins" w:cs="Poppins"/>
          <w:b w:val="0"/>
          <w:bCs/>
          <w:noProof/>
          <w:color w:val="FFC000"/>
          <w:szCs w:val="28"/>
          <w:lang w:eastAsia="zh-CN"/>
        </w:rPr>
      </w:pPr>
    </w:p>
    <w:p w14:paraId="5E3057A8" w14:textId="0842A52F" w:rsidR="006C4577" w:rsidRPr="005E2A88" w:rsidRDefault="005E2A88" w:rsidP="00067774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5E2A88">
        <w:rPr>
          <w:rFonts w:ascii="Poppins" w:hAnsi="Poppins" w:cs="Poppins"/>
          <w:noProof/>
          <w:color w:val="FFC000"/>
          <w:szCs w:val="28"/>
        </w:rPr>
        <w:t>Obtener la factura a pagar de cada cliente en función de los días que ha alquilado un coche y el precio de éste.</w:t>
      </w:r>
    </w:p>
    <w:p w14:paraId="56474C30" w14:textId="2C54EFD5" w:rsidR="005E2A88" w:rsidRDefault="005E2A88" w:rsidP="00067774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1817633" w14:textId="3D3221A8" w:rsidR="00672920" w:rsidRPr="00067774" w:rsidRDefault="00067774" w:rsidP="0006777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067774">
        <w:rPr>
          <w:rFonts w:ascii="Dubai Light" w:hAnsi="Dubai Light" w:cs="Dubai Light"/>
          <w:noProof/>
          <w:szCs w:val="28"/>
        </w:rPr>
        <w:t>select nombre,f_alquiler ,f_devolucion , modelo, marca, preciodia, timestampdiff(day,f_alquiler,f_devolucion) as dias, (preciodia*(timestampdiff(day,f_alquiler,f_devolucion))) as factura from clientes,alquiler,coches where clientes.dni=alquiler.dni and alquiler.matricula=coches.matricula;</w:t>
      </w:r>
    </w:p>
    <w:sectPr w:rsidR="00672920" w:rsidRPr="00067774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1F31" w14:textId="77777777" w:rsidR="00075085" w:rsidRDefault="00075085">
      <w:r>
        <w:separator/>
      </w:r>
    </w:p>
    <w:p w14:paraId="07B69B75" w14:textId="77777777" w:rsidR="00075085" w:rsidRDefault="00075085"/>
  </w:endnote>
  <w:endnote w:type="continuationSeparator" w:id="0">
    <w:p w14:paraId="750C58DF" w14:textId="77777777" w:rsidR="00075085" w:rsidRDefault="00075085">
      <w:r>
        <w:continuationSeparator/>
      </w:r>
    </w:p>
    <w:p w14:paraId="75BA55B9" w14:textId="77777777" w:rsidR="00075085" w:rsidRDefault="00075085"/>
  </w:endnote>
  <w:endnote w:type="continuationNotice" w:id="1">
    <w:p w14:paraId="6FF579AE" w14:textId="77777777" w:rsidR="00075085" w:rsidRDefault="000750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A98B92D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83B2" w14:textId="77777777" w:rsidR="00075085" w:rsidRDefault="00075085">
      <w:r>
        <w:separator/>
      </w:r>
    </w:p>
    <w:p w14:paraId="6E5C0AB2" w14:textId="77777777" w:rsidR="00075085" w:rsidRDefault="00075085"/>
  </w:footnote>
  <w:footnote w:type="continuationSeparator" w:id="0">
    <w:p w14:paraId="672521AD" w14:textId="77777777" w:rsidR="00075085" w:rsidRDefault="00075085">
      <w:r>
        <w:continuationSeparator/>
      </w:r>
    </w:p>
    <w:p w14:paraId="1689D419" w14:textId="77777777" w:rsidR="00075085" w:rsidRDefault="00075085"/>
  </w:footnote>
  <w:footnote w:type="continuationNotice" w:id="1">
    <w:p w14:paraId="0404B81F" w14:textId="77777777" w:rsidR="00075085" w:rsidRDefault="0007508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79FEB1B7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CONSULTAS I: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>RENTCAR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 xml:space="preserve">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98E"/>
    <w:multiLevelType w:val="hybridMultilevel"/>
    <w:tmpl w:val="9376A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5"/>
  </w:num>
  <w:num w:numId="5">
    <w:abstractNumId w:val="17"/>
  </w:num>
  <w:num w:numId="6">
    <w:abstractNumId w:val="24"/>
  </w:num>
  <w:num w:numId="7">
    <w:abstractNumId w:val="8"/>
  </w:num>
  <w:num w:numId="8">
    <w:abstractNumId w:val="27"/>
  </w:num>
  <w:num w:numId="9">
    <w:abstractNumId w:val="26"/>
  </w:num>
  <w:num w:numId="10">
    <w:abstractNumId w:val="4"/>
  </w:num>
  <w:num w:numId="11">
    <w:abstractNumId w:val="19"/>
  </w:num>
  <w:num w:numId="12">
    <w:abstractNumId w:val="9"/>
  </w:num>
  <w:num w:numId="13">
    <w:abstractNumId w:val="6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12"/>
  </w:num>
  <w:num w:numId="19">
    <w:abstractNumId w:val="3"/>
  </w:num>
  <w:num w:numId="20">
    <w:abstractNumId w:val="10"/>
  </w:num>
  <w:num w:numId="21">
    <w:abstractNumId w:val="20"/>
  </w:num>
  <w:num w:numId="22">
    <w:abstractNumId w:val="18"/>
  </w:num>
  <w:num w:numId="23">
    <w:abstractNumId w:val="5"/>
  </w:num>
  <w:num w:numId="24">
    <w:abstractNumId w:val="15"/>
  </w:num>
  <w:num w:numId="25">
    <w:abstractNumId w:val="0"/>
  </w:num>
  <w:num w:numId="26">
    <w:abstractNumId w:val="7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161F3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59A1"/>
    <w:rsid w:val="00067046"/>
    <w:rsid w:val="0006720B"/>
    <w:rsid w:val="00067774"/>
    <w:rsid w:val="000747A0"/>
    <w:rsid w:val="00075085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62AB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0765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52"/>
    <w:rsid w:val="001C2CF2"/>
    <w:rsid w:val="001C3C1D"/>
    <w:rsid w:val="001D0F6A"/>
    <w:rsid w:val="001D45FD"/>
    <w:rsid w:val="001D565D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1BCF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24B17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3F3E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5F19"/>
    <w:rsid w:val="005275F6"/>
    <w:rsid w:val="00530677"/>
    <w:rsid w:val="005308F9"/>
    <w:rsid w:val="00532A84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60FE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2A88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2920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436D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265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5047"/>
    <w:rsid w:val="008C5B3A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097"/>
    <w:rsid w:val="00966589"/>
    <w:rsid w:val="00966B5B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4DA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485E"/>
    <w:rsid w:val="00AB5267"/>
    <w:rsid w:val="00AB564F"/>
    <w:rsid w:val="00AB6903"/>
    <w:rsid w:val="00AC2444"/>
    <w:rsid w:val="00AC29F3"/>
    <w:rsid w:val="00AD3F1F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31F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156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21A0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3D9A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399"/>
    <w:rsid w:val="00D86945"/>
    <w:rsid w:val="00D90290"/>
    <w:rsid w:val="00D9280C"/>
    <w:rsid w:val="00D92F9B"/>
    <w:rsid w:val="00D93FD4"/>
    <w:rsid w:val="00D947CC"/>
    <w:rsid w:val="00D951C5"/>
    <w:rsid w:val="00D97E97"/>
    <w:rsid w:val="00DA0B46"/>
    <w:rsid w:val="00DA1CA4"/>
    <w:rsid w:val="00DA3B13"/>
    <w:rsid w:val="00DA4384"/>
    <w:rsid w:val="00DA5F5A"/>
    <w:rsid w:val="00DA7BFC"/>
    <w:rsid w:val="00DB06DF"/>
    <w:rsid w:val="00DB1DEC"/>
    <w:rsid w:val="00DB1E0A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1D1D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0761F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41A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135</TotalTime>
  <Pages>5</Pages>
  <Words>569</Words>
  <Characters>4106</Characters>
  <Application>Microsoft Office Word</Application>
  <DocSecurity>0</DocSecurity>
  <Lines>141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37</cp:revision>
  <cp:lastPrinted>2022-10-07T10:24:00Z</cp:lastPrinted>
  <dcterms:created xsi:type="dcterms:W3CDTF">2022-11-02T09:07:00Z</dcterms:created>
  <dcterms:modified xsi:type="dcterms:W3CDTF">2022-11-02T11:21:00Z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