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59207ABF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CONSULTAS </w:t>
                                  </w:r>
                                  <w:r w:rsidR="006504EC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 w:rsidR="00171B63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: </w:t>
                                  </w:r>
                                  <w:r w:rsidR="004D3F3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RENTCAR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59207ABF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CONSULTAS </w:t>
                            </w:r>
                            <w:r w:rsidR="006504EC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 w:rsidR="00171B63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V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4D3F3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RENTCAR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BA8002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5238ED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87A09E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F78C3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2488638A" w14:textId="4DFEDBC6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bookmarkStart w:id="0" w:name="_¿Qué_es_HTTP"/>
      <w:bookmarkEnd w:id="0"/>
      <w:r w:rsidRPr="00171B63">
        <w:rPr>
          <w:rFonts w:ascii="Poppins" w:hAnsi="Poppins" w:cs="Poppins"/>
          <w:b/>
          <w:bCs/>
          <w:noProof/>
          <w:color w:val="DAA600"/>
          <w:szCs w:val="28"/>
        </w:rPr>
        <w:lastRenderedPageBreak/>
        <w:t>Establecer todas las claves ajenas de la base de datos.</w:t>
      </w:r>
    </w:p>
    <w:p w14:paraId="45422314" w14:textId="1548A28A" w:rsidR="00171B63" w:rsidRDefault="00171B63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1E904DAB" w14:textId="4D90C9F1" w:rsidR="00171B63" w:rsidRDefault="00C726B0" w:rsidP="00171B63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C726B0">
        <w:rPr>
          <w:rFonts w:ascii="Dubai Light" w:hAnsi="Dubai Light" w:cs="Dubai Light"/>
          <w:noProof/>
          <w:szCs w:val="28"/>
        </w:rPr>
        <w:t>alter table coches add foreign key (cod_tipo) references tipo (cod_tipo);</w:t>
      </w:r>
    </w:p>
    <w:p w14:paraId="469FEED4" w14:textId="009A116A" w:rsidR="00C726B0" w:rsidRDefault="00C726B0" w:rsidP="00171B63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319AAD2E" w14:textId="2CCD5597" w:rsidR="00C726B0" w:rsidRDefault="007A5B51" w:rsidP="00171B63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7A5B51">
        <w:rPr>
          <w:rFonts w:ascii="Dubai Light" w:hAnsi="Dubai Light" w:cs="Dubai Light"/>
          <w:noProof/>
          <w:szCs w:val="28"/>
        </w:rPr>
        <w:t>alter table coches add foreign key (cod_combustible) references combustible (cod_combustible);</w:t>
      </w:r>
    </w:p>
    <w:p w14:paraId="50559198" w14:textId="77777777" w:rsidR="007A5B51" w:rsidRPr="00C726B0" w:rsidRDefault="007A5B51" w:rsidP="00171B63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54DB6DE8" w14:textId="77777777" w:rsidR="00171B63" w:rsidRPr="00171B63" w:rsidRDefault="00171B63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1F5F7D7A" w14:textId="261BFBB3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Crear una vista con los coches de gasolina y gasoil.</w:t>
      </w:r>
    </w:p>
    <w:p w14:paraId="1A93C1B8" w14:textId="317B7275" w:rsidR="00A15CD8" w:rsidRDefault="00A15CD8" w:rsidP="00A15CD8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67E2B856" w14:textId="23480832" w:rsidR="00A15CD8" w:rsidRPr="00C53735" w:rsidRDefault="00C53735" w:rsidP="00A15CD8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C53735">
        <w:rPr>
          <w:rFonts w:ascii="Dubai Light" w:hAnsi="Dubai Light" w:cs="Dubai Light"/>
          <w:noProof/>
          <w:szCs w:val="28"/>
        </w:rPr>
        <w:t xml:space="preserve">create view </w:t>
      </w:r>
      <w:r w:rsidR="00607199">
        <w:rPr>
          <w:rFonts w:ascii="Dubai Light" w:hAnsi="Dubai Light" w:cs="Dubai Light"/>
          <w:noProof/>
          <w:szCs w:val="28"/>
        </w:rPr>
        <w:t>ejer_02</w:t>
      </w:r>
      <w:r w:rsidRPr="00C53735">
        <w:rPr>
          <w:rFonts w:ascii="Dubai Light" w:hAnsi="Dubai Light" w:cs="Dubai Light"/>
          <w:noProof/>
          <w:szCs w:val="28"/>
        </w:rPr>
        <w:t xml:space="preserve"> as select * from coches where cod_combustible="D" or cod_combustible="G";</w:t>
      </w:r>
    </w:p>
    <w:p w14:paraId="0AC700B7" w14:textId="77777777" w:rsidR="00171B63" w:rsidRPr="00607199" w:rsidRDefault="00171B63" w:rsidP="00607199">
      <w:pPr>
        <w:jc w:val="both"/>
        <w:rPr>
          <w:rFonts w:ascii="Poppins" w:hAnsi="Poppins" w:cs="Poppins"/>
          <w:bCs/>
          <w:noProof/>
          <w:color w:val="DAA600"/>
          <w:szCs w:val="28"/>
        </w:rPr>
      </w:pPr>
    </w:p>
    <w:p w14:paraId="774645DC" w14:textId="0B9BC413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Crear una vista con los clientes menores de 25 años que han alquilado deportivos o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 xml:space="preserve"> 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furgonetas.</w:t>
      </w:r>
    </w:p>
    <w:p w14:paraId="71BDB583" w14:textId="15E94DAA" w:rsidR="00C53735" w:rsidRDefault="00C53735" w:rsidP="00C53735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32553BF7" w14:textId="5B3C374C" w:rsidR="00C53735" w:rsidRPr="00B41930" w:rsidRDefault="006E2CEE" w:rsidP="00C53735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B41930">
        <w:rPr>
          <w:rFonts w:ascii="Dubai Light" w:hAnsi="Dubai Light" w:cs="Dubai Light"/>
          <w:noProof/>
          <w:szCs w:val="28"/>
        </w:rPr>
        <w:t xml:space="preserve">create view </w:t>
      </w:r>
      <w:r w:rsidR="00B41930" w:rsidRPr="00B41930">
        <w:rPr>
          <w:rFonts w:ascii="Dubai Light" w:hAnsi="Dubai Light" w:cs="Dubai Light"/>
          <w:noProof/>
          <w:szCs w:val="28"/>
        </w:rPr>
        <w:t xml:space="preserve">ejer_03 </w:t>
      </w:r>
      <w:r w:rsidR="00072519">
        <w:rPr>
          <w:rFonts w:ascii="Dubai Light" w:hAnsi="Dubai Light" w:cs="Dubai Light"/>
          <w:noProof/>
          <w:szCs w:val="28"/>
        </w:rPr>
        <w:t xml:space="preserve">as </w:t>
      </w:r>
      <w:r w:rsidRPr="00B41930">
        <w:rPr>
          <w:rFonts w:ascii="Dubai Light" w:hAnsi="Dubai Light" w:cs="Dubai Light"/>
          <w:noProof/>
          <w:szCs w:val="28"/>
        </w:rPr>
        <w:t>select clientes.* from clientes,alquiler,coches where clientes.dni=alquiler.dni and coches.matricula=alquiler.matricula and timestampdiff(year,f_nac,curdate())&lt;25 and (cod_tipo="DE" or cod_tipo="FU");</w:t>
      </w:r>
    </w:p>
    <w:p w14:paraId="39D127C3" w14:textId="77777777" w:rsidR="00171B63" w:rsidRPr="00B41930" w:rsidRDefault="00171B63" w:rsidP="00B41930">
      <w:pPr>
        <w:jc w:val="both"/>
        <w:rPr>
          <w:rFonts w:ascii="Poppins" w:hAnsi="Poppins" w:cs="Poppins"/>
          <w:bCs/>
          <w:noProof/>
          <w:color w:val="DAA600"/>
          <w:szCs w:val="28"/>
        </w:rPr>
      </w:pPr>
    </w:p>
    <w:p w14:paraId="4CF481ED" w14:textId="1496B0CF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Crear una vista con los coches y nombre de clientes que han alquilado los varones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 xml:space="preserve"> 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que no sean de Ubeda.</w:t>
      </w:r>
    </w:p>
    <w:p w14:paraId="7409ACA5" w14:textId="32311FAB" w:rsidR="00B41930" w:rsidRDefault="00B41930" w:rsidP="00B41930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2198A1FD" w14:textId="1334A105" w:rsidR="00B41930" w:rsidRPr="00072519" w:rsidRDefault="00072519" w:rsidP="00B41930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>
        <w:rPr>
          <w:rFonts w:ascii="Dubai Light" w:hAnsi="Dubai Light" w:cs="Dubai Light"/>
          <w:noProof/>
          <w:szCs w:val="28"/>
        </w:rPr>
        <w:t xml:space="preserve">create view ejer_04 as </w:t>
      </w:r>
      <w:r w:rsidRPr="00072519">
        <w:rPr>
          <w:rFonts w:ascii="Dubai Light" w:hAnsi="Dubai Light" w:cs="Dubai Light"/>
          <w:noProof/>
          <w:szCs w:val="28"/>
        </w:rPr>
        <w:t>select nombre, coches.* from clientes, alquiler, coches where clientes.dni=alquiler.dni and coches.matricula=alquiler.matricula and sexo="M" and ciudad != "Úbeda";</w:t>
      </w:r>
    </w:p>
    <w:p w14:paraId="2118BB8E" w14:textId="77777777" w:rsidR="00171B63" w:rsidRPr="00171B63" w:rsidRDefault="00171B63" w:rsidP="00171B63">
      <w:pPr>
        <w:pStyle w:val="Prrafodelista"/>
        <w:ind w:left="0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1CB652C7" w14:textId="77777777" w:rsidR="00171B63" w:rsidRPr="00171B63" w:rsidRDefault="00171B63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59F761A4" w14:textId="3022493C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Crear una vista con todos los coches, incluyendo descripción de color, de tipo de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 xml:space="preserve"> 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vehículo y de combustible ordenada por precio.</w:t>
      </w:r>
    </w:p>
    <w:p w14:paraId="2E60487B" w14:textId="3EC96DAD" w:rsidR="00072519" w:rsidRDefault="00072519" w:rsidP="00072519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50815B44" w14:textId="4EFC2B2C" w:rsidR="00072519" w:rsidRDefault="005D7F4F" w:rsidP="00072519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>
        <w:rPr>
          <w:rFonts w:ascii="Dubai Light" w:hAnsi="Dubai Light" w:cs="Dubai Light"/>
          <w:noProof/>
          <w:szCs w:val="28"/>
        </w:rPr>
        <w:t xml:space="preserve">Create view ejer_05 as </w:t>
      </w:r>
      <w:r w:rsidRPr="005D7F4F">
        <w:rPr>
          <w:rFonts w:ascii="Dubai Light" w:hAnsi="Dubai Light" w:cs="Dubai Light"/>
          <w:noProof/>
          <w:szCs w:val="28"/>
        </w:rPr>
        <w:t>select coches.*, color.descripcion, combustible.descripcion from coches, color, combustible where coches.cod_color=color.cod_color and combustible.cod_combustible=coches.cod_combustible order by preciodia;</w:t>
      </w:r>
    </w:p>
    <w:p w14:paraId="3B111B77" w14:textId="1A576DF6" w:rsidR="005D7F4F" w:rsidRDefault="005D7F4F" w:rsidP="00072519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27224605" w14:textId="68E4E483" w:rsidR="005D7F4F" w:rsidRDefault="005D7F4F" w:rsidP="00072519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754AB2C8" w14:textId="77777777" w:rsidR="005D7F4F" w:rsidRPr="005D7F4F" w:rsidRDefault="005D7F4F" w:rsidP="00072519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4A0CC461" w14:textId="1D6F36F0" w:rsidR="00171B63" w:rsidRDefault="00171B63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4E9B67AF" w14:textId="77777777" w:rsidR="00607199" w:rsidRPr="00563809" w:rsidRDefault="00607199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  <w:u w:val="single"/>
        </w:rPr>
      </w:pPr>
    </w:p>
    <w:p w14:paraId="2AF7F9D4" w14:textId="5DB2FEF4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lastRenderedPageBreak/>
        <w:t>Crear una tabla con clave primaria llamada Mujeres, en la que se almacenaran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 xml:space="preserve"> 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todas las clientas.</w:t>
      </w:r>
    </w:p>
    <w:p w14:paraId="36EBAD09" w14:textId="0A59F64F" w:rsidR="005D7F4F" w:rsidRDefault="005D7F4F" w:rsidP="005D7F4F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384AE57A" w14:textId="0A06EA85" w:rsidR="005D7F4F" w:rsidRPr="00494DCD" w:rsidRDefault="0097289D" w:rsidP="005D7F4F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494DCD">
        <w:rPr>
          <w:rFonts w:ascii="Dubai Light" w:hAnsi="Dubai Light" w:cs="Dubai Light"/>
          <w:noProof/>
          <w:szCs w:val="28"/>
        </w:rPr>
        <w:t>create table Mujeres as select * from clientes where sexo="F";</w:t>
      </w:r>
    </w:p>
    <w:p w14:paraId="465F9628" w14:textId="5C104BF4" w:rsidR="00494DCD" w:rsidRPr="00494DCD" w:rsidRDefault="00494DCD" w:rsidP="005D7F4F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783EBE28" w14:textId="267BDAB6" w:rsidR="00494DCD" w:rsidRPr="00494DCD" w:rsidRDefault="00494DCD" w:rsidP="005D7F4F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494DCD">
        <w:rPr>
          <w:rFonts w:ascii="Dubai Light" w:hAnsi="Dubai Light" w:cs="Dubai Light"/>
          <w:noProof/>
          <w:szCs w:val="28"/>
        </w:rPr>
        <w:t>alter table mujeres add primary key(DNI);</w:t>
      </w:r>
    </w:p>
    <w:p w14:paraId="34B13D03" w14:textId="77777777" w:rsidR="00171B63" w:rsidRPr="00171B63" w:rsidRDefault="00171B63" w:rsidP="00171B63">
      <w:pPr>
        <w:jc w:val="both"/>
        <w:rPr>
          <w:rFonts w:ascii="Poppins" w:hAnsi="Poppins" w:cs="Poppins"/>
          <w:bCs/>
          <w:noProof/>
          <w:color w:val="DAA600"/>
          <w:szCs w:val="28"/>
        </w:rPr>
      </w:pPr>
    </w:p>
    <w:p w14:paraId="2ED4D2F4" w14:textId="0F0D83F1" w:rsidR="00171B63" w:rsidRP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Crear una tabla con clave primaria llamada Mujeres2, en la que se almacenaran las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 xml:space="preserve"> 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mujeres que nunca han alquilado un coche.</w:t>
      </w:r>
    </w:p>
    <w:p w14:paraId="148B804E" w14:textId="77876349" w:rsidR="00171B63" w:rsidRDefault="00171B63" w:rsidP="00171B63">
      <w:pPr>
        <w:pStyle w:val="Prrafodelista"/>
        <w:ind w:left="0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50938E30" w14:textId="244EAD29" w:rsidR="001E50B4" w:rsidRDefault="001E50B4" w:rsidP="001E50B4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494DCD">
        <w:rPr>
          <w:rFonts w:ascii="Dubai Light" w:hAnsi="Dubai Light" w:cs="Dubai Light"/>
          <w:noProof/>
          <w:szCs w:val="28"/>
        </w:rPr>
        <w:t>create table Mujeres</w:t>
      </w:r>
      <w:r w:rsidR="001F3971">
        <w:rPr>
          <w:rFonts w:ascii="Dubai Light" w:hAnsi="Dubai Light" w:cs="Dubai Light"/>
          <w:noProof/>
          <w:szCs w:val="28"/>
        </w:rPr>
        <w:t>2</w:t>
      </w:r>
      <w:r w:rsidRPr="00494DCD">
        <w:rPr>
          <w:rFonts w:ascii="Dubai Light" w:hAnsi="Dubai Light" w:cs="Dubai Light"/>
          <w:noProof/>
          <w:szCs w:val="28"/>
        </w:rPr>
        <w:t xml:space="preserve"> as select * from clientes where sexo="F"</w:t>
      </w:r>
      <w:r w:rsidR="001F3971">
        <w:rPr>
          <w:rFonts w:ascii="Dubai Light" w:hAnsi="Dubai Light" w:cs="Dubai Light"/>
          <w:noProof/>
          <w:szCs w:val="28"/>
        </w:rPr>
        <w:t xml:space="preserve"> </w:t>
      </w:r>
      <w:r w:rsidR="001F3971" w:rsidRPr="001F3971">
        <w:rPr>
          <w:rFonts w:ascii="Dubai Light" w:hAnsi="Dubai Light" w:cs="Dubai Light"/>
          <w:noProof/>
          <w:szCs w:val="28"/>
        </w:rPr>
        <w:t>and clientes.dni=alquiler.dni and clientes.dni not in(select dni from alquiler)</w:t>
      </w:r>
      <w:r w:rsidRPr="00494DCD">
        <w:rPr>
          <w:rFonts w:ascii="Dubai Light" w:hAnsi="Dubai Light" w:cs="Dubai Light"/>
          <w:noProof/>
          <w:szCs w:val="28"/>
        </w:rPr>
        <w:t>;</w:t>
      </w:r>
    </w:p>
    <w:p w14:paraId="7955C599" w14:textId="6A8A7843" w:rsidR="001F3971" w:rsidRDefault="001F3971" w:rsidP="001E50B4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47358134" w14:textId="77777777" w:rsidR="001F3971" w:rsidRPr="00494DCD" w:rsidRDefault="001F3971" w:rsidP="001F3971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494DCD">
        <w:rPr>
          <w:rFonts w:ascii="Dubai Light" w:hAnsi="Dubai Light" w:cs="Dubai Light"/>
          <w:noProof/>
          <w:szCs w:val="28"/>
        </w:rPr>
        <w:t>alter table mujeres add primary key(DNI);</w:t>
      </w:r>
    </w:p>
    <w:p w14:paraId="4AED5168" w14:textId="77777777" w:rsidR="00494DCD" w:rsidRPr="00171B63" w:rsidRDefault="00494DCD" w:rsidP="00171B63">
      <w:pPr>
        <w:pStyle w:val="Prrafodelista"/>
        <w:ind w:left="0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2C63E323" w14:textId="77777777" w:rsidR="00171B63" w:rsidRPr="00171B63" w:rsidRDefault="00171B63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60E3C788" w14:textId="6798D695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Crear una vista con los nombres de los clientes y las veces que han alquilado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 xml:space="preserve"> 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coches.</w:t>
      </w:r>
    </w:p>
    <w:p w14:paraId="6D6D006C" w14:textId="09B61777" w:rsidR="001F3971" w:rsidRDefault="001F3971" w:rsidP="001F3971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29AED6D2" w14:textId="4289CCED" w:rsidR="001F3971" w:rsidRPr="00575FAD" w:rsidRDefault="00575FAD" w:rsidP="001F3971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>
        <w:rPr>
          <w:rFonts w:ascii="Dubai Light" w:hAnsi="Dubai Light" w:cs="Dubai Light"/>
          <w:noProof/>
          <w:szCs w:val="28"/>
        </w:rPr>
        <w:t xml:space="preserve">create view </w:t>
      </w:r>
      <w:r w:rsidR="004F43AC">
        <w:rPr>
          <w:rFonts w:ascii="Dubai Light" w:hAnsi="Dubai Light" w:cs="Dubai Light"/>
          <w:noProof/>
          <w:szCs w:val="28"/>
        </w:rPr>
        <w:t xml:space="preserve">ejer_08 as </w:t>
      </w:r>
      <w:r w:rsidRPr="00575FAD">
        <w:rPr>
          <w:rFonts w:ascii="Dubai Light" w:hAnsi="Dubai Light" w:cs="Dubai Light"/>
          <w:noProof/>
          <w:szCs w:val="28"/>
        </w:rPr>
        <w:t>select clientes.nombre, count(clientes.nombre) as veces_alquilado from clientes, alquiler where clientes.dni=alquiler.dni group by nombre;</w:t>
      </w:r>
    </w:p>
    <w:p w14:paraId="7900D22C" w14:textId="77777777" w:rsidR="00171B63" w:rsidRPr="00171B63" w:rsidRDefault="00171B63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1BDDA2DA" w14:textId="3B876568" w:rsidR="00171B63" w:rsidRDefault="00171B63" w:rsidP="00171B63">
      <w:pPr>
        <w:pStyle w:val="Prrafodelista"/>
        <w:numPr>
          <w:ilvl w:val="0"/>
          <w:numId w:val="30"/>
        </w:numPr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Crear una tabla llamada Coches2 clonada de coches. A continuación, borrar de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 xml:space="preserve"> </w:t>
      </w: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coches2 los coches con un consumo superior a la media.</w:t>
      </w:r>
    </w:p>
    <w:p w14:paraId="544A214B" w14:textId="3AEC2445" w:rsidR="004F43AC" w:rsidRDefault="004F43AC" w:rsidP="004F43AC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103845BC" w14:textId="31422B83" w:rsidR="004F43AC" w:rsidRPr="00BB4B8F" w:rsidRDefault="00045D90" w:rsidP="004F43A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BB4B8F">
        <w:rPr>
          <w:rFonts w:ascii="Dubai Light" w:hAnsi="Dubai Light" w:cs="Dubai Light"/>
          <w:noProof/>
          <w:szCs w:val="28"/>
        </w:rPr>
        <w:t>create table coches2 as select * from coches;</w:t>
      </w:r>
    </w:p>
    <w:p w14:paraId="528C1C74" w14:textId="642C7324" w:rsidR="006102FC" w:rsidRPr="00BB4B8F" w:rsidRDefault="006102FC" w:rsidP="004F43A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184A2697" w14:textId="25A90CE7" w:rsidR="006102FC" w:rsidRPr="00BB4B8F" w:rsidRDefault="006102FC" w:rsidP="004F43A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BB4B8F">
        <w:rPr>
          <w:rFonts w:ascii="Dubai Light" w:hAnsi="Dubai Light" w:cs="Dubai Light"/>
          <w:noProof/>
          <w:szCs w:val="28"/>
        </w:rPr>
        <w:t>delete</w:t>
      </w:r>
      <w:r w:rsidRPr="00BB4B8F">
        <w:rPr>
          <w:rFonts w:ascii="Dubai Light" w:hAnsi="Dubai Light" w:cs="Dubai Light"/>
          <w:noProof/>
          <w:szCs w:val="28"/>
        </w:rPr>
        <w:t xml:space="preserve"> from coches2 where consumo&gt;(select avg(consumo) from coches2);</w:t>
      </w:r>
    </w:p>
    <w:p w14:paraId="301DAA6F" w14:textId="77777777" w:rsidR="00171B63" w:rsidRPr="00171B63" w:rsidRDefault="00171B63" w:rsidP="00171B63">
      <w:pPr>
        <w:pStyle w:val="Prrafodelista"/>
        <w:ind w:left="0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17FFC041" w14:textId="77777777" w:rsidR="00171B63" w:rsidRPr="00171B63" w:rsidRDefault="00171B63" w:rsidP="00171B63">
      <w:pPr>
        <w:pStyle w:val="Prrafodelista"/>
        <w:ind w:left="36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5FFE1239" w14:textId="665B2D10" w:rsidR="006504EC" w:rsidRDefault="00171B63" w:rsidP="00171B63">
      <w:pPr>
        <w:pStyle w:val="Prrafodelista"/>
        <w:ind w:left="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  <w:r w:rsidRPr="00171B63">
        <w:rPr>
          <w:rFonts w:ascii="Poppins" w:hAnsi="Poppins" w:cs="Poppins"/>
          <w:b/>
          <w:bCs/>
          <w:noProof/>
          <w:color w:val="DAA600"/>
          <w:szCs w:val="28"/>
        </w:rPr>
        <w:t>10. Crear una vista con los datos de los coches y las veces que se han alquilado.</w:t>
      </w:r>
    </w:p>
    <w:p w14:paraId="52DC997A" w14:textId="4949B5DC" w:rsidR="00BB4B8F" w:rsidRDefault="00BB4B8F" w:rsidP="00171B63">
      <w:pPr>
        <w:pStyle w:val="Prrafodelista"/>
        <w:ind w:left="0"/>
        <w:jc w:val="both"/>
        <w:rPr>
          <w:rFonts w:ascii="Poppins" w:hAnsi="Poppins" w:cs="Poppins"/>
          <w:b/>
          <w:bCs/>
          <w:noProof/>
          <w:color w:val="DAA600"/>
          <w:szCs w:val="28"/>
        </w:rPr>
      </w:pPr>
    </w:p>
    <w:p w14:paraId="2BD28A4C" w14:textId="7FCCD4AA" w:rsidR="00BB4B8F" w:rsidRPr="003518DE" w:rsidRDefault="003518DE" w:rsidP="00607199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>
        <w:rPr>
          <w:rFonts w:ascii="Dubai Light" w:hAnsi="Dubai Light" w:cs="Dubai Light"/>
          <w:noProof/>
          <w:szCs w:val="28"/>
        </w:rPr>
        <w:t xml:space="preserve">create view </w:t>
      </w:r>
      <w:r w:rsidR="00863C54">
        <w:rPr>
          <w:rFonts w:ascii="Dubai Light" w:hAnsi="Dubai Light" w:cs="Dubai Light"/>
          <w:noProof/>
          <w:szCs w:val="28"/>
        </w:rPr>
        <w:t xml:space="preserve">ejer_10 as </w:t>
      </w:r>
      <w:r w:rsidRPr="003518DE">
        <w:rPr>
          <w:rFonts w:ascii="Dubai Light" w:hAnsi="Dubai Light" w:cs="Dubai Light"/>
          <w:noProof/>
          <w:szCs w:val="28"/>
        </w:rPr>
        <w:t>select count(coches.matricula) as veces_alquilado,coches.* from coches, alquiler where coches.matricula=alquiler.matricula group by coches.matricula;</w:t>
      </w:r>
    </w:p>
    <w:sectPr w:rsidR="00BB4B8F" w:rsidRPr="003518DE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CE19" w14:textId="77777777" w:rsidR="00F96ECD" w:rsidRDefault="00F96ECD">
      <w:r>
        <w:separator/>
      </w:r>
    </w:p>
    <w:p w14:paraId="668F6661" w14:textId="77777777" w:rsidR="00F96ECD" w:rsidRDefault="00F96ECD"/>
  </w:endnote>
  <w:endnote w:type="continuationSeparator" w:id="0">
    <w:p w14:paraId="040FB8A4" w14:textId="77777777" w:rsidR="00F96ECD" w:rsidRDefault="00F96ECD">
      <w:r>
        <w:continuationSeparator/>
      </w:r>
    </w:p>
    <w:p w14:paraId="6A2B0F18" w14:textId="77777777" w:rsidR="00F96ECD" w:rsidRDefault="00F96ECD"/>
  </w:endnote>
  <w:endnote w:type="continuationNotice" w:id="1">
    <w:p w14:paraId="38792A28" w14:textId="77777777" w:rsidR="00F96ECD" w:rsidRDefault="00F96E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477082F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45905" w14:textId="77777777" w:rsidR="00F96ECD" w:rsidRDefault="00F96ECD">
      <w:r>
        <w:separator/>
      </w:r>
    </w:p>
    <w:p w14:paraId="3D67C8BE" w14:textId="77777777" w:rsidR="00F96ECD" w:rsidRDefault="00F96ECD"/>
  </w:footnote>
  <w:footnote w:type="continuationSeparator" w:id="0">
    <w:p w14:paraId="27CBAA1B" w14:textId="77777777" w:rsidR="00F96ECD" w:rsidRDefault="00F96ECD">
      <w:r>
        <w:continuationSeparator/>
      </w:r>
    </w:p>
    <w:p w14:paraId="4B499E48" w14:textId="77777777" w:rsidR="00F96ECD" w:rsidRDefault="00F96ECD"/>
  </w:footnote>
  <w:footnote w:type="continuationNotice" w:id="1">
    <w:p w14:paraId="4DE707E0" w14:textId="77777777" w:rsidR="00F96ECD" w:rsidRDefault="00F96E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42631326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>CONSULTAS I</w:t>
          </w:r>
          <w:r w:rsidR="00171B63">
            <w:rPr>
              <w:rFonts w:ascii="Poppins" w:hAnsi="Poppins" w:cs="Poppins"/>
              <w:color w:val="0070C0"/>
              <w:sz w:val="20"/>
              <w:szCs w:val="16"/>
            </w:rPr>
            <w:t>V</w:t>
          </w: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: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>RENTCAR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 xml:space="preserve">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</w:t>
          </w:r>
          <w:r w:rsidR="006504EC">
            <w:rPr>
              <w:rFonts w:ascii="Poppins" w:hAnsi="Poppins" w:cs="Poppins"/>
              <w:color w:val="0070C0"/>
              <w:sz w:val="20"/>
              <w:szCs w:val="16"/>
            </w:rPr>
            <w:t xml:space="preserve">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757"/>
    <w:multiLevelType w:val="hybridMultilevel"/>
    <w:tmpl w:val="776E3746"/>
    <w:lvl w:ilvl="0" w:tplc="61207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598E"/>
    <w:multiLevelType w:val="hybridMultilevel"/>
    <w:tmpl w:val="9376A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B7476"/>
    <w:multiLevelType w:val="hybridMultilevel"/>
    <w:tmpl w:val="13EE1A06"/>
    <w:lvl w:ilvl="0" w:tplc="FF40D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7"/>
  </w:num>
  <w:num w:numId="5">
    <w:abstractNumId w:val="19"/>
  </w:num>
  <w:num w:numId="6">
    <w:abstractNumId w:val="26"/>
  </w:num>
  <w:num w:numId="7">
    <w:abstractNumId w:val="9"/>
  </w:num>
  <w:num w:numId="8">
    <w:abstractNumId w:val="29"/>
  </w:num>
  <w:num w:numId="9">
    <w:abstractNumId w:val="28"/>
  </w:num>
  <w:num w:numId="10">
    <w:abstractNumId w:val="5"/>
  </w:num>
  <w:num w:numId="11">
    <w:abstractNumId w:val="21"/>
  </w:num>
  <w:num w:numId="12">
    <w:abstractNumId w:val="10"/>
  </w:num>
  <w:num w:numId="13">
    <w:abstractNumId w:val="7"/>
  </w:num>
  <w:num w:numId="14">
    <w:abstractNumId w:val="24"/>
  </w:num>
  <w:num w:numId="15">
    <w:abstractNumId w:val="12"/>
  </w:num>
  <w:num w:numId="16">
    <w:abstractNumId w:val="25"/>
  </w:num>
  <w:num w:numId="17">
    <w:abstractNumId w:val="14"/>
  </w:num>
  <w:num w:numId="18">
    <w:abstractNumId w:val="13"/>
  </w:num>
  <w:num w:numId="19">
    <w:abstractNumId w:val="4"/>
  </w:num>
  <w:num w:numId="20">
    <w:abstractNumId w:val="11"/>
  </w:num>
  <w:num w:numId="21">
    <w:abstractNumId w:val="22"/>
  </w:num>
  <w:num w:numId="22">
    <w:abstractNumId w:val="20"/>
  </w:num>
  <w:num w:numId="23">
    <w:abstractNumId w:val="6"/>
  </w:num>
  <w:num w:numId="24">
    <w:abstractNumId w:val="17"/>
  </w:num>
  <w:num w:numId="25">
    <w:abstractNumId w:val="1"/>
  </w:num>
  <w:num w:numId="26">
    <w:abstractNumId w:val="8"/>
  </w:num>
  <w:num w:numId="27">
    <w:abstractNumId w:val="3"/>
  </w:num>
  <w:num w:numId="28">
    <w:abstractNumId w:val="2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161F3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45D90"/>
    <w:rsid w:val="00050324"/>
    <w:rsid w:val="00050A42"/>
    <w:rsid w:val="000512A1"/>
    <w:rsid w:val="00053E14"/>
    <w:rsid w:val="00062D19"/>
    <w:rsid w:val="00064EFF"/>
    <w:rsid w:val="000659A1"/>
    <w:rsid w:val="00067046"/>
    <w:rsid w:val="0006720B"/>
    <w:rsid w:val="00067774"/>
    <w:rsid w:val="00072519"/>
    <w:rsid w:val="000747A0"/>
    <w:rsid w:val="00075085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62AB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C7E83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0765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1B63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52"/>
    <w:rsid w:val="001C2CF2"/>
    <w:rsid w:val="001C3C1D"/>
    <w:rsid w:val="001D0F6A"/>
    <w:rsid w:val="001D45FD"/>
    <w:rsid w:val="001D565D"/>
    <w:rsid w:val="001E17FE"/>
    <w:rsid w:val="001E3985"/>
    <w:rsid w:val="001E50B4"/>
    <w:rsid w:val="001F1377"/>
    <w:rsid w:val="001F2BC8"/>
    <w:rsid w:val="001F3971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327"/>
    <w:rsid w:val="002E3A85"/>
    <w:rsid w:val="002E45B3"/>
    <w:rsid w:val="002E4EFE"/>
    <w:rsid w:val="002E7470"/>
    <w:rsid w:val="002F1A6D"/>
    <w:rsid w:val="002F51F5"/>
    <w:rsid w:val="002F75CD"/>
    <w:rsid w:val="00301B0B"/>
    <w:rsid w:val="00301BCF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8DE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4EE"/>
    <w:rsid w:val="003C6730"/>
    <w:rsid w:val="003C6D6A"/>
    <w:rsid w:val="003D0D0D"/>
    <w:rsid w:val="003D3863"/>
    <w:rsid w:val="003D396B"/>
    <w:rsid w:val="003D68EB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64DA"/>
    <w:rsid w:val="00417334"/>
    <w:rsid w:val="0041768A"/>
    <w:rsid w:val="0042374E"/>
    <w:rsid w:val="00423803"/>
    <w:rsid w:val="004244C3"/>
    <w:rsid w:val="00424B17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4DCD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3F3E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43AC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5F19"/>
    <w:rsid w:val="005275F6"/>
    <w:rsid w:val="00530677"/>
    <w:rsid w:val="005308F9"/>
    <w:rsid w:val="00532A84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809"/>
    <w:rsid w:val="005639EB"/>
    <w:rsid w:val="00564734"/>
    <w:rsid w:val="005654DC"/>
    <w:rsid w:val="005678D3"/>
    <w:rsid w:val="00570A79"/>
    <w:rsid w:val="00571DCF"/>
    <w:rsid w:val="00572102"/>
    <w:rsid w:val="00575A1B"/>
    <w:rsid w:val="00575FAD"/>
    <w:rsid w:val="0057729A"/>
    <w:rsid w:val="00581985"/>
    <w:rsid w:val="00583745"/>
    <w:rsid w:val="005860FE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D7F4F"/>
    <w:rsid w:val="005E274E"/>
    <w:rsid w:val="005E2A88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07199"/>
    <w:rsid w:val="006102FC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04EC"/>
    <w:rsid w:val="0065122A"/>
    <w:rsid w:val="006513FD"/>
    <w:rsid w:val="00652416"/>
    <w:rsid w:val="00653603"/>
    <w:rsid w:val="006536B7"/>
    <w:rsid w:val="00654CDF"/>
    <w:rsid w:val="0065652C"/>
    <w:rsid w:val="00656C4D"/>
    <w:rsid w:val="00661424"/>
    <w:rsid w:val="00664386"/>
    <w:rsid w:val="00672920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2CEE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92A20"/>
    <w:rsid w:val="00796A3D"/>
    <w:rsid w:val="007A0AF1"/>
    <w:rsid w:val="007A1298"/>
    <w:rsid w:val="007A270A"/>
    <w:rsid w:val="007A436D"/>
    <w:rsid w:val="007A5B51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14B4"/>
    <w:rsid w:val="008134E6"/>
    <w:rsid w:val="00814269"/>
    <w:rsid w:val="00814E3D"/>
    <w:rsid w:val="00822265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C54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C05EF"/>
    <w:rsid w:val="008C0B08"/>
    <w:rsid w:val="008C3788"/>
    <w:rsid w:val="008C39C3"/>
    <w:rsid w:val="008C4AFA"/>
    <w:rsid w:val="008C5047"/>
    <w:rsid w:val="008C5B3A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09EE"/>
    <w:rsid w:val="009513D8"/>
    <w:rsid w:val="00951EBF"/>
    <w:rsid w:val="00955DE6"/>
    <w:rsid w:val="0096052D"/>
    <w:rsid w:val="00962ACB"/>
    <w:rsid w:val="00966097"/>
    <w:rsid w:val="00966589"/>
    <w:rsid w:val="00966B5B"/>
    <w:rsid w:val="00966B81"/>
    <w:rsid w:val="00966DEE"/>
    <w:rsid w:val="0097289D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15CD8"/>
    <w:rsid w:val="00A2053F"/>
    <w:rsid w:val="00A23AFA"/>
    <w:rsid w:val="00A240B6"/>
    <w:rsid w:val="00A24DA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14A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485E"/>
    <w:rsid w:val="00AB5267"/>
    <w:rsid w:val="00AB564F"/>
    <w:rsid w:val="00AB6903"/>
    <w:rsid w:val="00AC2444"/>
    <w:rsid w:val="00AC29F3"/>
    <w:rsid w:val="00AD3F1F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065"/>
    <w:rsid w:val="00B10E18"/>
    <w:rsid w:val="00B11F2E"/>
    <w:rsid w:val="00B1456F"/>
    <w:rsid w:val="00B16423"/>
    <w:rsid w:val="00B17072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31F"/>
    <w:rsid w:val="00B31441"/>
    <w:rsid w:val="00B31FD3"/>
    <w:rsid w:val="00B335F2"/>
    <w:rsid w:val="00B35D5F"/>
    <w:rsid w:val="00B40802"/>
    <w:rsid w:val="00B41930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3257"/>
    <w:rsid w:val="00BA4B9F"/>
    <w:rsid w:val="00BA6A6F"/>
    <w:rsid w:val="00BB42D5"/>
    <w:rsid w:val="00BB4B8F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156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398E"/>
    <w:rsid w:val="00C444A9"/>
    <w:rsid w:val="00C45435"/>
    <w:rsid w:val="00C4637E"/>
    <w:rsid w:val="00C4759D"/>
    <w:rsid w:val="00C5013D"/>
    <w:rsid w:val="00C53735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26B0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21A0"/>
    <w:rsid w:val="00CE310D"/>
    <w:rsid w:val="00CE670D"/>
    <w:rsid w:val="00CF2018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12D8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3D9A"/>
    <w:rsid w:val="00D64D40"/>
    <w:rsid w:val="00D64D86"/>
    <w:rsid w:val="00D66594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399"/>
    <w:rsid w:val="00D86945"/>
    <w:rsid w:val="00D90290"/>
    <w:rsid w:val="00D9280C"/>
    <w:rsid w:val="00D92F9B"/>
    <w:rsid w:val="00D93FD4"/>
    <w:rsid w:val="00D947CC"/>
    <w:rsid w:val="00D951C5"/>
    <w:rsid w:val="00D96ABB"/>
    <w:rsid w:val="00D97E97"/>
    <w:rsid w:val="00DA0B46"/>
    <w:rsid w:val="00DA19EC"/>
    <w:rsid w:val="00DA1CA4"/>
    <w:rsid w:val="00DA3B13"/>
    <w:rsid w:val="00DA4384"/>
    <w:rsid w:val="00DA5F5A"/>
    <w:rsid w:val="00DA7BFC"/>
    <w:rsid w:val="00DB06DF"/>
    <w:rsid w:val="00DB1DEC"/>
    <w:rsid w:val="00DB1E0A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4ECB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1D1D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C2B21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0761F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96ECD"/>
    <w:rsid w:val="00FA277C"/>
    <w:rsid w:val="00FA38A7"/>
    <w:rsid w:val="00FA6882"/>
    <w:rsid w:val="00FB3D24"/>
    <w:rsid w:val="00FB41A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42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25</cp:revision>
  <cp:lastPrinted>2022-10-07T10:24:00Z</cp:lastPrinted>
  <dcterms:created xsi:type="dcterms:W3CDTF">2022-11-16T09:11:00Z</dcterms:created>
  <dcterms:modified xsi:type="dcterms:W3CDTF">2022-11-16T09:52:00Z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