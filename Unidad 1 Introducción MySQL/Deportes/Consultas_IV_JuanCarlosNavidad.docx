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FB0A9B1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53162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53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5E7CBB" w14:textId="28F37F4A" w:rsidR="00845B92" w:rsidRDefault="00780704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CONSULTAS </w:t>
                                  </w:r>
                                  <w:r w:rsidR="00845B92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</w:t>
                                  </w:r>
                                  <w:r w:rsidR="006D673F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V</w:t>
                                  </w:r>
                                  <w:r w:rsidR="00845B92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:</w:t>
                                  </w:r>
                                </w:p>
                                <w:p w14:paraId="3A851215" w14:textId="7DD04CB6" w:rsidR="00845B92" w:rsidRPr="00976497" w:rsidRDefault="00845B92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“TIENDA DEPORTES”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" filled="f" stroked="f" strokeweight=".5pt">
                      <v:textbox>
                        <w:txbxContent>
                          <w:p w14:paraId="425E7CBB" w14:textId="28F37F4A" w:rsidR="00845B92" w:rsidRDefault="00780704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CONSULTAS </w:t>
                            </w:r>
                            <w:r w:rsidR="00845B92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</w:t>
                            </w:r>
                            <w:r w:rsidR="006D673F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V</w:t>
                            </w:r>
                            <w:r w:rsidR="00845B92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14:paraId="3A851215" w14:textId="7DD04CB6" w:rsidR="00845B92" w:rsidRPr="00976497" w:rsidRDefault="00845B92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“TIENDA DEPORTES”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64111CFA" w:rsidR="00D077E9" w:rsidRPr="00976497" w:rsidRDefault="007D4E20" w:rsidP="00AB02A7">
            <w:pPr>
              <w:rPr>
                <w:noProof/>
                <w:color w:val="FFC000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5A24609E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2011680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02AB82D5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107D"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09BE3A39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1510665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AA98FF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18.95pt" to="124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" strokecolor="#ffc000" strokeweight="4.5pt"/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9B2547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83DE3B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6F18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43C67E5D" w14:textId="4D645459" w:rsidR="0064171C" w:rsidRDefault="0064171C" w:rsidP="001C3C1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bookmarkStart w:id="0" w:name="_¿Qué_es_HTTP"/>
      <w:bookmarkEnd w:id="0"/>
      <w:r w:rsidRPr="0064171C">
        <w:rPr>
          <w:rFonts w:ascii="Poppins" w:hAnsi="Poppins" w:cs="Poppins"/>
          <w:bCs/>
          <w:noProof/>
          <w:color w:val="FFC000"/>
          <w:sz w:val="28"/>
          <w:szCs w:val="28"/>
        </w:rPr>
        <w:lastRenderedPageBreak/>
        <w:t>Obtener un listado de los productos comprados en agosto de 2022.</w:t>
      </w:r>
    </w:p>
    <w:p w14:paraId="3CDEE0D6" w14:textId="73E87C46" w:rsidR="001C3C1D" w:rsidRPr="0064171C" w:rsidRDefault="00D7749B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D7749B">
        <w:rPr>
          <w:rFonts w:ascii="Poppins" w:hAnsi="Poppins" w:cs="Poppins"/>
          <w:bCs/>
          <w:noProof/>
          <w:color w:val="FFC000"/>
          <w:sz w:val="28"/>
          <w:szCs w:val="28"/>
        </w:rPr>
        <w:drawing>
          <wp:inline distT="0" distB="0" distL="0" distR="0" wp14:anchorId="38F46DC2" wp14:editId="20988AE6">
            <wp:extent cx="5814060" cy="265382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125" cy="2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90E6" w14:textId="6C733C1E" w:rsidR="0064171C" w:rsidRDefault="0064171C" w:rsidP="001C3C1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64171C">
        <w:rPr>
          <w:rFonts w:ascii="Poppins" w:hAnsi="Poppins" w:cs="Poppins"/>
          <w:bCs/>
          <w:noProof/>
          <w:color w:val="FFC000"/>
          <w:sz w:val="28"/>
          <w:szCs w:val="28"/>
        </w:rPr>
        <w:t>Contar cuantas veces se ha vendido el producto con código H003.</w:t>
      </w:r>
    </w:p>
    <w:p w14:paraId="1BD6384C" w14:textId="77777777" w:rsidR="001C3C1D" w:rsidRPr="001C3C1D" w:rsidRDefault="001C3C1D" w:rsidP="001C3C1D">
      <w:pPr>
        <w:pStyle w:val="Prrafodelista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01D8925A" w14:textId="0A8964F7" w:rsidR="001C3C1D" w:rsidRDefault="005B4194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5B4194">
        <w:rPr>
          <w:rFonts w:ascii="Poppins" w:hAnsi="Poppins" w:cs="Poppins"/>
          <w:bCs/>
          <w:noProof/>
          <w:color w:val="FFC000"/>
          <w:sz w:val="28"/>
          <w:szCs w:val="28"/>
        </w:rPr>
        <w:drawing>
          <wp:inline distT="0" distB="0" distL="0" distR="0" wp14:anchorId="53F31386" wp14:editId="3073921F">
            <wp:extent cx="5859780" cy="2289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709" cy="2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91B0" w14:textId="77777777" w:rsidR="00363302" w:rsidRPr="0064171C" w:rsidRDefault="00363302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31C59C99" w14:textId="5B4516BA" w:rsidR="0064171C" w:rsidRDefault="0064171C" w:rsidP="001C3C1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64171C">
        <w:rPr>
          <w:rFonts w:ascii="Poppins" w:hAnsi="Poppins" w:cs="Poppins"/>
          <w:bCs/>
          <w:noProof/>
          <w:color w:val="FFC000"/>
          <w:sz w:val="28"/>
          <w:szCs w:val="28"/>
        </w:rPr>
        <w:t>Obtener un listado de los clientes con 18 años.</w:t>
      </w:r>
    </w:p>
    <w:p w14:paraId="774CE048" w14:textId="5CB989C6" w:rsidR="001C3C1D" w:rsidRDefault="001C3C1D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54E75AF4" w14:textId="13167D7E" w:rsidR="005B4194" w:rsidRDefault="00CA421E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CA421E">
        <w:rPr>
          <w:rFonts w:ascii="Poppins" w:hAnsi="Poppins" w:cs="Poppins"/>
          <w:bCs/>
          <w:noProof/>
          <w:color w:val="FFC000"/>
          <w:sz w:val="28"/>
          <w:szCs w:val="28"/>
        </w:rPr>
        <w:drawing>
          <wp:inline distT="0" distB="0" distL="0" distR="0" wp14:anchorId="60D8FD33" wp14:editId="3A2FD1E7">
            <wp:extent cx="5859780" cy="3241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664" cy="3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0AEE" w14:textId="77777777" w:rsidR="005B4194" w:rsidRPr="0064171C" w:rsidRDefault="005B4194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051579A5" w14:textId="6F9F4429" w:rsidR="0064171C" w:rsidRDefault="0064171C" w:rsidP="001C3C1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64171C">
        <w:rPr>
          <w:rFonts w:ascii="Poppins" w:hAnsi="Poppins" w:cs="Poppins"/>
          <w:bCs/>
          <w:noProof/>
          <w:color w:val="FFC000"/>
          <w:sz w:val="28"/>
          <w:szCs w:val="28"/>
        </w:rPr>
        <w:t>Obtener el cliente mas joven.</w:t>
      </w:r>
    </w:p>
    <w:p w14:paraId="4C06CD55" w14:textId="77777777" w:rsidR="001C3C1D" w:rsidRPr="001C3C1D" w:rsidRDefault="001C3C1D" w:rsidP="001C3C1D">
      <w:pPr>
        <w:pStyle w:val="Prrafodelista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19FF3BA1" w14:textId="47A10A9C" w:rsidR="001C3C1D" w:rsidRDefault="008A4E19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8A4E19">
        <w:rPr>
          <w:rFonts w:ascii="Poppins" w:hAnsi="Poppins" w:cs="Poppins"/>
          <w:bCs/>
          <w:noProof/>
          <w:color w:val="FFC000"/>
          <w:sz w:val="28"/>
          <w:szCs w:val="28"/>
        </w:rPr>
        <w:drawing>
          <wp:inline distT="0" distB="0" distL="0" distR="0" wp14:anchorId="0820EDF9" wp14:editId="2544680A">
            <wp:extent cx="5882640" cy="400423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502" cy="4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146D" w14:textId="77777777" w:rsidR="00CA421E" w:rsidRPr="0064171C" w:rsidRDefault="00CA421E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23E85D2D" w14:textId="31FEA81B" w:rsidR="0064171C" w:rsidRDefault="0064171C" w:rsidP="001C3C1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64171C">
        <w:rPr>
          <w:rFonts w:ascii="Poppins" w:hAnsi="Poppins" w:cs="Poppins"/>
          <w:bCs/>
          <w:noProof/>
          <w:color w:val="FFC000"/>
          <w:sz w:val="28"/>
          <w:szCs w:val="28"/>
        </w:rPr>
        <w:t>Obtener la media de precio de los artículos vendidos el año pasado.</w:t>
      </w:r>
    </w:p>
    <w:p w14:paraId="31D7770B" w14:textId="47E91575" w:rsidR="001C3C1D" w:rsidRDefault="001C3C1D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53E91746" w14:textId="2FF06634" w:rsidR="0077308A" w:rsidRDefault="00C4637E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C4637E">
        <w:rPr>
          <w:rFonts w:ascii="Poppins" w:hAnsi="Poppins" w:cs="Poppins"/>
          <w:bCs/>
          <w:noProof/>
          <w:color w:val="FFC000"/>
          <w:sz w:val="28"/>
          <w:szCs w:val="28"/>
        </w:rPr>
        <w:drawing>
          <wp:inline distT="0" distB="0" distL="0" distR="0" wp14:anchorId="348D94FC" wp14:editId="2A9F5D02">
            <wp:extent cx="5905500" cy="3813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167" cy="3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2BE3" w14:textId="0D504173" w:rsidR="0077308A" w:rsidRDefault="0077308A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5AEB941F" w14:textId="1A9E3DB5" w:rsidR="008661AB" w:rsidRDefault="008661AB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43B2176E" w14:textId="2239A62A" w:rsidR="008661AB" w:rsidRDefault="008661AB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18A84C83" w14:textId="0B8BFA5C" w:rsidR="008661AB" w:rsidRDefault="008661AB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14105AD0" w14:textId="77777777" w:rsidR="008661AB" w:rsidRPr="0064171C" w:rsidRDefault="008661AB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1C3AD185" w14:textId="1FF9BF17" w:rsidR="006D673F" w:rsidRDefault="0064171C" w:rsidP="001C3C1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64171C">
        <w:rPr>
          <w:rFonts w:ascii="Poppins" w:hAnsi="Poppins" w:cs="Poppins"/>
          <w:bCs/>
          <w:noProof/>
          <w:color w:val="FFC000"/>
          <w:sz w:val="28"/>
          <w:szCs w:val="28"/>
        </w:rPr>
        <w:lastRenderedPageBreak/>
        <w:t>Obtener el beneficio total de las ventas de la semana pasada.</w:t>
      </w:r>
    </w:p>
    <w:p w14:paraId="4B249F29" w14:textId="5278AAAA" w:rsidR="001C3C1D" w:rsidRDefault="001C3C1D" w:rsidP="001C3C1D">
      <w:pPr>
        <w:pStyle w:val="Prrafodelista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7A381212" w14:textId="63A244D2" w:rsidR="008661AB" w:rsidRPr="001C3C1D" w:rsidRDefault="00E11436" w:rsidP="001C3C1D">
      <w:pPr>
        <w:pStyle w:val="Prrafodelista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E11436">
        <w:rPr>
          <w:rFonts w:ascii="Poppins" w:hAnsi="Poppins" w:cs="Poppins"/>
          <w:bCs/>
          <w:noProof/>
          <w:color w:val="FFC000"/>
          <w:sz w:val="28"/>
          <w:szCs w:val="28"/>
        </w:rPr>
        <w:drawing>
          <wp:inline distT="0" distB="0" distL="0" distR="0" wp14:anchorId="63370873" wp14:editId="322B3760">
            <wp:extent cx="5890180" cy="396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550" cy="4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D43C" w14:textId="77777777" w:rsidR="001C3C1D" w:rsidRDefault="001C3C1D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163FC714" w14:textId="4D370913" w:rsidR="001C3C1D" w:rsidRDefault="001C3C1D" w:rsidP="001C3C1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1C3C1D">
        <w:rPr>
          <w:rFonts w:ascii="Poppins" w:hAnsi="Poppins" w:cs="Poppins"/>
          <w:bCs/>
          <w:noProof/>
          <w:color w:val="FFC000"/>
          <w:sz w:val="28"/>
          <w:szCs w:val="28"/>
        </w:rPr>
        <w:t>Obtener el total de unidades de los productos vendidos en octubre de 2021.</w:t>
      </w:r>
    </w:p>
    <w:p w14:paraId="26C77743" w14:textId="3920A4B2" w:rsidR="001C3C1D" w:rsidRDefault="001C3C1D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345B0CF1" w14:textId="565CB0F6" w:rsidR="00E11436" w:rsidRDefault="001F4EFF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1F4EFF">
        <w:rPr>
          <w:rFonts w:ascii="Poppins" w:hAnsi="Poppins" w:cs="Poppins"/>
          <w:bCs/>
          <w:noProof/>
          <w:color w:val="FFC000"/>
          <w:sz w:val="28"/>
          <w:szCs w:val="28"/>
        </w:rPr>
        <w:drawing>
          <wp:inline distT="0" distB="0" distL="0" distR="0" wp14:anchorId="3CFDBA50" wp14:editId="6B8EE235">
            <wp:extent cx="5890260" cy="4003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901" cy="4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339" w14:textId="77777777" w:rsidR="00E11436" w:rsidRPr="001C3C1D" w:rsidRDefault="00E11436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27C50097" w14:textId="76965BAE" w:rsidR="001C3C1D" w:rsidRDefault="001C3C1D" w:rsidP="001C3C1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1C3C1D">
        <w:rPr>
          <w:rFonts w:ascii="Poppins" w:hAnsi="Poppins" w:cs="Poppins"/>
          <w:bCs/>
          <w:noProof/>
          <w:color w:val="FFC000"/>
          <w:sz w:val="28"/>
          <w:szCs w:val="28"/>
        </w:rPr>
        <w:t>Obtener la media de precio de venta de los productos.</w:t>
      </w:r>
    </w:p>
    <w:p w14:paraId="01481767" w14:textId="77777777" w:rsidR="001C3C1D" w:rsidRPr="001C3C1D" w:rsidRDefault="001C3C1D" w:rsidP="001C3C1D">
      <w:pPr>
        <w:pStyle w:val="Prrafodelista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3E4EF83F" w14:textId="3CE1F43C" w:rsidR="001C3C1D" w:rsidRDefault="00035F60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035F60">
        <w:rPr>
          <w:rFonts w:ascii="Poppins" w:hAnsi="Poppins" w:cs="Poppins"/>
          <w:bCs/>
          <w:noProof/>
          <w:color w:val="FFC000"/>
          <w:sz w:val="28"/>
          <w:szCs w:val="28"/>
        </w:rPr>
        <w:drawing>
          <wp:inline distT="0" distB="0" distL="0" distR="0" wp14:anchorId="436383E1" wp14:editId="01D5D151">
            <wp:extent cx="5924550" cy="244445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7520" cy="2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D3CE" w14:textId="77777777" w:rsidR="001F4EFF" w:rsidRPr="001C3C1D" w:rsidRDefault="001F4EFF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4BB46EC8" w14:textId="6AB643A5" w:rsidR="001C3C1D" w:rsidRDefault="001C3C1D" w:rsidP="001C3C1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1C3C1D">
        <w:rPr>
          <w:rFonts w:ascii="Poppins" w:hAnsi="Poppins" w:cs="Poppins"/>
          <w:bCs/>
          <w:noProof/>
          <w:color w:val="FFC000"/>
          <w:sz w:val="28"/>
          <w:szCs w:val="28"/>
        </w:rPr>
        <w:t>Obtener cuántos productos ha comprado el cliente “1004”.</w:t>
      </w:r>
    </w:p>
    <w:p w14:paraId="7F04802D" w14:textId="6D6A37DB" w:rsidR="001C3C1D" w:rsidRDefault="001C3C1D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1EEDC0A0" w14:textId="172C98A5" w:rsidR="00035F60" w:rsidRDefault="009503F2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9503F2">
        <w:rPr>
          <w:rFonts w:ascii="Poppins" w:hAnsi="Poppins" w:cs="Poppins"/>
          <w:bCs/>
          <w:noProof/>
          <w:color w:val="FFC000"/>
          <w:sz w:val="28"/>
          <w:szCs w:val="28"/>
        </w:rPr>
        <w:drawing>
          <wp:inline distT="0" distB="0" distL="0" distR="0" wp14:anchorId="24E8A5CB" wp14:editId="35D07193">
            <wp:extent cx="5897880" cy="521369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8802" cy="5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268F" w14:textId="77777777" w:rsidR="00035F60" w:rsidRPr="001C3C1D" w:rsidRDefault="00035F60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17749E33" w14:textId="455D542F" w:rsidR="001C3C1D" w:rsidRDefault="001C3C1D" w:rsidP="001C3C1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1C3C1D">
        <w:rPr>
          <w:rFonts w:ascii="Poppins" w:hAnsi="Poppins" w:cs="Poppins"/>
          <w:bCs/>
          <w:noProof/>
          <w:color w:val="FFC000"/>
          <w:sz w:val="28"/>
          <w:szCs w:val="28"/>
        </w:rPr>
        <w:t>Obtener el producto que se vende más caro.</w:t>
      </w:r>
    </w:p>
    <w:p w14:paraId="28735FD9" w14:textId="77777777" w:rsidR="001C3C1D" w:rsidRPr="001C3C1D" w:rsidRDefault="001C3C1D" w:rsidP="001C3C1D">
      <w:pPr>
        <w:pStyle w:val="Prrafodelista"/>
        <w:rPr>
          <w:rFonts w:ascii="Poppins" w:hAnsi="Poppins" w:cs="Poppins"/>
          <w:bCs/>
          <w:noProof/>
          <w:color w:val="FFC000"/>
          <w:sz w:val="28"/>
          <w:szCs w:val="28"/>
        </w:rPr>
      </w:pPr>
    </w:p>
    <w:p w14:paraId="6203C304" w14:textId="52F5E54A" w:rsidR="001C3C1D" w:rsidRPr="002505B9" w:rsidRDefault="00157B9C" w:rsidP="001C3C1D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28"/>
          <w:szCs w:val="28"/>
        </w:rPr>
      </w:pPr>
      <w:r w:rsidRPr="00157B9C">
        <w:rPr>
          <w:rFonts w:ascii="Poppins" w:hAnsi="Poppins" w:cs="Poppins"/>
          <w:bCs/>
          <w:noProof/>
          <w:color w:val="FFC000"/>
          <w:sz w:val="28"/>
          <w:szCs w:val="28"/>
        </w:rPr>
        <w:drawing>
          <wp:inline distT="0" distB="0" distL="0" distR="0" wp14:anchorId="3E6A30B5" wp14:editId="409E1913">
            <wp:extent cx="5935980" cy="1733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1393" cy="1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0369" w14:textId="31410774" w:rsidR="00470F62" w:rsidRPr="00B16423" w:rsidRDefault="00470F62" w:rsidP="00B16423"/>
    <w:sectPr w:rsidR="00470F62" w:rsidRPr="00B16423" w:rsidSect="00CC4D15">
      <w:headerReference w:type="default" r:id="rId21"/>
      <w:footerReference w:type="default" r:id="rId22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E297" w14:textId="77777777" w:rsidR="00914B45" w:rsidRDefault="00914B45">
      <w:r>
        <w:separator/>
      </w:r>
    </w:p>
    <w:p w14:paraId="7908C099" w14:textId="77777777" w:rsidR="00914B45" w:rsidRDefault="00914B45"/>
  </w:endnote>
  <w:endnote w:type="continuationSeparator" w:id="0">
    <w:p w14:paraId="0B57FA82" w14:textId="77777777" w:rsidR="00914B45" w:rsidRDefault="00914B45">
      <w:r>
        <w:continuationSeparator/>
      </w:r>
    </w:p>
    <w:p w14:paraId="493213A9" w14:textId="77777777" w:rsidR="00914B45" w:rsidRDefault="00914B45"/>
  </w:endnote>
  <w:endnote w:type="continuationNotice" w:id="1">
    <w:p w14:paraId="3E7EA48A" w14:textId="77777777" w:rsidR="00914B45" w:rsidRDefault="00914B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D62DD79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EF64" w14:textId="77777777" w:rsidR="00914B45" w:rsidRDefault="00914B45">
      <w:r>
        <w:separator/>
      </w:r>
    </w:p>
    <w:p w14:paraId="77D3AF29" w14:textId="77777777" w:rsidR="00914B45" w:rsidRDefault="00914B45"/>
  </w:footnote>
  <w:footnote w:type="continuationSeparator" w:id="0">
    <w:p w14:paraId="32FF360A" w14:textId="77777777" w:rsidR="00914B45" w:rsidRDefault="00914B45">
      <w:r>
        <w:continuationSeparator/>
      </w:r>
    </w:p>
    <w:p w14:paraId="03C8F168" w14:textId="77777777" w:rsidR="00914B45" w:rsidRDefault="00914B45"/>
  </w:footnote>
  <w:footnote w:type="continuationNotice" w:id="1">
    <w:p w14:paraId="4952AEBC" w14:textId="77777777" w:rsidR="00914B45" w:rsidRDefault="00914B4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35A4652E" w:rsidR="00370673" w:rsidRPr="007B68B7" w:rsidRDefault="00780704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CONSULTAS </w:t>
          </w:r>
          <w:r w:rsidR="004966F0">
            <w:rPr>
              <w:rFonts w:ascii="Poppins" w:hAnsi="Poppins" w:cs="Poppins"/>
              <w:color w:val="0070C0"/>
              <w:sz w:val="20"/>
              <w:szCs w:val="16"/>
            </w:rPr>
            <w:t>I</w:t>
          </w:r>
          <w:r w:rsidR="006D673F">
            <w:rPr>
              <w:rFonts w:ascii="Poppins" w:hAnsi="Poppins" w:cs="Poppins"/>
              <w:color w:val="0070C0"/>
              <w:sz w:val="20"/>
              <w:szCs w:val="16"/>
            </w:rPr>
            <w:t>V</w:t>
          </w:r>
          <w:r w:rsidR="004966F0">
            <w:rPr>
              <w:rFonts w:ascii="Poppins" w:hAnsi="Poppins" w:cs="Poppins"/>
              <w:color w:val="0070C0"/>
              <w:sz w:val="20"/>
              <w:szCs w:val="16"/>
            </w:rPr>
            <w:t xml:space="preserve">: “TIENDA </w:t>
          </w:r>
          <w:proofErr w:type="gramStart"/>
          <w:r w:rsidR="004966F0">
            <w:rPr>
              <w:rFonts w:ascii="Poppins" w:hAnsi="Poppins" w:cs="Poppins"/>
              <w:color w:val="0070C0"/>
              <w:sz w:val="20"/>
              <w:szCs w:val="16"/>
            </w:rPr>
            <w:t xml:space="preserve">DEPORTES”   </w:t>
          </w:r>
          <w:proofErr w:type="gramEnd"/>
          <w:r w:rsidR="004966F0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          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0458B9"/>
    <w:multiLevelType w:val="hybridMultilevel"/>
    <w:tmpl w:val="EB72F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3"/>
  </w:num>
  <w:num w:numId="5">
    <w:abstractNumId w:val="15"/>
  </w:num>
  <w:num w:numId="6">
    <w:abstractNumId w:val="22"/>
  </w:num>
  <w:num w:numId="7">
    <w:abstractNumId w:val="6"/>
  </w:num>
  <w:num w:numId="8">
    <w:abstractNumId w:val="25"/>
  </w:num>
  <w:num w:numId="9">
    <w:abstractNumId w:val="24"/>
  </w:num>
  <w:num w:numId="10">
    <w:abstractNumId w:val="2"/>
  </w:num>
  <w:num w:numId="11">
    <w:abstractNumId w:val="17"/>
  </w:num>
  <w:num w:numId="12">
    <w:abstractNumId w:val="7"/>
  </w:num>
  <w:num w:numId="13">
    <w:abstractNumId w:val="4"/>
  </w:num>
  <w:num w:numId="14">
    <w:abstractNumId w:val="20"/>
  </w:num>
  <w:num w:numId="15">
    <w:abstractNumId w:val="9"/>
  </w:num>
  <w:num w:numId="16">
    <w:abstractNumId w:val="21"/>
  </w:num>
  <w:num w:numId="17">
    <w:abstractNumId w:val="11"/>
  </w:num>
  <w:num w:numId="18">
    <w:abstractNumId w:val="10"/>
  </w:num>
  <w:num w:numId="19">
    <w:abstractNumId w:val="1"/>
  </w:num>
  <w:num w:numId="20">
    <w:abstractNumId w:val="8"/>
  </w:num>
  <w:num w:numId="21">
    <w:abstractNumId w:val="18"/>
  </w:num>
  <w:num w:numId="22">
    <w:abstractNumId w:val="16"/>
  </w:num>
  <w:num w:numId="23">
    <w:abstractNumId w:val="3"/>
  </w:num>
  <w:num w:numId="24">
    <w:abstractNumId w:val="13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21168"/>
    <w:rsid w:val="00023807"/>
    <w:rsid w:val="00023B8E"/>
    <w:rsid w:val="0002482E"/>
    <w:rsid w:val="000271D6"/>
    <w:rsid w:val="00031BC7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7046"/>
    <w:rsid w:val="0006720B"/>
    <w:rsid w:val="000747A0"/>
    <w:rsid w:val="0007650E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D0C"/>
    <w:rsid w:val="000A66C0"/>
    <w:rsid w:val="000A6858"/>
    <w:rsid w:val="000A75AD"/>
    <w:rsid w:val="000B1809"/>
    <w:rsid w:val="000B5653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C3C1D"/>
    <w:rsid w:val="001D0F6A"/>
    <w:rsid w:val="001D45FD"/>
    <w:rsid w:val="001D565D"/>
    <w:rsid w:val="001F2BC8"/>
    <w:rsid w:val="001F4EFF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59D"/>
    <w:rsid w:val="002621C3"/>
    <w:rsid w:val="0027232F"/>
    <w:rsid w:val="00274F13"/>
    <w:rsid w:val="00277C86"/>
    <w:rsid w:val="00277E3C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097"/>
    <w:rsid w:val="00305A97"/>
    <w:rsid w:val="00307AF8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62F"/>
    <w:rsid w:val="0034489F"/>
    <w:rsid w:val="003463B9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3863"/>
    <w:rsid w:val="003E3A81"/>
    <w:rsid w:val="003F4299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50E4"/>
    <w:rsid w:val="0044085A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6252"/>
    <w:rsid w:val="004862CE"/>
    <w:rsid w:val="004870B6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6702"/>
    <w:rsid w:val="0061193B"/>
    <w:rsid w:val="00614CED"/>
    <w:rsid w:val="00616813"/>
    <w:rsid w:val="00620827"/>
    <w:rsid w:val="00623146"/>
    <w:rsid w:val="006241E4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4EEF"/>
    <w:rsid w:val="008105C2"/>
    <w:rsid w:val="008134E6"/>
    <w:rsid w:val="00814269"/>
    <w:rsid w:val="00814E3D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3026"/>
    <w:rsid w:val="009450C3"/>
    <w:rsid w:val="00945E57"/>
    <w:rsid w:val="00946BB3"/>
    <w:rsid w:val="009503F2"/>
    <w:rsid w:val="009513D8"/>
    <w:rsid w:val="00951EBF"/>
    <w:rsid w:val="00955DE6"/>
    <w:rsid w:val="0096052D"/>
    <w:rsid w:val="00962ACB"/>
    <w:rsid w:val="00966589"/>
    <w:rsid w:val="00966B81"/>
    <w:rsid w:val="00972B26"/>
    <w:rsid w:val="00974E7B"/>
    <w:rsid w:val="00976497"/>
    <w:rsid w:val="009768AB"/>
    <w:rsid w:val="00976E74"/>
    <w:rsid w:val="00977F79"/>
    <w:rsid w:val="00981724"/>
    <w:rsid w:val="00985E2E"/>
    <w:rsid w:val="00990095"/>
    <w:rsid w:val="009922CE"/>
    <w:rsid w:val="00992CB8"/>
    <w:rsid w:val="0099752F"/>
    <w:rsid w:val="009A107D"/>
    <w:rsid w:val="009A387D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57834"/>
    <w:rsid w:val="00A62D50"/>
    <w:rsid w:val="00A731D9"/>
    <w:rsid w:val="00A755FD"/>
    <w:rsid w:val="00A83D19"/>
    <w:rsid w:val="00A8489E"/>
    <w:rsid w:val="00A8623E"/>
    <w:rsid w:val="00A900B3"/>
    <w:rsid w:val="00A9128B"/>
    <w:rsid w:val="00A95269"/>
    <w:rsid w:val="00A95A30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9DE"/>
    <w:rsid w:val="00B24BC4"/>
    <w:rsid w:val="00B26258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719"/>
    <w:rsid w:val="00B777E8"/>
    <w:rsid w:val="00B812D9"/>
    <w:rsid w:val="00B85FA7"/>
    <w:rsid w:val="00B9021C"/>
    <w:rsid w:val="00B9033F"/>
    <w:rsid w:val="00B977A5"/>
    <w:rsid w:val="00BA058D"/>
    <w:rsid w:val="00BA0936"/>
    <w:rsid w:val="00BA4B9F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4D15"/>
    <w:rsid w:val="00CD00D1"/>
    <w:rsid w:val="00CD4BF2"/>
    <w:rsid w:val="00CD776A"/>
    <w:rsid w:val="00CE1A3F"/>
    <w:rsid w:val="00CE31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3FD4"/>
    <w:rsid w:val="00D947CC"/>
    <w:rsid w:val="00DA0B46"/>
    <w:rsid w:val="00DA1CA4"/>
    <w:rsid w:val="00DA3B13"/>
    <w:rsid w:val="00DA5F5A"/>
    <w:rsid w:val="00DA7BFC"/>
    <w:rsid w:val="00DB1DEC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1067A"/>
    <w:rsid w:val="00E11436"/>
    <w:rsid w:val="00E12CFF"/>
    <w:rsid w:val="00E1576F"/>
    <w:rsid w:val="00E16228"/>
    <w:rsid w:val="00E20791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6882"/>
    <w:rsid w:val="00FB5259"/>
    <w:rsid w:val="00FB54C1"/>
    <w:rsid w:val="00FC00CF"/>
    <w:rsid w:val="00FC30FA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105</TotalTime>
  <Pages>3</Pages>
  <Words>96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20</cp:revision>
  <cp:lastPrinted>2022-09-26T11:16:00Z</cp:lastPrinted>
  <dcterms:created xsi:type="dcterms:W3CDTF">2022-10-05T08:17:00Z</dcterms:created>
  <dcterms:modified xsi:type="dcterms:W3CDTF">2022-10-05T10:01:00Z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