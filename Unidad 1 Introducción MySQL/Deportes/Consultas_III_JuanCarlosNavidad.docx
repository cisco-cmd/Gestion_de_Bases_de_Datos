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FB0A9B1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531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5E7CBB" w14:textId="3F30499E" w:rsidR="00845B92" w:rsidRDefault="00780704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</w:t>
                                  </w:r>
                                  <w:r w:rsidR="00845B92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III:</w:t>
                                  </w:r>
                                </w:p>
                                <w:p w14:paraId="3A851215" w14:textId="7DD04CB6" w:rsidR="00845B92" w:rsidRPr="00976497" w:rsidRDefault="00845B92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“TIENDA DEPORTES”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hpMQ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" filled="f" stroked="f" strokeweight=".5pt">
                      <v:textbox>
                        <w:txbxContent>
                          <w:p w14:paraId="425E7CBB" w14:textId="3F30499E" w:rsidR="00845B92" w:rsidRDefault="00780704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</w:t>
                            </w:r>
                            <w:r w:rsidR="00845B92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III:</w:t>
                            </w:r>
                          </w:p>
                          <w:p w14:paraId="3A851215" w14:textId="7DD04CB6" w:rsidR="00845B92" w:rsidRPr="00976497" w:rsidRDefault="00845B92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“TIENDA DEPORTES”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64111CFA" w:rsidR="00D077E9" w:rsidRPr="00976497" w:rsidRDefault="007D4E20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5A24609E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2011680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02AB82D5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07D"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09BE3A39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1510665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2E1EC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18.95pt" to="12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" strokecolor="#ffc00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920E77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20DEB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AA5F1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49A09BD0" w14:textId="276CA624" w:rsidR="002505B9" w:rsidRPr="002505B9" w:rsidRDefault="002505B9" w:rsidP="002505B9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bookmarkStart w:id="0" w:name="_¿Qué_es_HTTP"/>
      <w:bookmarkEnd w:id="0"/>
      <w:r w:rsidRPr="002505B9">
        <w:rPr>
          <w:rFonts w:ascii="Poppins" w:hAnsi="Poppins" w:cs="Poppins"/>
          <w:bCs/>
          <w:noProof/>
          <w:color w:val="FFC000"/>
          <w:sz w:val="28"/>
          <w:szCs w:val="28"/>
        </w:rPr>
        <w:lastRenderedPageBreak/>
        <w:t>Lista de clientes junto con su edad y ordenados de menor a mayor</w:t>
      </w:r>
      <w:r w:rsidRPr="002505B9">
        <w:rPr>
          <w:rFonts w:ascii="Poppins" w:hAnsi="Poppins" w:cs="Poppins"/>
          <w:bCs/>
          <w:noProof/>
          <w:color w:val="FFC000"/>
          <w:sz w:val="28"/>
          <w:szCs w:val="28"/>
        </w:rPr>
        <w:t xml:space="preserve"> </w:t>
      </w:r>
      <w:r w:rsidRPr="002505B9">
        <w:rPr>
          <w:rFonts w:ascii="Poppins" w:hAnsi="Poppins" w:cs="Poppins"/>
          <w:bCs/>
          <w:noProof/>
          <w:color w:val="FFC000"/>
          <w:sz w:val="28"/>
          <w:szCs w:val="28"/>
        </w:rPr>
        <w:t>(por la edad).</w:t>
      </w:r>
    </w:p>
    <w:p w14:paraId="7585C1E7" w14:textId="4A9A68FD" w:rsidR="002505B9" w:rsidRDefault="002505B9" w:rsidP="002505B9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</w:rPr>
      </w:pPr>
    </w:p>
    <w:p w14:paraId="20BA9DE2" w14:textId="51E9EB29" w:rsidR="00C30FF5" w:rsidRDefault="00C30FF5" w:rsidP="002505B9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</w:rPr>
      </w:pPr>
      <w:r w:rsidRPr="00C30FF5">
        <w:rPr>
          <w:rFonts w:ascii="Poppins" w:hAnsi="Poppins" w:cs="Poppins"/>
          <w:bCs/>
          <w:noProof/>
          <w:color w:val="FFC000"/>
        </w:rPr>
        <w:drawing>
          <wp:inline distT="0" distB="0" distL="0" distR="0" wp14:anchorId="15EF68E7" wp14:editId="72D8B10D">
            <wp:extent cx="5967730" cy="29975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148" cy="3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02B" w14:textId="77777777" w:rsidR="00C30FF5" w:rsidRPr="002505B9" w:rsidRDefault="00C30FF5" w:rsidP="002505B9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</w:rPr>
      </w:pPr>
    </w:p>
    <w:p w14:paraId="208B9854" w14:textId="25E1984A" w:rsidR="004966F0" w:rsidRDefault="002505B9" w:rsidP="002505B9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2505B9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artículos vendidos de un determinado proveedor (lo</w:t>
      </w:r>
      <w:r>
        <w:rPr>
          <w:rFonts w:ascii="Poppins" w:hAnsi="Poppins" w:cs="Poppins"/>
          <w:b/>
          <w:bCs/>
          <w:noProof/>
          <w:color w:val="FFC000"/>
          <w:sz w:val="28"/>
          <w:szCs w:val="22"/>
        </w:rPr>
        <w:t xml:space="preserve"> </w:t>
      </w:r>
      <w:r w:rsidRPr="002505B9">
        <w:rPr>
          <w:rFonts w:ascii="Poppins" w:hAnsi="Poppins" w:cs="Poppins"/>
          <w:b/>
          <w:bCs/>
          <w:noProof/>
          <w:color w:val="FFC000"/>
          <w:sz w:val="28"/>
          <w:szCs w:val="22"/>
        </w:rPr>
        <w:t>elegís vosotros)</w:t>
      </w:r>
      <w:r>
        <w:rPr>
          <w:rFonts w:ascii="Poppins" w:hAnsi="Poppins" w:cs="Poppins"/>
          <w:b/>
          <w:bCs/>
          <w:noProof/>
          <w:color w:val="FFC000"/>
          <w:sz w:val="28"/>
          <w:szCs w:val="22"/>
        </w:rPr>
        <w:t xml:space="preserve"> </w:t>
      </w:r>
      <w:r w:rsidRPr="002505B9">
        <w:rPr>
          <w:rFonts w:ascii="Poppins" w:hAnsi="Poppins" w:cs="Poppins"/>
          <w:b/>
          <w:bCs/>
          <w:noProof/>
          <w:color w:val="FFC000"/>
          <w:sz w:val="28"/>
          <w:szCs w:val="22"/>
        </w:rPr>
        <w:t>ordenado por precio.</w:t>
      </w:r>
    </w:p>
    <w:p w14:paraId="30B9B693" w14:textId="7E0D45D7" w:rsidR="00A62D50" w:rsidRDefault="00A62D50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E3D4EB3" w14:textId="77818C32" w:rsidR="00C30FF5" w:rsidRDefault="00A15BE7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15BE7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3FEC47DC" wp14:editId="4FA9374C">
            <wp:extent cx="5966460" cy="347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874" cy="3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16E6" w14:textId="77777777" w:rsidR="00C30FF5" w:rsidRPr="00A62D50" w:rsidRDefault="00C30FF5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0D07A54D" w14:textId="600210DE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clientes mayores de edad.</w:t>
      </w:r>
    </w:p>
    <w:p w14:paraId="1CE6DEE7" w14:textId="3497DDA0" w:rsidR="00A62D50" w:rsidRPr="00A62D50" w:rsidRDefault="00A95A30" w:rsidP="00583745">
      <w:pPr>
        <w:spacing w:after="200"/>
        <w:ind w:left="720"/>
        <w:jc w:val="both"/>
        <w:rPr>
          <w:rFonts w:ascii="Poppins" w:hAnsi="Poppins" w:cs="Poppins"/>
          <w:bCs/>
          <w:noProof/>
          <w:color w:val="FFC000"/>
        </w:rPr>
      </w:pPr>
      <w:r w:rsidRPr="00A95A30">
        <w:rPr>
          <w:rFonts w:ascii="Poppins" w:hAnsi="Poppins" w:cs="Poppins"/>
          <w:bCs/>
          <w:noProof/>
          <w:color w:val="FFC000"/>
        </w:rPr>
        <w:drawing>
          <wp:inline distT="0" distB="0" distL="0" distR="0" wp14:anchorId="411E1D6A" wp14:editId="762B4547">
            <wp:extent cx="5906770" cy="393824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3847" cy="4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2AC6" w14:textId="388A9AAA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 de artículos que han comprado clientes con más de 25 años.</w:t>
      </w:r>
    </w:p>
    <w:p w14:paraId="385C4898" w14:textId="77777777" w:rsidR="00EA6744" w:rsidRDefault="00EA6744" w:rsidP="00EA6744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82714D9" w14:textId="5D2F5F32" w:rsidR="00A62D50" w:rsidRPr="00A62D50" w:rsidRDefault="00EA6744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EA6744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7D63E112" wp14:editId="6B327F95">
            <wp:extent cx="5913120" cy="5174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854" cy="5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078B" w14:textId="77777777" w:rsidR="00A62D50" w:rsidRP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063EE9CA" w14:textId="410D9FB9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artículos que se compraron hace un año.</w:t>
      </w:r>
    </w:p>
    <w:p w14:paraId="1EFF3E81" w14:textId="0B55705E" w:rsid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7C4811D" w14:textId="2E36CAE3" w:rsidR="00EA6744" w:rsidRDefault="00BA6A6F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BA6A6F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071224BC" wp14:editId="61363F1A">
            <wp:extent cx="5952490" cy="321532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510" cy="3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B17" w14:textId="791FBDDB" w:rsidR="00EA6744" w:rsidRDefault="00EA6744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1C36C99" w14:textId="512A151A" w:rsidR="00BA6A6F" w:rsidRDefault="00BA6A6F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6787962" w14:textId="66D596DD" w:rsidR="00BA6A6F" w:rsidRDefault="00BA6A6F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2B099C90" w14:textId="2AC818F4" w:rsidR="00BA6A6F" w:rsidRDefault="00BA6A6F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9721DE8" w14:textId="77777777" w:rsidR="00BA6A6F" w:rsidRPr="00A62D50" w:rsidRDefault="00BA6A6F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369BA79A" w14:textId="1582AA58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lastRenderedPageBreak/>
        <w:t>Listado de clientes que tienen entre 20 y 30 años.</w:t>
      </w:r>
    </w:p>
    <w:p w14:paraId="50CDB255" w14:textId="3EE4BEBC" w:rsidR="00A62D50" w:rsidRDefault="00A62D50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8760564" w14:textId="184DB97F" w:rsidR="003C3699" w:rsidRPr="00A62D50" w:rsidRDefault="00D75A76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D75A76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78D1F33B" wp14:editId="1E631D1E">
            <wp:extent cx="6089650" cy="433328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808" cy="4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80D1" w14:textId="77777777" w:rsidR="00A62D50" w:rsidRP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0C7981C9" w14:textId="3C6AA941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Obtener los artículos que se han vendido hoy.</w:t>
      </w:r>
    </w:p>
    <w:p w14:paraId="6105F3E6" w14:textId="10A96336" w:rsid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4D4FB9ED" w14:textId="15A1493D" w:rsidR="00606702" w:rsidRDefault="00606702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606702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67837835" wp14:editId="7CA71BD0">
            <wp:extent cx="5937250" cy="317158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791" cy="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93A3" w14:textId="77777777" w:rsidR="00606702" w:rsidRPr="00A62D50" w:rsidRDefault="00606702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2C74B065" w14:textId="08A29B33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artículos que se han comprado en el último mes.</w:t>
      </w:r>
    </w:p>
    <w:p w14:paraId="6128A62D" w14:textId="77777777" w:rsidR="00A62D50" w:rsidRPr="00A62D50" w:rsidRDefault="00A62D50" w:rsidP="00A62D50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1046D694" w14:textId="6569DD9A" w:rsidR="00A62D50" w:rsidRDefault="00414878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414878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296737E9" wp14:editId="1A12AA4B">
            <wp:extent cx="5919413" cy="45720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3254" cy="47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AF7" w14:textId="77777777" w:rsidR="00606702" w:rsidRPr="00A62D50" w:rsidRDefault="00606702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139FEB42" w14:textId="76F2B3FA" w:rsidR="00A62D50" w:rsidRDefault="00A62D50" w:rsidP="00A62D50">
      <w:pPr>
        <w:pStyle w:val="Prrafodelista"/>
        <w:numPr>
          <w:ilvl w:val="0"/>
          <w:numId w:val="25"/>
        </w:numPr>
        <w:spacing w:after="20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artículos que se han vendido en el último mes sin descuento.</w:t>
      </w:r>
    </w:p>
    <w:p w14:paraId="5AE74FF1" w14:textId="1FBA9B78" w:rsid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4EB04BD" w14:textId="7D428911" w:rsidR="003E3A81" w:rsidRDefault="00FF1789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FF1789">
        <w:rPr>
          <w:rFonts w:ascii="Poppins" w:hAnsi="Poppins" w:cs="Poppins"/>
          <w:b/>
          <w:bCs/>
          <w:noProof/>
          <w:color w:val="FFC000"/>
          <w:sz w:val="28"/>
          <w:szCs w:val="22"/>
        </w:rPr>
        <w:drawing>
          <wp:inline distT="0" distB="0" distL="0" distR="0" wp14:anchorId="7C9144A3" wp14:editId="71F88791">
            <wp:extent cx="5883910" cy="375881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822" cy="3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B8C" w14:textId="77777777" w:rsidR="00A62D50" w:rsidRP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A9C140A" w14:textId="79111146" w:rsidR="00A62D50" w:rsidRDefault="00A62D50" w:rsidP="00A62D50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A62D50">
        <w:rPr>
          <w:rFonts w:ascii="Poppins" w:hAnsi="Poppins" w:cs="Poppins"/>
          <w:b/>
          <w:bCs/>
          <w:noProof/>
          <w:color w:val="FFC000"/>
          <w:sz w:val="28"/>
          <w:szCs w:val="22"/>
        </w:rPr>
        <w:t>10. Listado de artículos que se vendieron la semana pasada.</w:t>
      </w:r>
    </w:p>
    <w:p w14:paraId="7D820B34" w14:textId="26C7C0B0" w:rsidR="002505B9" w:rsidRPr="002505B9" w:rsidRDefault="006B7479" w:rsidP="002505B9">
      <w:pPr>
        <w:pStyle w:val="Prrafodelista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6B7479">
        <w:drawing>
          <wp:anchor distT="0" distB="0" distL="114300" distR="114300" simplePos="0" relativeHeight="251860992" behindDoc="0" locked="0" layoutInCell="1" allowOverlap="1" wp14:anchorId="7FF588D4" wp14:editId="3E6767C8">
            <wp:simplePos x="0" y="0"/>
            <wp:positionH relativeFrom="column">
              <wp:posOffset>464820</wp:posOffset>
            </wp:positionH>
            <wp:positionV relativeFrom="paragraph">
              <wp:posOffset>365125</wp:posOffset>
            </wp:positionV>
            <wp:extent cx="5516880" cy="462397"/>
            <wp:effectExtent l="0" t="0" r="762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6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39AAF" w14:textId="47FC3DF9" w:rsidR="002505B9" w:rsidRPr="002505B9" w:rsidRDefault="002505B9" w:rsidP="002505B9">
      <w:pPr>
        <w:pStyle w:val="Prrafodelista"/>
        <w:spacing w:after="200"/>
        <w:ind w:left="72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08990369" w14:textId="31410774" w:rsidR="00470F62" w:rsidRPr="00B16423" w:rsidRDefault="00470F62" w:rsidP="00B16423"/>
    <w:sectPr w:rsidR="00470F62" w:rsidRPr="00B16423" w:rsidSect="00CC4D15">
      <w:headerReference w:type="default" r:id="rId21"/>
      <w:footerReference w:type="default" r:id="rId22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0264" w14:textId="77777777" w:rsidR="00F87D51" w:rsidRDefault="00F87D51">
      <w:r>
        <w:separator/>
      </w:r>
    </w:p>
    <w:p w14:paraId="7AAC9569" w14:textId="77777777" w:rsidR="00F87D51" w:rsidRDefault="00F87D51"/>
  </w:endnote>
  <w:endnote w:type="continuationSeparator" w:id="0">
    <w:p w14:paraId="1C1771FC" w14:textId="77777777" w:rsidR="00F87D51" w:rsidRDefault="00F87D51">
      <w:r>
        <w:continuationSeparator/>
      </w:r>
    </w:p>
    <w:p w14:paraId="4A7C92A2" w14:textId="77777777" w:rsidR="00F87D51" w:rsidRDefault="00F87D51"/>
  </w:endnote>
  <w:endnote w:type="continuationNotice" w:id="1">
    <w:p w14:paraId="5D2D4C43" w14:textId="77777777" w:rsidR="00F87D51" w:rsidRDefault="00F87D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46CC9B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6B50" w14:textId="77777777" w:rsidR="00F87D51" w:rsidRDefault="00F87D51">
      <w:r>
        <w:separator/>
      </w:r>
    </w:p>
    <w:p w14:paraId="13DAD513" w14:textId="77777777" w:rsidR="00F87D51" w:rsidRDefault="00F87D51"/>
  </w:footnote>
  <w:footnote w:type="continuationSeparator" w:id="0">
    <w:p w14:paraId="51A0DCA1" w14:textId="77777777" w:rsidR="00F87D51" w:rsidRDefault="00F87D51">
      <w:r>
        <w:continuationSeparator/>
      </w:r>
    </w:p>
    <w:p w14:paraId="233CFF5B" w14:textId="77777777" w:rsidR="00F87D51" w:rsidRDefault="00F87D51"/>
  </w:footnote>
  <w:footnote w:type="continuationNotice" w:id="1">
    <w:p w14:paraId="533B904F" w14:textId="77777777" w:rsidR="00F87D51" w:rsidRDefault="00F87D5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2525E63D" w:rsidR="00370673" w:rsidRPr="007B68B7" w:rsidRDefault="00780704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CONSULTAS </w:t>
          </w:r>
          <w:r w:rsidR="004966F0">
            <w:rPr>
              <w:rFonts w:ascii="Poppins" w:hAnsi="Poppins" w:cs="Poppins"/>
              <w:color w:val="0070C0"/>
              <w:sz w:val="20"/>
              <w:szCs w:val="16"/>
            </w:rPr>
            <w:t xml:space="preserve">III: “TIENDA DEPORTES”     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22"/>
  </w:num>
  <w:num w:numId="5">
    <w:abstractNumId w:val="14"/>
  </w:num>
  <w:num w:numId="6">
    <w:abstractNumId w:val="21"/>
  </w:num>
  <w:num w:numId="7">
    <w:abstractNumId w:val="5"/>
  </w:num>
  <w:num w:numId="8">
    <w:abstractNumId w:val="24"/>
  </w:num>
  <w:num w:numId="9">
    <w:abstractNumId w:val="23"/>
  </w:num>
  <w:num w:numId="10">
    <w:abstractNumId w:val="2"/>
  </w:num>
  <w:num w:numId="11">
    <w:abstractNumId w:val="16"/>
  </w:num>
  <w:num w:numId="12">
    <w:abstractNumId w:val="6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10"/>
  </w:num>
  <w:num w:numId="18">
    <w:abstractNumId w:val="9"/>
  </w:num>
  <w:num w:numId="19">
    <w:abstractNumId w:val="1"/>
  </w:num>
  <w:num w:numId="20">
    <w:abstractNumId w:val="7"/>
  </w:num>
  <w:num w:numId="21">
    <w:abstractNumId w:val="17"/>
  </w:num>
  <w:num w:numId="22">
    <w:abstractNumId w:val="15"/>
  </w:num>
  <w:num w:numId="23">
    <w:abstractNumId w:val="3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60883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D0F6A"/>
    <w:rsid w:val="001D45FD"/>
    <w:rsid w:val="001D565D"/>
    <w:rsid w:val="001F2BC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59D"/>
    <w:rsid w:val="002621C3"/>
    <w:rsid w:val="0027232F"/>
    <w:rsid w:val="00274F13"/>
    <w:rsid w:val="00277C86"/>
    <w:rsid w:val="00277E3C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62F"/>
    <w:rsid w:val="0034489F"/>
    <w:rsid w:val="003463B9"/>
    <w:rsid w:val="00352E28"/>
    <w:rsid w:val="00353149"/>
    <w:rsid w:val="00353310"/>
    <w:rsid w:val="00353FD5"/>
    <w:rsid w:val="00360494"/>
    <w:rsid w:val="0036129D"/>
    <w:rsid w:val="00362063"/>
    <w:rsid w:val="0036249A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3863"/>
    <w:rsid w:val="003E3A81"/>
    <w:rsid w:val="003F4299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50E4"/>
    <w:rsid w:val="0044085A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6252"/>
    <w:rsid w:val="004862CE"/>
    <w:rsid w:val="004870B6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93686"/>
    <w:rsid w:val="00595A18"/>
    <w:rsid w:val="00596E02"/>
    <w:rsid w:val="005A5A13"/>
    <w:rsid w:val="005A78EA"/>
    <w:rsid w:val="005B097C"/>
    <w:rsid w:val="005B147B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6702"/>
    <w:rsid w:val="0061193B"/>
    <w:rsid w:val="00614CED"/>
    <w:rsid w:val="00616813"/>
    <w:rsid w:val="00620827"/>
    <w:rsid w:val="00623146"/>
    <w:rsid w:val="006241E4"/>
    <w:rsid w:val="006327B2"/>
    <w:rsid w:val="006343F8"/>
    <w:rsid w:val="0063551D"/>
    <w:rsid w:val="00637058"/>
    <w:rsid w:val="00643C07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C5333"/>
    <w:rsid w:val="006C575B"/>
    <w:rsid w:val="006D19A9"/>
    <w:rsid w:val="006D2B61"/>
    <w:rsid w:val="006D3181"/>
    <w:rsid w:val="006E0143"/>
    <w:rsid w:val="006E0922"/>
    <w:rsid w:val="006E5716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4EEF"/>
    <w:rsid w:val="008105C2"/>
    <w:rsid w:val="008134E6"/>
    <w:rsid w:val="00814269"/>
    <w:rsid w:val="00814E3D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1724"/>
    <w:rsid w:val="00985E2E"/>
    <w:rsid w:val="00990095"/>
    <w:rsid w:val="009922CE"/>
    <w:rsid w:val="00992CB8"/>
    <w:rsid w:val="0099752F"/>
    <w:rsid w:val="009A107D"/>
    <w:rsid w:val="009A387D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3D19"/>
    <w:rsid w:val="00A8489E"/>
    <w:rsid w:val="00A8623E"/>
    <w:rsid w:val="00A900B3"/>
    <w:rsid w:val="00A9128B"/>
    <w:rsid w:val="00A95269"/>
    <w:rsid w:val="00A95A30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719"/>
    <w:rsid w:val="00B777E8"/>
    <w:rsid w:val="00B812D9"/>
    <w:rsid w:val="00B85FA7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759D"/>
    <w:rsid w:val="00C5013D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74F5"/>
    <w:rsid w:val="00CB2A30"/>
    <w:rsid w:val="00CB5B28"/>
    <w:rsid w:val="00CB617D"/>
    <w:rsid w:val="00CB7679"/>
    <w:rsid w:val="00CC3E3F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3FD4"/>
    <w:rsid w:val="00D947CC"/>
    <w:rsid w:val="00DA0B46"/>
    <w:rsid w:val="00DA1CA4"/>
    <w:rsid w:val="00DA3B13"/>
    <w:rsid w:val="00DA5F5A"/>
    <w:rsid w:val="00DA7BFC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5259"/>
    <w:rsid w:val="00FB54C1"/>
    <w:rsid w:val="00FC00CF"/>
    <w:rsid w:val="00FC30FA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72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22</cp:revision>
  <cp:lastPrinted>2022-09-26T11:16:00Z</cp:lastPrinted>
  <dcterms:created xsi:type="dcterms:W3CDTF">2022-10-03T10:14:00Z</dcterms:created>
  <dcterms:modified xsi:type="dcterms:W3CDTF">2022-10-03T11:25:00Z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