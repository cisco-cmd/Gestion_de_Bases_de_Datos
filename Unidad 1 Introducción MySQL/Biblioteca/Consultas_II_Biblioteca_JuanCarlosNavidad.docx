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16D437A7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</w:t>
                                  </w:r>
                                  <w:r w:rsidR="00914574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: </w:t>
                                  </w:r>
                                  <w:r w:rsidR="005A7959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BIBLIOTECA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16D437A7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</w:t>
                            </w:r>
                            <w:r w:rsidR="00914574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5A7959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BIBLIOTECA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A8622E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F29F81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C78B95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01B544F7" w14:textId="35E5736C" w:rsidR="001557D7" w:rsidRPr="001557D7" w:rsidRDefault="00B9021C" w:rsidP="001557D7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79E79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  <w:bookmarkStart w:id="0" w:name="_¿Qué_es_HTTP"/>
      <w:bookmarkEnd w:id="0"/>
    </w:p>
    <w:p w14:paraId="3DF91142" w14:textId="20990452" w:rsidR="001557D7" w:rsidRP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lastRenderedPageBreak/>
        <w:t>Obtener un listado de los libros con número de páginas superior a la media.</w:t>
      </w:r>
    </w:p>
    <w:p w14:paraId="38F4C0E6" w14:textId="0206CB7E" w:rsidR="001557D7" w:rsidRPr="001557D7" w:rsidRDefault="001557D7" w:rsidP="001557D7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</w:p>
    <w:p w14:paraId="59B950C4" w14:textId="16587D8D" w:rsidR="001557D7" w:rsidRPr="001557D7" w:rsidRDefault="004E7E53" w:rsidP="001557D7">
      <w:pPr>
        <w:pStyle w:val="Prrafodelista"/>
        <w:ind w:left="720"/>
        <w:jc w:val="both"/>
        <w:rPr>
          <w:rFonts w:ascii="Dubai Light" w:hAnsi="Dubai Light" w:cs="Dubai Light"/>
          <w:bCs/>
          <w:szCs w:val="28"/>
        </w:rPr>
      </w:pPr>
      <w:proofErr w:type="spellStart"/>
      <w:r w:rsidRPr="004E7E53">
        <w:rPr>
          <w:rFonts w:ascii="Dubai Light" w:hAnsi="Dubai Light" w:cs="Dubai Light"/>
          <w:bCs/>
          <w:szCs w:val="28"/>
        </w:rPr>
        <w:t>select</w:t>
      </w:r>
      <w:proofErr w:type="spellEnd"/>
      <w:r w:rsidRPr="004E7E53">
        <w:rPr>
          <w:rFonts w:ascii="Dubai Light" w:hAnsi="Dubai Light" w:cs="Dubai Light"/>
          <w:bCs/>
          <w:szCs w:val="28"/>
        </w:rPr>
        <w:t xml:space="preserve"> * </w:t>
      </w:r>
      <w:proofErr w:type="spellStart"/>
      <w:r w:rsidRPr="004E7E53">
        <w:rPr>
          <w:rFonts w:ascii="Dubai Light" w:hAnsi="Dubai Light" w:cs="Dubai Light"/>
          <w:bCs/>
          <w:szCs w:val="28"/>
        </w:rPr>
        <w:t>from</w:t>
      </w:r>
      <w:proofErr w:type="spellEnd"/>
      <w:r w:rsidRPr="004E7E53">
        <w:rPr>
          <w:rFonts w:ascii="Dubai Light" w:hAnsi="Dubai Light" w:cs="Dubai Light"/>
          <w:bCs/>
          <w:szCs w:val="28"/>
        </w:rPr>
        <w:t xml:space="preserve"> libros </w:t>
      </w:r>
      <w:proofErr w:type="spellStart"/>
      <w:r w:rsidRPr="004E7E53">
        <w:rPr>
          <w:rFonts w:ascii="Dubai Light" w:hAnsi="Dubai Light" w:cs="Dubai Light"/>
          <w:bCs/>
          <w:szCs w:val="28"/>
        </w:rPr>
        <w:t>where</w:t>
      </w:r>
      <w:proofErr w:type="spellEnd"/>
      <w:r w:rsidRPr="004E7E53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4E7E53">
        <w:rPr>
          <w:rFonts w:ascii="Dubai Light" w:hAnsi="Dubai Light" w:cs="Dubai Light"/>
          <w:bCs/>
          <w:szCs w:val="28"/>
        </w:rPr>
        <w:t>npag</w:t>
      </w:r>
      <w:proofErr w:type="spellEnd"/>
      <w:proofErr w:type="gramStart"/>
      <w:r w:rsidRPr="004E7E53">
        <w:rPr>
          <w:rFonts w:ascii="Dubai Light" w:hAnsi="Dubai Light" w:cs="Dubai Light"/>
          <w:bCs/>
          <w:szCs w:val="28"/>
        </w:rPr>
        <w:t>&gt;(</w:t>
      </w:r>
      <w:proofErr w:type="spellStart"/>
      <w:proofErr w:type="gramEnd"/>
      <w:r w:rsidRPr="004E7E53">
        <w:rPr>
          <w:rFonts w:ascii="Dubai Light" w:hAnsi="Dubai Light" w:cs="Dubai Light"/>
          <w:bCs/>
          <w:szCs w:val="28"/>
        </w:rPr>
        <w:t>select</w:t>
      </w:r>
      <w:proofErr w:type="spellEnd"/>
      <w:r w:rsidRPr="004E7E53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4E7E53">
        <w:rPr>
          <w:rFonts w:ascii="Dubai Light" w:hAnsi="Dubai Light" w:cs="Dubai Light"/>
          <w:bCs/>
          <w:szCs w:val="28"/>
        </w:rPr>
        <w:t>avg</w:t>
      </w:r>
      <w:proofErr w:type="spellEnd"/>
      <w:r w:rsidRPr="004E7E53">
        <w:rPr>
          <w:rFonts w:ascii="Dubai Light" w:hAnsi="Dubai Light" w:cs="Dubai Light"/>
          <w:bCs/>
          <w:szCs w:val="28"/>
        </w:rPr>
        <w:t>(</w:t>
      </w:r>
      <w:proofErr w:type="spellStart"/>
      <w:r w:rsidRPr="004E7E53">
        <w:rPr>
          <w:rFonts w:ascii="Dubai Light" w:hAnsi="Dubai Light" w:cs="Dubai Light"/>
          <w:bCs/>
          <w:szCs w:val="28"/>
        </w:rPr>
        <w:t>npag</w:t>
      </w:r>
      <w:proofErr w:type="spellEnd"/>
      <w:r w:rsidRPr="004E7E53">
        <w:rPr>
          <w:rFonts w:ascii="Dubai Light" w:hAnsi="Dubai Light" w:cs="Dubai Light"/>
          <w:bCs/>
          <w:szCs w:val="28"/>
        </w:rPr>
        <w:t xml:space="preserve">) </w:t>
      </w:r>
      <w:proofErr w:type="spellStart"/>
      <w:r w:rsidRPr="004E7E53">
        <w:rPr>
          <w:rFonts w:ascii="Dubai Light" w:hAnsi="Dubai Light" w:cs="Dubai Light"/>
          <w:bCs/>
          <w:szCs w:val="28"/>
        </w:rPr>
        <w:t>from</w:t>
      </w:r>
      <w:proofErr w:type="spellEnd"/>
      <w:r w:rsidRPr="004E7E53">
        <w:rPr>
          <w:rFonts w:ascii="Dubai Light" w:hAnsi="Dubai Light" w:cs="Dubai Light"/>
          <w:bCs/>
          <w:szCs w:val="28"/>
        </w:rPr>
        <w:t xml:space="preserve"> libros);</w:t>
      </w:r>
    </w:p>
    <w:p w14:paraId="2F80CE2D" w14:textId="77777777" w:rsidR="001557D7" w:rsidRPr="001557D7" w:rsidRDefault="001557D7" w:rsidP="001557D7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</w:p>
    <w:p w14:paraId="1717D8FC" w14:textId="1798D355" w:rsidR="001557D7" w:rsidRP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t>Obtener un listado con los títulos de los libros y el total de</w:t>
      </w:r>
      <w:r w:rsidRPr="001557D7">
        <w:rPr>
          <w:rFonts w:ascii="Poppins" w:hAnsi="Poppins" w:cs="Poppins"/>
          <w:b/>
          <w:color w:val="FFC000"/>
          <w:szCs w:val="28"/>
        </w:rPr>
        <w:t xml:space="preserve"> </w:t>
      </w:r>
      <w:r w:rsidRPr="001557D7">
        <w:rPr>
          <w:rFonts w:ascii="Poppins" w:hAnsi="Poppins" w:cs="Poppins"/>
          <w:b/>
          <w:color w:val="FFC000"/>
          <w:szCs w:val="28"/>
        </w:rPr>
        <w:t>ejemplares de cada uno.</w:t>
      </w:r>
    </w:p>
    <w:p w14:paraId="6C9E7FC6" w14:textId="641E51FF" w:rsidR="001557D7" w:rsidRPr="001557D7" w:rsidRDefault="001557D7" w:rsidP="001557D7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</w:p>
    <w:p w14:paraId="7A3C8A49" w14:textId="5EB41107" w:rsidR="001557D7" w:rsidRPr="001557D7" w:rsidRDefault="009D2D2A" w:rsidP="001557D7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  <w:proofErr w:type="spellStart"/>
      <w:r w:rsidRPr="009D2D2A">
        <w:rPr>
          <w:rFonts w:ascii="Dubai Light" w:hAnsi="Dubai Light" w:cs="Dubai Light"/>
          <w:bCs/>
          <w:szCs w:val="28"/>
        </w:rPr>
        <w:t>select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9D2D2A">
        <w:rPr>
          <w:rFonts w:ascii="Dubai Light" w:hAnsi="Dubai Light" w:cs="Dubai Light"/>
          <w:bCs/>
          <w:szCs w:val="28"/>
        </w:rPr>
        <w:t>titulo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, </w:t>
      </w:r>
      <w:proofErr w:type="spellStart"/>
      <w:r w:rsidRPr="009D2D2A">
        <w:rPr>
          <w:rFonts w:ascii="Dubai Light" w:hAnsi="Dubai Light" w:cs="Dubai Light"/>
          <w:bCs/>
          <w:szCs w:val="28"/>
        </w:rPr>
        <w:t>count</w:t>
      </w:r>
      <w:proofErr w:type="spellEnd"/>
      <w:r w:rsidRPr="009D2D2A">
        <w:rPr>
          <w:rFonts w:ascii="Dubai Light" w:hAnsi="Dubai Light" w:cs="Dubai Light"/>
          <w:bCs/>
          <w:szCs w:val="28"/>
        </w:rPr>
        <w:t>(</w:t>
      </w:r>
      <w:proofErr w:type="spellStart"/>
      <w:proofErr w:type="gramStart"/>
      <w:r w:rsidRPr="009D2D2A">
        <w:rPr>
          <w:rFonts w:ascii="Dubai Light" w:hAnsi="Dubai Light" w:cs="Dubai Light"/>
          <w:bCs/>
          <w:szCs w:val="28"/>
        </w:rPr>
        <w:t>ejemplares.codlibro</w:t>
      </w:r>
      <w:proofErr w:type="spellEnd"/>
      <w:proofErr w:type="gramEnd"/>
      <w:r w:rsidRPr="009D2D2A">
        <w:rPr>
          <w:rFonts w:ascii="Dubai Light" w:hAnsi="Dubai Light" w:cs="Dubai Light"/>
          <w:bCs/>
          <w:szCs w:val="28"/>
        </w:rPr>
        <w:t xml:space="preserve">) as </w:t>
      </w:r>
      <w:proofErr w:type="spellStart"/>
      <w:r w:rsidRPr="009D2D2A">
        <w:rPr>
          <w:rFonts w:ascii="Dubai Light" w:hAnsi="Dubai Light" w:cs="Dubai Light"/>
          <w:bCs/>
          <w:szCs w:val="28"/>
        </w:rPr>
        <w:t>num_ejemplares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9D2D2A">
        <w:rPr>
          <w:rFonts w:ascii="Dubai Light" w:hAnsi="Dubai Light" w:cs="Dubai Light"/>
          <w:bCs/>
          <w:szCs w:val="28"/>
        </w:rPr>
        <w:t>from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 libros, ejemplares </w:t>
      </w:r>
      <w:proofErr w:type="spellStart"/>
      <w:r w:rsidRPr="009D2D2A">
        <w:rPr>
          <w:rFonts w:ascii="Dubai Light" w:hAnsi="Dubai Light" w:cs="Dubai Light"/>
          <w:bCs/>
          <w:szCs w:val="28"/>
        </w:rPr>
        <w:t>where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9D2D2A">
        <w:rPr>
          <w:rFonts w:ascii="Dubai Light" w:hAnsi="Dubai Light" w:cs="Dubai Light"/>
          <w:bCs/>
          <w:szCs w:val="28"/>
        </w:rPr>
        <w:t>libros.codlibro</w:t>
      </w:r>
      <w:proofErr w:type="spellEnd"/>
      <w:r w:rsidRPr="009D2D2A">
        <w:rPr>
          <w:rFonts w:ascii="Dubai Light" w:hAnsi="Dubai Light" w:cs="Dubai Light"/>
          <w:bCs/>
          <w:szCs w:val="28"/>
        </w:rPr>
        <w:t>=</w:t>
      </w:r>
      <w:proofErr w:type="spellStart"/>
      <w:r w:rsidRPr="009D2D2A">
        <w:rPr>
          <w:rFonts w:ascii="Dubai Light" w:hAnsi="Dubai Light" w:cs="Dubai Light"/>
          <w:bCs/>
          <w:szCs w:val="28"/>
        </w:rPr>
        <w:t>ejemplares.codlibro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9D2D2A">
        <w:rPr>
          <w:rFonts w:ascii="Dubai Light" w:hAnsi="Dubai Light" w:cs="Dubai Light"/>
          <w:bCs/>
          <w:szCs w:val="28"/>
        </w:rPr>
        <w:t>group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9D2D2A">
        <w:rPr>
          <w:rFonts w:ascii="Dubai Light" w:hAnsi="Dubai Light" w:cs="Dubai Light"/>
          <w:bCs/>
          <w:szCs w:val="28"/>
        </w:rPr>
        <w:t>by</w:t>
      </w:r>
      <w:proofErr w:type="spellEnd"/>
      <w:r w:rsidRPr="009D2D2A">
        <w:rPr>
          <w:rFonts w:ascii="Dubai Light" w:hAnsi="Dubai Light" w:cs="Dubai Light"/>
          <w:bCs/>
          <w:szCs w:val="28"/>
        </w:rPr>
        <w:t xml:space="preserve"> </w:t>
      </w:r>
      <w:proofErr w:type="spellStart"/>
      <w:r w:rsidRPr="009D2D2A">
        <w:rPr>
          <w:rFonts w:ascii="Dubai Light" w:hAnsi="Dubai Light" w:cs="Dubai Light"/>
          <w:bCs/>
          <w:szCs w:val="28"/>
        </w:rPr>
        <w:t>titulo</w:t>
      </w:r>
      <w:proofErr w:type="spellEnd"/>
      <w:r w:rsidRPr="009D2D2A">
        <w:rPr>
          <w:rFonts w:ascii="Dubai Light" w:hAnsi="Dubai Light" w:cs="Dubai Light"/>
          <w:bCs/>
          <w:szCs w:val="28"/>
        </w:rPr>
        <w:t>;</w:t>
      </w:r>
    </w:p>
    <w:p w14:paraId="2104DF0B" w14:textId="77777777" w:rsidR="001557D7" w:rsidRPr="001557D7" w:rsidRDefault="001557D7" w:rsidP="001557D7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</w:p>
    <w:p w14:paraId="08EC0462" w14:textId="044F220C" w:rsidR="001557D7" w:rsidRP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t>Obtener de cada temática, el libro que se ha alquilado más</w:t>
      </w:r>
      <w:r w:rsidRPr="001557D7">
        <w:rPr>
          <w:rFonts w:ascii="Poppins" w:hAnsi="Poppins" w:cs="Poppins"/>
          <w:b/>
          <w:color w:val="FFC000"/>
          <w:szCs w:val="28"/>
        </w:rPr>
        <w:t xml:space="preserve"> </w:t>
      </w:r>
      <w:r w:rsidRPr="001557D7">
        <w:rPr>
          <w:rFonts w:ascii="Poppins" w:hAnsi="Poppins" w:cs="Poppins"/>
          <w:b/>
          <w:color w:val="FFC000"/>
          <w:szCs w:val="28"/>
        </w:rPr>
        <w:t>veces.</w:t>
      </w:r>
    </w:p>
    <w:p w14:paraId="7A2BFB28" w14:textId="46674D17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040556A8" w14:textId="662E52BC" w:rsidR="001557D7" w:rsidRDefault="00130365" w:rsidP="00130365">
      <w:pPr>
        <w:ind w:left="720"/>
        <w:jc w:val="both"/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</w:pP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select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titulo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,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descripcion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,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count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(</w:t>
      </w:r>
      <w:proofErr w:type="spellStart"/>
      <w:proofErr w:type="gram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prestamos.codej</w:t>
      </w:r>
      <w:proofErr w:type="spellEnd"/>
      <w:proofErr w:type="gram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) as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veces_prestado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from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libros, ejemplares, prestamos,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tematica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where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libros.codlibro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=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ejemplares.codlibro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and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ejemplares.codej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=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prestamos.codej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and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libros.codtema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=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tematica.codtema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group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by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descripcion</w:t>
      </w:r>
      <w:proofErr w:type="spellEnd"/>
      <w:r w:rsidRPr="0013036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;</w:t>
      </w:r>
    </w:p>
    <w:p w14:paraId="1A28D589" w14:textId="77777777" w:rsidR="00130365" w:rsidRPr="001557D7" w:rsidRDefault="00130365" w:rsidP="00130365">
      <w:pPr>
        <w:ind w:left="720"/>
        <w:jc w:val="both"/>
        <w:rPr>
          <w:rFonts w:ascii="Poppins" w:hAnsi="Poppins" w:cs="Poppins"/>
          <w:color w:val="FFC000"/>
          <w:szCs w:val="28"/>
        </w:rPr>
      </w:pPr>
    </w:p>
    <w:p w14:paraId="6170C5FE" w14:textId="6901A4D2" w:rsidR="001557D7" w:rsidRP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t>Obtener un listado de los títulos de los libros que se devolvieron en menos de una semana.</w:t>
      </w:r>
    </w:p>
    <w:p w14:paraId="5A722BA8" w14:textId="59E432E2" w:rsid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2280E2D8" w14:textId="0E64CEB1" w:rsidR="00130365" w:rsidRPr="001557D7" w:rsidRDefault="008B3D05" w:rsidP="008B3D05">
      <w:pPr>
        <w:ind w:left="720"/>
        <w:jc w:val="both"/>
        <w:rPr>
          <w:rFonts w:ascii="Poppins" w:hAnsi="Poppins" w:cs="Poppins"/>
          <w:color w:val="FFC000"/>
          <w:szCs w:val="28"/>
        </w:rPr>
      </w:pP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select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titulo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from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libros, ejemplares, prestamos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where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proofErr w:type="gram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libros.codlibro</w:t>
      </w:r>
      <w:proofErr w:type="spellEnd"/>
      <w:proofErr w:type="gram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=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ejemplares.codlibro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and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ejemplares.codej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=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prestamos.codej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and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timestampdiff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(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day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,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fprestamo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,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fdevolucion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)&lt;7 and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fdevolucion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is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not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null</w:t>
      </w:r>
      <w:proofErr w:type="spellEnd"/>
      <w:r w:rsidRPr="008B3D05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;</w:t>
      </w:r>
    </w:p>
    <w:p w14:paraId="639F9914" w14:textId="77777777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3E68896D" w14:textId="4C5A1146" w:rsid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t>Obtener un listado de usuarios que nunca han sacado un libro de la biblioteca.</w:t>
      </w:r>
    </w:p>
    <w:p w14:paraId="36559461" w14:textId="07EB6432" w:rsidR="008B3D05" w:rsidRDefault="008B3D05" w:rsidP="008B3D05">
      <w:pPr>
        <w:jc w:val="both"/>
        <w:rPr>
          <w:rFonts w:ascii="Poppins" w:hAnsi="Poppins" w:cs="Poppins"/>
          <w:color w:val="FFC000"/>
          <w:szCs w:val="28"/>
        </w:rPr>
      </w:pPr>
    </w:p>
    <w:p w14:paraId="6C6F8C88" w14:textId="2EE3D41E" w:rsidR="008B3D05" w:rsidRPr="008B3D05" w:rsidRDefault="00D76CA8" w:rsidP="00D76CA8">
      <w:pPr>
        <w:ind w:left="720"/>
        <w:jc w:val="both"/>
        <w:rPr>
          <w:rFonts w:ascii="Poppins" w:hAnsi="Poppins" w:cs="Poppins"/>
          <w:color w:val="FFC000"/>
          <w:szCs w:val="28"/>
        </w:rPr>
      </w:pP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select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nombre 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from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usuarios, prestamos 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where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proofErr w:type="gram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usuarios.codus</w:t>
      </w:r>
      <w:proofErr w:type="spellEnd"/>
      <w:proofErr w:type="gram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not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in(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select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codus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from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prestamos) 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group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</w:t>
      </w:r>
      <w:proofErr w:type="spellStart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>by</w:t>
      </w:r>
      <w:proofErr w:type="spellEnd"/>
      <w:r w:rsidRPr="00D76CA8">
        <w:rPr>
          <w:rFonts w:ascii="Dubai Light" w:eastAsia="Times New Roman" w:hAnsi="Dubai Light" w:cs="Dubai Light"/>
          <w:b w:val="0"/>
          <w:bCs/>
          <w:color w:val="auto"/>
          <w:sz w:val="24"/>
          <w:szCs w:val="28"/>
          <w:lang w:eastAsia="zh-CN"/>
        </w:rPr>
        <w:t xml:space="preserve"> nombre;</w:t>
      </w:r>
    </w:p>
    <w:p w14:paraId="48182107" w14:textId="715121BA" w:rsid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5087C2EC" w14:textId="034DB65F" w:rsidR="00D76CA8" w:rsidRDefault="00D76CA8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575A1DCC" w14:textId="3735F94C" w:rsidR="00D76CA8" w:rsidRDefault="00D76CA8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2CA9AF74" w14:textId="04BCBCA0" w:rsidR="00D76CA8" w:rsidRDefault="00D76CA8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579D048A" w14:textId="77777777" w:rsidR="00D76CA8" w:rsidRPr="001557D7" w:rsidRDefault="00D76CA8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4B6CE081" w14:textId="4D8E0578" w:rsidR="001557D7" w:rsidRP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lastRenderedPageBreak/>
        <w:t>Obtener el título del libro que ha sido prestado menos veces.</w:t>
      </w:r>
    </w:p>
    <w:p w14:paraId="0CA5BE9B" w14:textId="03DC6231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38AFAF78" w14:textId="476B249E" w:rsidR="001557D7" w:rsidRPr="00BA1802" w:rsidRDefault="00BA1802" w:rsidP="00BA1802">
      <w:pPr>
        <w:ind w:left="720"/>
        <w:jc w:val="both"/>
        <w:rPr>
          <w:rFonts w:ascii="Dubai Light" w:hAnsi="Dubai Light" w:cs="Dubai Light"/>
          <w:b w:val="0"/>
          <w:bCs/>
          <w:color w:val="FFC000"/>
          <w:szCs w:val="28"/>
        </w:rPr>
      </w:pP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titulo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,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count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(</w:t>
      </w:r>
      <w:proofErr w:type="spellStart"/>
      <w:proofErr w:type="gram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prestamos.codej</w:t>
      </w:r>
      <w:proofErr w:type="spellEnd"/>
      <w:proofErr w:type="gram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) as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veces_prestado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libros, ejemplares, prestamos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where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libros.codlibro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=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ejemplares.codlibro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and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ejemplares.codej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=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prestamos.codej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group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by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prestamos.codej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order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by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veces_prestado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asc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>limit</w:t>
      </w:r>
      <w:proofErr w:type="spellEnd"/>
      <w:r w:rsidRPr="00BA180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1;</w:t>
      </w:r>
    </w:p>
    <w:p w14:paraId="4D23FDC0" w14:textId="77777777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2AEDA0C3" w14:textId="4EF0FD9E" w:rsid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t>Añadir un libro de vuestra elección y dos ejemplares de él.</w:t>
      </w:r>
    </w:p>
    <w:p w14:paraId="0E3E76AF" w14:textId="0D5BDAB7" w:rsidR="00BA1802" w:rsidRDefault="00BA1802" w:rsidP="00BA1802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</w:p>
    <w:p w14:paraId="17E2485E" w14:textId="5EFF063A" w:rsidR="00BA1802" w:rsidRDefault="00BA1802" w:rsidP="00BA1802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</w:p>
    <w:p w14:paraId="789ED53B" w14:textId="77777777" w:rsidR="00BA1802" w:rsidRPr="001557D7" w:rsidRDefault="00BA1802" w:rsidP="00BA1802">
      <w:pPr>
        <w:pStyle w:val="Prrafodelista"/>
        <w:ind w:left="720"/>
        <w:jc w:val="both"/>
        <w:rPr>
          <w:rFonts w:ascii="Poppins" w:hAnsi="Poppins" w:cs="Poppins"/>
          <w:b/>
          <w:color w:val="FFC000"/>
          <w:szCs w:val="28"/>
        </w:rPr>
      </w:pPr>
    </w:p>
    <w:p w14:paraId="0D0C38D9" w14:textId="401B6006" w:rsidR="001557D7" w:rsidRDefault="00DE403F" w:rsidP="00DE403F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DE403F">
        <w:rPr>
          <w:rFonts w:ascii="Dubai Light" w:hAnsi="Dubai Light" w:cs="Dubai Light"/>
          <w:b w:val="0"/>
          <w:bCs/>
          <w:color w:val="auto"/>
          <w:sz w:val="24"/>
          <w:szCs w:val="24"/>
        </w:rPr>
        <w:t>insert</w:t>
      </w:r>
      <w:proofErr w:type="spellEnd"/>
      <w:r w:rsidRPr="00DE403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DE403F">
        <w:rPr>
          <w:rFonts w:ascii="Dubai Light" w:hAnsi="Dubai Light" w:cs="Dubai Light"/>
          <w:b w:val="0"/>
          <w:bCs/>
          <w:color w:val="auto"/>
          <w:sz w:val="24"/>
          <w:szCs w:val="24"/>
        </w:rPr>
        <w:t>into</w:t>
      </w:r>
      <w:proofErr w:type="spellEnd"/>
      <w:r w:rsidRPr="00DE403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libros </w:t>
      </w:r>
      <w:proofErr w:type="spellStart"/>
      <w:r w:rsidRPr="00DE403F">
        <w:rPr>
          <w:rFonts w:ascii="Dubai Light" w:hAnsi="Dubai Light" w:cs="Dubai Light"/>
          <w:b w:val="0"/>
          <w:bCs/>
          <w:color w:val="auto"/>
          <w:sz w:val="24"/>
          <w:szCs w:val="24"/>
        </w:rPr>
        <w:t>values</w:t>
      </w:r>
      <w:proofErr w:type="spellEnd"/>
      <w:r w:rsidRPr="00DE403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("LD01","Danza de dragones","9432568210934","Planeta",681,"CCF");</w:t>
      </w:r>
    </w:p>
    <w:p w14:paraId="753FA81C" w14:textId="26212386" w:rsidR="00DB6488" w:rsidRDefault="00DB6488" w:rsidP="00DE403F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605C8E24" w14:textId="79E71C3C" w:rsidR="00DB6488" w:rsidRDefault="00DB6488" w:rsidP="00DE403F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DB6488">
        <w:rPr>
          <w:rFonts w:ascii="Dubai Light" w:hAnsi="Dubai Light" w:cs="Dubai Light"/>
          <w:b w:val="0"/>
          <w:bCs/>
          <w:color w:val="auto"/>
          <w:sz w:val="24"/>
          <w:szCs w:val="24"/>
        </w:rPr>
        <w:t>insert</w:t>
      </w:r>
      <w:proofErr w:type="spellEnd"/>
      <w:r w:rsidRPr="00DB6488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DB6488">
        <w:rPr>
          <w:rFonts w:ascii="Dubai Light" w:hAnsi="Dubai Light" w:cs="Dubai Light"/>
          <w:b w:val="0"/>
          <w:bCs/>
          <w:color w:val="auto"/>
          <w:sz w:val="24"/>
          <w:szCs w:val="24"/>
        </w:rPr>
        <w:t>into</w:t>
      </w:r>
      <w:proofErr w:type="spellEnd"/>
      <w:r w:rsidRPr="00DB6488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libros </w:t>
      </w:r>
      <w:proofErr w:type="spellStart"/>
      <w:r w:rsidRPr="00DB6488">
        <w:rPr>
          <w:rFonts w:ascii="Dubai Light" w:hAnsi="Dubai Light" w:cs="Dubai Light"/>
          <w:b w:val="0"/>
          <w:bCs/>
          <w:color w:val="auto"/>
          <w:sz w:val="24"/>
          <w:szCs w:val="24"/>
        </w:rPr>
        <w:t>values</w:t>
      </w:r>
      <w:proofErr w:type="spellEnd"/>
      <w:r w:rsidRPr="00DB6488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("BR01","La Celestina","1436068320934","Edelvives",331,"NAR");</w:t>
      </w:r>
    </w:p>
    <w:p w14:paraId="32333610" w14:textId="71ADDED9" w:rsidR="00193615" w:rsidRDefault="00193615" w:rsidP="00DE403F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364B1F46" w14:textId="2F79DA18" w:rsidR="00193615" w:rsidRDefault="00193615" w:rsidP="00DE403F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insert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into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ejemplares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values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("LD01-1","LD01","P03","E02");</w:t>
      </w:r>
    </w:p>
    <w:p w14:paraId="70B09E43" w14:textId="42B45E7C" w:rsidR="00193615" w:rsidRDefault="00193615" w:rsidP="00DE403F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4B08991A" w14:textId="3C78D86A" w:rsidR="00193615" w:rsidRDefault="00193615" w:rsidP="00193615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insert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into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ejemplares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values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("LD01-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2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","LD01","P03","E0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1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");</w:t>
      </w:r>
    </w:p>
    <w:p w14:paraId="03131D93" w14:textId="0F623352" w:rsidR="00193615" w:rsidRDefault="00193615" w:rsidP="00193615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4D2EA2B3" w14:textId="5747A1E0" w:rsidR="00193615" w:rsidRDefault="00193615" w:rsidP="00193615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insert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into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ejemplares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values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("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BR01-01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","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BR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01","P0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6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","E0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1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");</w:t>
      </w:r>
    </w:p>
    <w:p w14:paraId="7219F792" w14:textId="693B9D23" w:rsidR="00193615" w:rsidRDefault="00193615" w:rsidP="00193615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6B8DD61C" w14:textId="717358F3" w:rsidR="00193615" w:rsidRDefault="00193615" w:rsidP="00193615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insert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into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ejemplares </w:t>
      </w:r>
      <w:proofErr w:type="spellStart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values</w:t>
      </w:r>
      <w:proofErr w:type="spellEnd"/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("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BR01-0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2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","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BR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01","P0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6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","E0</w:t>
      </w:r>
      <w:r>
        <w:rPr>
          <w:rFonts w:ascii="Dubai Light" w:hAnsi="Dubai Light" w:cs="Dubai Light"/>
          <w:b w:val="0"/>
          <w:bCs/>
          <w:color w:val="auto"/>
          <w:sz w:val="24"/>
          <w:szCs w:val="24"/>
        </w:rPr>
        <w:t>2</w:t>
      </w:r>
      <w:r w:rsidRPr="00193615">
        <w:rPr>
          <w:rFonts w:ascii="Dubai Light" w:hAnsi="Dubai Light" w:cs="Dubai Light"/>
          <w:b w:val="0"/>
          <w:bCs/>
          <w:color w:val="auto"/>
          <w:sz w:val="24"/>
          <w:szCs w:val="24"/>
        </w:rPr>
        <w:t>");</w:t>
      </w:r>
    </w:p>
    <w:p w14:paraId="6CC43566" w14:textId="77777777" w:rsidR="00DE403F" w:rsidRPr="001557D7" w:rsidRDefault="00DE403F" w:rsidP="00DD005C">
      <w:pPr>
        <w:jc w:val="both"/>
        <w:rPr>
          <w:rFonts w:ascii="Poppins" w:hAnsi="Poppins" w:cs="Poppins"/>
          <w:color w:val="FFC000"/>
          <w:szCs w:val="28"/>
        </w:rPr>
      </w:pPr>
    </w:p>
    <w:p w14:paraId="4DFDDD00" w14:textId="77777777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793D21E4" w14:textId="24467420" w:rsidR="001557D7" w:rsidRP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t>Listado de libros que han sacado las usuarias menores de edad.</w:t>
      </w:r>
    </w:p>
    <w:p w14:paraId="6335DC04" w14:textId="1FC1A329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629D16A3" w14:textId="6215DBC1" w:rsid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7B9C53C0" w14:textId="026B6A95" w:rsidR="00DD005C" w:rsidRDefault="00F5260F" w:rsidP="00F5260F">
      <w:pPr>
        <w:ind w:left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titulo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libros, ejemplares, prestamos, usuarios 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where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libros.codlibro</w:t>
      </w:r>
      <w:proofErr w:type="spellEnd"/>
      <w:proofErr w:type="gram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=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ejemplares.codlibro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and 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ejemplares.codej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=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prestamos.codej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and 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usuarios.codus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=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prestamos.codus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and sexo="F" and 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timestampdiff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(</w:t>
      </w:r>
      <w:proofErr w:type="spellStart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year,fnac,curdate</w:t>
      </w:r>
      <w:proofErr w:type="spellEnd"/>
      <w:r w:rsidRPr="00F5260F">
        <w:rPr>
          <w:rFonts w:ascii="Dubai Light" w:hAnsi="Dubai Light" w:cs="Dubai Light"/>
          <w:b w:val="0"/>
          <w:bCs/>
          <w:color w:val="auto"/>
          <w:sz w:val="24"/>
          <w:szCs w:val="24"/>
        </w:rPr>
        <w:t>())&lt;18;</w:t>
      </w:r>
    </w:p>
    <w:p w14:paraId="6DE48B1A" w14:textId="77777777" w:rsidR="000545B2" w:rsidRDefault="000545B2" w:rsidP="00F5260F">
      <w:pPr>
        <w:ind w:left="720"/>
        <w:jc w:val="both"/>
        <w:rPr>
          <w:rFonts w:ascii="Poppins" w:hAnsi="Poppins" w:cs="Poppins"/>
          <w:color w:val="FFC000"/>
          <w:szCs w:val="28"/>
        </w:rPr>
      </w:pPr>
    </w:p>
    <w:p w14:paraId="0FF0C65B" w14:textId="77777777" w:rsidR="00DD005C" w:rsidRPr="001557D7" w:rsidRDefault="00DD005C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6D812621" w14:textId="5678241F" w:rsidR="001557D7" w:rsidRP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lastRenderedPageBreak/>
        <w:t>Se va a dar un premio al lector más ávido en este año. Obtener sus datos para ponerse en contacto</w:t>
      </w:r>
      <w:r w:rsidRPr="001557D7">
        <w:rPr>
          <w:rFonts w:ascii="Poppins" w:hAnsi="Poppins" w:cs="Poppins"/>
          <w:b/>
          <w:color w:val="FFC000"/>
          <w:szCs w:val="28"/>
        </w:rPr>
        <w:t xml:space="preserve"> </w:t>
      </w:r>
      <w:r w:rsidRPr="001557D7">
        <w:rPr>
          <w:rFonts w:ascii="Poppins" w:hAnsi="Poppins" w:cs="Poppins"/>
          <w:b/>
          <w:color w:val="FFC000"/>
          <w:szCs w:val="28"/>
        </w:rPr>
        <w:t>con él/ella.</w:t>
      </w:r>
    </w:p>
    <w:p w14:paraId="530DE0DB" w14:textId="73B94E65" w:rsid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27016377" w14:textId="6C1A353A" w:rsidR="000545B2" w:rsidRPr="00894C2F" w:rsidRDefault="00894C2F" w:rsidP="00894C2F">
      <w:pPr>
        <w:ind w:left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gram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usuarios.*</w:t>
      </w:r>
      <w:proofErr w:type="gram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,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count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(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prestamos.codus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) as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libros_prestados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usuarios, prestamos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where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usuarios.codus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=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prestamos.codus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group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by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prestamos.codus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order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by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libros_prestados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desc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>limit</w:t>
      </w:r>
      <w:proofErr w:type="spellEnd"/>
      <w:r w:rsidRPr="00894C2F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1;</w:t>
      </w:r>
    </w:p>
    <w:p w14:paraId="21A602FB" w14:textId="77777777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1E2A7BAD" w14:textId="3F0E4FE4" w:rsidR="001557D7" w:rsidRDefault="001557D7" w:rsidP="001557D7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1557D7">
        <w:rPr>
          <w:rFonts w:ascii="Poppins" w:hAnsi="Poppins" w:cs="Poppins"/>
          <w:b/>
          <w:color w:val="FFC000"/>
          <w:szCs w:val="28"/>
        </w:rPr>
        <w:t xml:space="preserve">Hacer una copia de seguridad de autores, de libros y de préstamos. Las llamáis </w:t>
      </w:r>
      <w:proofErr w:type="gramStart"/>
      <w:r w:rsidRPr="001557D7">
        <w:rPr>
          <w:rFonts w:ascii="Poppins" w:hAnsi="Poppins" w:cs="Poppins"/>
          <w:b/>
          <w:color w:val="FFC000"/>
          <w:szCs w:val="28"/>
        </w:rPr>
        <w:t>igual</w:t>
      </w:r>
      <w:proofErr w:type="gramEnd"/>
      <w:r w:rsidRPr="001557D7">
        <w:rPr>
          <w:rFonts w:ascii="Poppins" w:hAnsi="Poppins" w:cs="Poppins"/>
          <w:b/>
          <w:color w:val="FFC000"/>
          <w:szCs w:val="28"/>
        </w:rPr>
        <w:t xml:space="preserve"> pero con el sufijo</w:t>
      </w:r>
      <w:r w:rsidRPr="001557D7">
        <w:rPr>
          <w:rFonts w:ascii="Poppins" w:hAnsi="Poppins" w:cs="Poppins"/>
          <w:b/>
          <w:color w:val="FFC000"/>
          <w:szCs w:val="28"/>
        </w:rPr>
        <w:t xml:space="preserve"> </w:t>
      </w:r>
      <w:r w:rsidRPr="001557D7">
        <w:rPr>
          <w:rFonts w:ascii="Poppins" w:hAnsi="Poppins" w:cs="Poppins"/>
          <w:b/>
          <w:color w:val="FFC000"/>
          <w:szCs w:val="28"/>
        </w:rPr>
        <w:t>_</w:t>
      </w:r>
      <w:proofErr w:type="spellStart"/>
      <w:r w:rsidRPr="001557D7">
        <w:rPr>
          <w:rFonts w:ascii="Poppins" w:hAnsi="Poppins" w:cs="Poppins"/>
          <w:b/>
          <w:color w:val="FFC000"/>
          <w:szCs w:val="28"/>
        </w:rPr>
        <w:t>bk</w:t>
      </w:r>
      <w:proofErr w:type="spellEnd"/>
      <w:r w:rsidRPr="001557D7">
        <w:rPr>
          <w:rFonts w:ascii="Poppins" w:hAnsi="Poppins" w:cs="Poppins"/>
          <w:b/>
          <w:color w:val="FFC000"/>
          <w:szCs w:val="28"/>
        </w:rPr>
        <w:t>. A continuación, eliminar los libros que no se han prestado en el último año de las tablas _</w:t>
      </w:r>
      <w:proofErr w:type="spellStart"/>
      <w:r w:rsidRPr="001557D7">
        <w:rPr>
          <w:rFonts w:ascii="Poppins" w:hAnsi="Poppins" w:cs="Poppins"/>
          <w:b/>
          <w:color w:val="FFC000"/>
          <w:szCs w:val="28"/>
        </w:rPr>
        <w:t>bk</w:t>
      </w:r>
      <w:proofErr w:type="spellEnd"/>
      <w:r w:rsidRPr="001557D7">
        <w:rPr>
          <w:rFonts w:ascii="Poppins" w:hAnsi="Poppins" w:cs="Poppins"/>
          <w:b/>
          <w:color w:val="FFC000"/>
          <w:szCs w:val="28"/>
        </w:rPr>
        <w:t>.</w:t>
      </w:r>
    </w:p>
    <w:p w14:paraId="231BAFCD" w14:textId="56899006" w:rsidR="00EE3D63" w:rsidRDefault="00EE3D63" w:rsidP="00EE3D63">
      <w:pPr>
        <w:jc w:val="both"/>
        <w:rPr>
          <w:rFonts w:ascii="Poppins" w:hAnsi="Poppins" w:cs="Poppins"/>
          <w:color w:val="FFC000"/>
          <w:szCs w:val="28"/>
        </w:rPr>
      </w:pPr>
    </w:p>
    <w:p w14:paraId="766712F0" w14:textId="79ED9BA7" w:rsidR="00EE3D63" w:rsidRDefault="006E0E22" w:rsidP="006E0E22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create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table </w:t>
      </w: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autores_bk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as </w:t>
      </w: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* </w:t>
      </w: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autores;</w:t>
      </w:r>
    </w:p>
    <w:p w14:paraId="2B794FBA" w14:textId="67F4685C" w:rsidR="006E0E22" w:rsidRDefault="006E0E22" w:rsidP="006E0E22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265490CD" w14:textId="2D0D5144" w:rsidR="006E0E22" w:rsidRDefault="006E0E22" w:rsidP="006E0E22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create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table </w:t>
      </w: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libros_bk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as </w:t>
      </w: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* </w:t>
      </w:r>
      <w:proofErr w:type="spellStart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6E0E22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libros;</w:t>
      </w:r>
    </w:p>
    <w:p w14:paraId="72F36628" w14:textId="7EA2FF2B" w:rsidR="006E0E22" w:rsidRDefault="006E0E22" w:rsidP="006E0E22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4E241187" w14:textId="58CC4EE2" w:rsidR="006E0E22" w:rsidRDefault="00543EDB" w:rsidP="006E0E22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>create</w:t>
      </w:r>
      <w:proofErr w:type="spellEnd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table </w:t>
      </w:r>
      <w:proofErr w:type="spellStart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prestamos_bk</w:t>
      </w:r>
      <w:proofErr w:type="spellEnd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as </w:t>
      </w:r>
      <w:proofErr w:type="spellStart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* </w:t>
      </w:r>
      <w:proofErr w:type="spellStart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543EDB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prestamos;</w:t>
      </w:r>
    </w:p>
    <w:p w14:paraId="30FB2C70" w14:textId="2EE49397" w:rsidR="008A3079" w:rsidRDefault="008A3079" w:rsidP="006E0E22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11FEC599" w14:textId="33EEDC83" w:rsidR="008A3079" w:rsidRDefault="00925E67" w:rsidP="00925E67">
      <w:pPr>
        <w:ind w:left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delete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libros_bk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where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codlibro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in (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codlibro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ejemplares, prestamos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where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ejemplares.codej</w:t>
      </w:r>
      <w:proofErr w:type="spellEnd"/>
      <w:proofErr w:type="gram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=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prestamos.codej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and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ejemplares.codej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not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in (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select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codej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>from</w:t>
      </w:r>
      <w:proofErr w:type="spellEnd"/>
      <w:r w:rsidRPr="00925E67">
        <w:rPr>
          <w:rFonts w:ascii="Dubai Light" w:hAnsi="Dubai Light" w:cs="Dubai Light"/>
          <w:b w:val="0"/>
          <w:bCs/>
          <w:color w:val="auto"/>
          <w:sz w:val="24"/>
          <w:szCs w:val="24"/>
        </w:rPr>
        <w:t xml:space="preserve"> prestamos));</w:t>
      </w:r>
    </w:p>
    <w:p w14:paraId="23080F5A" w14:textId="0741B708" w:rsidR="006E0E22" w:rsidRDefault="006E0E22" w:rsidP="006E0E22">
      <w:pPr>
        <w:ind w:firstLine="720"/>
        <w:jc w:val="both"/>
        <w:rPr>
          <w:rFonts w:ascii="Dubai Light" w:hAnsi="Dubai Light" w:cs="Dubai Light"/>
          <w:b w:val="0"/>
          <w:bCs/>
          <w:color w:val="auto"/>
          <w:sz w:val="24"/>
          <w:szCs w:val="24"/>
        </w:rPr>
      </w:pPr>
    </w:p>
    <w:p w14:paraId="7F175E62" w14:textId="77777777" w:rsidR="006E0E22" w:rsidRPr="00EE3D63" w:rsidRDefault="006E0E22" w:rsidP="006E0E22">
      <w:pPr>
        <w:ind w:firstLine="720"/>
        <w:jc w:val="both"/>
        <w:rPr>
          <w:rFonts w:ascii="Poppins" w:hAnsi="Poppins" w:cs="Poppins"/>
          <w:color w:val="FFC000"/>
          <w:szCs w:val="28"/>
        </w:rPr>
      </w:pPr>
    </w:p>
    <w:p w14:paraId="6FBC88EE" w14:textId="2ACBB817" w:rsidR="001557D7" w:rsidRPr="001557D7" w:rsidRDefault="001557D7" w:rsidP="001557D7">
      <w:pPr>
        <w:jc w:val="both"/>
        <w:rPr>
          <w:rFonts w:ascii="Poppins" w:hAnsi="Poppins" w:cs="Poppins"/>
          <w:color w:val="FFC000"/>
          <w:szCs w:val="28"/>
        </w:rPr>
      </w:pPr>
    </w:p>
    <w:p w14:paraId="64620C11" w14:textId="77777777" w:rsidR="001557D7" w:rsidRPr="001557D7" w:rsidRDefault="001557D7" w:rsidP="001557D7">
      <w:pPr>
        <w:jc w:val="both"/>
        <w:rPr>
          <w:rFonts w:ascii="Poppins" w:hAnsi="Poppins" w:cs="Poppins"/>
          <w:bCs/>
          <w:color w:val="FFC000"/>
          <w:szCs w:val="28"/>
        </w:rPr>
      </w:pPr>
    </w:p>
    <w:sectPr w:rsidR="001557D7" w:rsidRPr="001557D7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C6B4" w14:textId="77777777" w:rsidR="00CD14E6" w:rsidRDefault="00CD14E6">
      <w:r>
        <w:separator/>
      </w:r>
    </w:p>
    <w:p w14:paraId="12D9B804" w14:textId="77777777" w:rsidR="00CD14E6" w:rsidRDefault="00CD14E6"/>
  </w:endnote>
  <w:endnote w:type="continuationSeparator" w:id="0">
    <w:p w14:paraId="3CA5F2A6" w14:textId="77777777" w:rsidR="00CD14E6" w:rsidRDefault="00CD14E6">
      <w:r>
        <w:continuationSeparator/>
      </w:r>
    </w:p>
    <w:p w14:paraId="455A90D0" w14:textId="77777777" w:rsidR="00CD14E6" w:rsidRDefault="00CD14E6"/>
  </w:endnote>
  <w:endnote w:type="continuationNotice" w:id="1">
    <w:p w14:paraId="42D30722" w14:textId="77777777" w:rsidR="00CD14E6" w:rsidRDefault="00CD14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1560ACE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069F" w14:textId="77777777" w:rsidR="00CD14E6" w:rsidRDefault="00CD14E6">
      <w:r>
        <w:separator/>
      </w:r>
    </w:p>
    <w:p w14:paraId="695FDF1F" w14:textId="77777777" w:rsidR="00CD14E6" w:rsidRDefault="00CD14E6"/>
  </w:footnote>
  <w:footnote w:type="continuationSeparator" w:id="0">
    <w:p w14:paraId="700C1BA5" w14:textId="77777777" w:rsidR="00CD14E6" w:rsidRDefault="00CD14E6">
      <w:r>
        <w:continuationSeparator/>
      </w:r>
    </w:p>
    <w:p w14:paraId="1B8D8F24" w14:textId="77777777" w:rsidR="00CD14E6" w:rsidRDefault="00CD14E6"/>
  </w:footnote>
  <w:footnote w:type="continuationNotice" w:id="1">
    <w:p w14:paraId="77D4830C" w14:textId="77777777" w:rsidR="00CD14E6" w:rsidRDefault="00CD14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7809C2AD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>CONSULTAS I</w:t>
          </w:r>
          <w:r w:rsidR="00914574">
            <w:rPr>
              <w:rFonts w:ascii="Poppins" w:hAnsi="Poppins" w:cs="Poppins"/>
              <w:color w:val="0070C0"/>
              <w:sz w:val="20"/>
              <w:szCs w:val="16"/>
            </w:rPr>
            <w:t>I</w:t>
          </w: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: </w:t>
          </w:r>
          <w:r w:rsidR="005A7959">
            <w:rPr>
              <w:rFonts w:ascii="Poppins" w:hAnsi="Poppins" w:cs="Poppins"/>
              <w:color w:val="0070C0"/>
              <w:sz w:val="20"/>
              <w:szCs w:val="16"/>
            </w:rPr>
            <w:t>BIBLIOTECA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A13145"/>
    <w:multiLevelType w:val="hybridMultilevel"/>
    <w:tmpl w:val="28161A6A"/>
    <w:lvl w:ilvl="0" w:tplc="B1105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73837"/>
    <w:multiLevelType w:val="hybridMultilevel"/>
    <w:tmpl w:val="2A30F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50B7AD4"/>
    <w:multiLevelType w:val="hybridMultilevel"/>
    <w:tmpl w:val="443C2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23"/>
  </w:num>
  <w:num w:numId="3">
    <w:abstractNumId w:val="17"/>
  </w:num>
  <w:num w:numId="4">
    <w:abstractNumId w:val="27"/>
  </w:num>
  <w:num w:numId="5">
    <w:abstractNumId w:val="19"/>
  </w:num>
  <w:num w:numId="6">
    <w:abstractNumId w:val="26"/>
  </w:num>
  <w:num w:numId="7">
    <w:abstractNumId w:val="7"/>
  </w:num>
  <w:num w:numId="8">
    <w:abstractNumId w:val="29"/>
  </w:num>
  <w:num w:numId="9">
    <w:abstractNumId w:val="28"/>
  </w:num>
  <w:num w:numId="10">
    <w:abstractNumId w:val="3"/>
  </w:num>
  <w:num w:numId="11">
    <w:abstractNumId w:val="21"/>
  </w:num>
  <w:num w:numId="12">
    <w:abstractNumId w:val="9"/>
  </w:num>
  <w:num w:numId="13">
    <w:abstractNumId w:val="5"/>
  </w:num>
  <w:num w:numId="14">
    <w:abstractNumId w:val="24"/>
  </w:num>
  <w:num w:numId="15">
    <w:abstractNumId w:val="12"/>
  </w:num>
  <w:num w:numId="16">
    <w:abstractNumId w:val="25"/>
  </w:num>
  <w:num w:numId="17">
    <w:abstractNumId w:val="14"/>
  </w:num>
  <w:num w:numId="18">
    <w:abstractNumId w:val="13"/>
  </w:num>
  <w:num w:numId="19">
    <w:abstractNumId w:val="2"/>
  </w:num>
  <w:num w:numId="20">
    <w:abstractNumId w:val="10"/>
  </w:num>
  <w:num w:numId="21">
    <w:abstractNumId w:val="22"/>
  </w:num>
  <w:num w:numId="22">
    <w:abstractNumId w:val="20"/>
  </w:num>
  <w:num w:numId="23">
    <w:abstractNumId w:val="4"/>
  </w:num>
  <w:num w:numId="24">
    <w:abstractNumId w:val="16"/>
  </w:num>
  <w:num w:numId="25">
    <w:abstractNumId w:val="0"/>
  </w:num>
  <w:num w:numId="26">
    <w:abstractNumId w:val="6"/>
  </w:num>
  <w:num w:numId="27">
    <w:abstractNumId w:val="1"/>
  </w:num>
  <w:num w:numId="28">
    <w:abstractNumId w:val="18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3BE5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545B2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4164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39E0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365"/>
    <w:rsid w:val="00130E9D"/>
    <w:rsid w:val="001323B1"/>
    <w:rsid w:val="00133CD2"/>
    <w:rsid w:val="00133F4F"/>
    <w:rsid w:val="00137A37"/>
    <w:rsid w:val="00150A6D"/>
    <w:rsid w:val="00151A51"/>
    <w:rsid w:val="00151EF2"/>
    <w:rsid w:val="001557D7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3615"/>
    <w:rsid w:val="001963FC"/>
    <w:rsid w:val="00197549"/>
    <w:rsid w:val="001A0081"/>
    <w:rsid w:val="001A33C5"/>
    <w:rsid w:val="001A526D"/>
    <w:rsid w:val="001B2219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3CCB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657B"/>
    <w:rsid w:val="00360155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D780F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355D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04DD"/>
    <w:rsid w:val="004E172C"/>
    <w:rsid w:val="004E19E8"/>
    <w:rsid w:val="004E19F4"/>
    <w:rsid w:val="004E32EC"/>
    <w:rsid w:val="004E5FEE"/>
    <w:rsid w:val="004E7489"/>
    <w:rsid w:val="004E78D5"/>
    <w:rsid w:val="004E7E53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2448"/>
    <w:rsid w:val="0053372A"/>
    <w:rsid w:val="005341F2"/>
    <w:rsid w:val="005375C0"/>
    <w:rsid w:val="00540903"/>
    <w:rsid w:val="00540FB1"/>
    <w:rsid w:val="00543EDB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A7959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0FC"/>
    <w:rsid w:val="005D5AE0"/>
    <w:rsid w:val="005E16D1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0E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3700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211E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4C2F"/>
    <w:rsid w:val="00896DAC"/>
    <w:rsid w:val="00897A4A"/>
    <w:rsid w:val="008A1395"/>
    <w:rsid w:val="008A3079"/>
    <w:rsid w:val="008A3AF3"/>
    <w:rsid w:val="008A45A3"/>
    <w:rsid w:val="008A4E19"/>
    <w:rsid w:val="008A6852"/>
    <w:rsid w:val="008B1E5D"/>
    <w:rsid w:val="008B1FEE"/>
    <w:rsid w:val="008B2220"/>
    <w:rsid w:val="008B3D05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0C97"/>
    <w:rsid w:val="008F2F42"/>
    <w:rsid w:val="008F4E72"/>
    <w:rsid w:val="008F7AFB"/>
    <w:rsid w:val="00901770"/>
    <w:rsid w:val="009023EC"/>
    <w:rsid w:val="009029EA"/>
    <w:rsid w:val="00902FED"/>
    <w:rsid w:val="009030E7"/>
    <w:rsid w:val="00903C32"/>
    <w:rsid w:val="00905245"/>
    <w:rsid w:val="00911D7A"/>
    <w:rsid w:val="009129D7"/>
    <w:rsid w:val="009139A3"/>
    <w:rsid w:val="00914574"/>
    <w:rsid w:val="00914B45"/>
    <w:rsid w:val="009153AF"/>
    <w:rsid w:val="00916B16"/>
    <w:rsid w:val="009173B9"/>
    <w:rsid w:val="00917956"/>
    <w:rsid w:val="00924637"/>
    <w:rsid w:val="00924755"/>
    <w:rsid w:val="00925E67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246E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2D2A"/>
    <w:rsid w:val="009D3165"/>
    <w:rsid w:val="009D4072"/>
    <w:rsid w:val="009D6DCE"/>
    <w:rsid w:val="009E28EB"/>
    <w:rsid w:val="009E6DD1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3FCF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185F"/>
    <w:rsid w:val="00AB21C9"/>
    <w:rsid w:val="00AB564F"/>
    <w:rsid w:val="00AB6903"/>
    <w:rsid w:val="00AC2444"/>
    <w:rsid w:val="00AC29F3"/>
    <w:rsid w:val="00AC40CC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5DA1"/>
    <w:rsid w:val="00B66A5C"/>
    <w:rsid w:val="00B67A8E"/>
    <w:rsid w:val="00B67EA0"/>
    <w:rsid w:val="00B71168"/>
    <w:rsid w:val="00B71531"/>
    <w:rsid w:val="00B722A7"/>
    <w:rsid w:val="00B72433"/>
    <w:rsid w:val="00B7536B"/>
    <w:rsid w:val="00B769EB"/>
    <w:rsid w:val="00B76BAD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1802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18F9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14E6"/>
    <w:rsid w:val="00CD4BF2"/>
    <w:rsid w:val="00CD776A"/>
    <w:rsid w:val="00CE1A3F"/>
    <w:rsid w:val="00CE310D"/>
    <w:rsid w:val="00CE670D"/>
    <w:rsid w:val="00CF377B"/>
    <w:rsid w:val="00CF51E2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2857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59F3"/>
    <w:rsid w:val="00D66DFA"/>
    <w:rsid w:val="00D70D02"/>
    <w:rsid w:val="00D72B3D"/>
    <w:rsid w:val="00D73968"/>
    <w:rsid w:val="00D74171"/>
    <w:rsid w:val="00D75A76"/>
    <w:rsid w:val="00D76CA8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878C6"/>
    <w:rsid w:val="00D90290"/>
    <w:rsid w:val="00D9280C"/>
    <w:rsid w:val="00D92F9B"/>
    <w:rsid w:val="00D93FD4"/>
    <w:rsid w:val="00D947CC"/>
    <w:rsid w:val="00D951C5"/>
    <w:rsid w:val="00DA0B46"/>
    <w:rsid w:val="00DA1CA4"/>
    <w:rsid w:val="00DA3B13"/>
    <w:rsid w:val="00DA5F5A"/>
    <w:rsid w:val="00DA7BFC"/>
    <w:rsid w:val="00DB06DF"/>
    <w:rsid w:val="00DB1DEC"/>
    <w:rsid w:val="00DB2EC4"/>
    <w:rsid w:val="00DB42AE"/>
    <w:rsid w:val="00DB6488"/>
    <w:rsid w:val="00DB694C"/>
    <w:rsid w:val="00DB7EF6"/>
    <w:rsid w:val="00DB7F7F"/>
    <w:rsid w:val="00DC23BE"/>
    <w:rsid w:val="00DC3419"/>
    <w:rsid w:val="00DC64FA"/>
    <w:rsid w:val="00DC6662"/>
    <w:rsid w:val="00DC706A"/>
    <w:rsid w:val="00DD005C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403F"/>
    <w:rsid w:val="00DE5FCE"/>
    <w:rsid w:val="00DE7E8B"/>
    <w:rsid w:val="00DF027C"/>
    <w:rsid w:val="00DF448E"/>
    <w:rsid w:val="00DF6BC9"/>
    <w:rsid w:val="00E00A32"/>
    <w:rsid w:val="00E01E04"/>
    <w:rsid w:val="00E04243"/>
    <w:rsid w:val="00E0690E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3D63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087C"/>
    <w:rsid w:val="00F41918"/>
    <w:rsid w:val="00F419F5"/>
    <w:rsid w:val="00F44CBE"/>
    <w:rsid w:val="00F47F61"/>
    <w:rsid w:val="00F5260F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169E"/>
    <w:rsid w:val="00F829F7"/>
    <w:rsid w:val="00F83527"/>
    <w:rsid w:val="00F83FC6"/>
    <w:rsid w:val="00F8453A"/>
    <w:rsid w:val="00F84779"/>
    <w:rsid w:val="00F850E3"/>
    <w:rsid w:val="00F87D51"/>
    <w:rsid w:val="00F90B12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88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24</cp:revision>
  <cp:lastPrinted>2022-10-07T10:24:00Z</cp:lastPrinted>
  <dcterms:created xsi:type="dcterms:W3CDTF">2022-11-28T10:38:00Z</dcterms:created>
  <dcterms:modified xsi:type="dcterms:W3CDTF">2022-11-28T12:29:00Z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