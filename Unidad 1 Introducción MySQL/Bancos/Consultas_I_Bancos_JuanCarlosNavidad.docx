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3F007530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I: TABLAS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3F007530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I: TABLAS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A1013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CF621C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D2E12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0E2A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48334A1B" w14:textId="474085F2" w:rsidR="00946CC1" w:rsidRDefault="00946CC1" w:rsidP="00946CC1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bookmarkStart w:id="0" w:name="_¿Qué_es_HTTP"/>
      <w:bookmarkEnd w:id="0"/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Obtener un listado de los movimientos de la cuenta 0045227710.</w:t>
      </w:r>
    </w:p>
    <w:p w14:paraId="01591CAC" w14:textId="77777777" w:rsidR="00077728" w:rsidRDefault="00077728" w:rsidP="00946CC1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782092BC" w14:textId="2841DA1C" w:rsidR="00946CC1" w:rsidRDefault="00077728" w:rsidP="00946CC1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077728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28C475E5" wp14:editId="598D9960">
            <wp:extent cx="5647327" cy="26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5736"/>
                    <a:stretch/>
                  </pic:blipFill>
                  <pic:spPr bwMode="auto">
                    <a:xfrm>
                      <a:off x="0" y="0"/>
                      <a:ext cx="5662745" cy="26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B15C" w14:textId="77777777" w:rsidR="00946CC1" w:rsidRPr="00946CC1" w:rsidRDefault="00946CC1" w:rsidP="00946CC1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72AEB703" w14:textId="665CC79B" w:rsidR="00946CC1" w:rsidRDefault="00946CC1" w:rsidP="0060278D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Obtener un listado de los movimientos de las cuentas del cliente 28664092D.</w:t>
      </w:r>
    </w:p>
    <w:p w14:paraId="6BD1B013" w14:textId="75EA05BD" w:rsidR="0060278D" w:rsidRDefault="0060278D" w:rsidP="0060278D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DEB1E05" w14:textId="09DBA135" w:rsidR="0060278D" w:rsidRDefault="00394FCF" w:rsidP="0060278D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394FCF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49C43669" wp14:editId="0C284AB0">
            <wp:extent cx="5647055" cy="451922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060" cy="4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7ACA" w14:textId="77777777" w:rsidR="0060278D" w:rsidRPr="00946CC1" w:rsidRDefault="0060278D" w:rsidP="0060278D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33AFD9B0" w14:textId="13F04BDC" w:rsidR="00946CC1" w:rsidRDefault="00946CC1" w:rsidP="00394FCF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Obtener la suma de las cantidades en movimientos de la cuenta 9000023745.</w:t>
      </w:r>
    </w:p>
    <w:p w14:paraId="475E9E6B" w14:textId="049B05D3" w:rsidR="00394FCF" w:rsidRDefault="00394FCF" w:rsidP="00394FCF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A3B2D65" w14:textId="5EBC24DE" w:rsidR="00394FCF" w:rsidRDefault="008B2220" w:rsidP="00394FCF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8B2220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72DF3495" wp14:editId="7DC444F7">
            <wp:extent cx="5695950" cy="325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6" cy="3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29CF" w14:textId="77777777" w:rsidR="00394FCF" w:rsidRPr="00946CC1" w:rsidRDefault="00394FCF" w:rsidP="00394FCF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93544D5" w14:textId="5DB29118" w:rsidR="00946CC1" w:rsidRDefault="00946CC1" w:rsidP="00B244E0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Obtener un listado de los movimientos de las cuentas de los clientes mayores</w:t>
      </w:r>
      <w:r w:rsidR="00B244E0">
        <w:rPr>
          <w:rFonts w:ascii="Poppins" w:hAnsi="Poppins" w:cs="Poppins"/>
          <w:b/>
          <w:noProof/>
          <w:color w:val="FFC000"/>
          <w:sz w:val="28"/>
          <w:szCs w:val="28"/>
        </w:rPr>
        <w:t xml:space="preserve"> </w:t>
      </w:r>
      <w:r w:rsidRPr="00B244E0">
        <w:rPr>
          <w:rFonts w:ascii="Poppins" w:hAnsi="Poppins" w:cs="Poppins"/>
          <w:b/>
          <w:noProof/>
          <w:color w:val="FFC000"/>
          <w:sz w:val="28"/>
          <w:szCs w:val="28"/>
        </w:rPr>
        <w:t>de 40 años.</w:t>
      </w:r>
    </w:p>
    <w:p w14:paraId="26751EE0" w14:textId="16781962" w:rsidR="00B244E0" w:rsidRDefault="00B244E0" w:rsidP="00B244E0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18728F28" w14:textId="068EB3C0" w:rsidR="00966DEE" w:rsidRDefault="00966DEE" w:rsidP="00B244E0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66DEE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2B9275F6" wp14:editId="40AE5E10">
            <wp:extent cx="5401733" cy="47428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118" cy="4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FEE7" w14:textId="543DBBA6" w:rsidR="00966DEE" w:rsidRDefault="00966DEE" w:rsidP="00B244E0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F54B6E4" w14:textId="4FF93A6B" w:rsidR="00E21A6C" w:rsidRDefault="00E21A6C" w:rsidP="00B244E0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74302CC" w14:textId="50CF237A" w:rsidR="00E21A6C" w:rsidRDefault="00E21A6C" w:rsidP="00B244E0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3590D138" w14:textId="77777777" w:rsidR="00E21A6C" w:rsidRPr="00B244E0" w:rsidRDefault="00E21A6C" w:rsidP="00B244E0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B9E5375" w14:textId="16DB4BE9" w:rsidR="00946CC1" w:rsidRDefault="00946CC1" w:rsidP="00E21A6C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Listado de los clientes que tengan saldo negativo.</w:t>
      </w:r>
    </w:p>
    <w:p w14:paraId="7E517AA7" w14:textId="75FBEB34" w:rsidR="00E21A6C" w:rsidRDefault="00E21A6C" w:rsidP="00E21A6C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C7B279E" w14:textId="4D5926BD" w:rsidR="00E21A6C" w:rsidRDefault="003D68EB" w:rsidP="00E21A6C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3D68EB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702FED02" wp14:editId="13D27982">
            <wp:extent cx="5528733" cy="265031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990" cy="2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6B12" w14:textId="77777777" w:rsidR="00E21A6C" w:rsidRPr="00946CC1" w:rsidRDefault="00E21A6C" w:rsidP="00E21A6C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73F46C31" w14:textId="7A43145A" w:rsidR="00946CC1" w:rsidRDefault="00946CC1" w:rsidP="003D68EB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Obtener el cliente que más dinero tiene de toda la entidad.</w:t>
      </w:r>
    </w:p>
    <w:p w14:paraId="61905CC0" w14:textId="7A70C265" w:rsidR="003D68EB" w:rsidRDefault="003D68EB" w:rsidP="003D68EB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2DE86B7" w14:textId="63970A80" w:rsidR="003D68EB" w:rsidRDefault="00344D36" w:rsidP="003D68EB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344D36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347AB175" wp14:editId="3935BA40">
            <wp:extent cx="5537200" cy="266541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361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DE9" w14:textId="77777777" w:rsidR="003D68EB" w:rsidRPr="00946CC1" w:rsidRDefault="003D68EB" w:rsidP="003D68EB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2E798F4" w14:textId="4D291B3B" w:rsidR="00946CC1" w:rsidRDefault="00946CC1" w:rsidP="00344D36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Obtener la suma total de saldos de las cuentas de la sucursal 1239.</w:t>
      </w:r>
    </w:p>
    <w:p w14:paraId="02E603B6" w14:textId="102229F3" w:rsidR="00344D36" w:rsidRDefault="00344D36" w:rsidP="00344D36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9B00C0C" w14:textId="3595688E" w:rsidR="006B7A49" w:rsidRDefault="006B7A49" w:rsidP="00344D36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6B7A49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3FD8F005" wp14:editId="36009D20">
            <wp:extent cx="5507990" cy="2541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6713" cy="2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7DDA" w14:textId="77777777" w:rsidR="006B7A49" w:rsidRPr="00946CC1" w:rsidRDefault="006B7A49" w:rsidP="00344D36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9E37394" w14:textId="2B81E238" w:rsidR="00946CC1" w:rsidRDefault="00946CC1" w:rsidP="006B7A49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Obtener la media de saldo de las cuentas del cliente 26567981F</w:t>
      </w:r>
    </w:p>
    <w:p w14:paraId="0908A3D5" w14:textId="30D04EE5" w:rsidR="006B7A49" w:rsidRDefault="006B7A49" w:rsidP="006B7A49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426F64C8" w14:textId="3FA6F580" w:rsidR="006B7A49" w:rsidRDefault="000A7268" w:rsidP="006B7A49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0A7268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0324F3C4" wp14:editId="392FBB38">
            <wp:extent cx="5584190" cy="3328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1317" cy="3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360" w14:textId="77777777" w:rsidR="006B7A49" w:rsidRPr="00946CC1" w:rsidRDefault="006B7A49" w:rsidP="006B7A49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211A15E4" w14:textId="5CE63658" w:rsidR="00946CC1" w:rsidRDefault="00946CC1" w:rsidP="001F5808">
      <w:pPr>
        <w:pStyle w:val="Prrafodelista"/>
        <w:numPr>
          <w:ilvl w:val="0"/>
          <w:numId w:val="27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Listado de los movimientos que ha tenido la entidad en el mes de febrero de</w:t>
      </w:r>
      <w:r w:rsidR="000A7268">
        <w:rPr>
          <w:rFonts w:ascii="Poppins" w:hAnsi="Poppins" w:cs="Poppins"/>
          <w:b/>
          <w:noProof/>
          <w:color w:val="FFC000"/>
          <w:sz w:val="28"/>
          <w:szCs w:val="28"/>
        </w:rPr>
        <w:t xml:space="preserve"> </w:t>
      </w: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este año.</w:t>
      </w:r>
    </w:p>
    <w:p w14:paraId="0A9DA597" w14:textId="06BFB96B" w:rsidR="001F5808" w:rsidRDefault="001F5808" w:rsidP="001F580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0439037C" w14:textId="37A5938B" w:rsidR="001F5808" w:rsidRDefault="00CE670D" w:rsidP="001F580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CE670D">
        <w:rPr>
          <w:rFonts w:ascii="Poppins" w:hAnsi="Poppins" w:cs="Poppins"/>
          <w:b/>
          <w:noProof/>
          <w:color w:val="FFC000"/>
          <w:sz w:val="28"/>
          <w:szCs w:val="28"/>
        </w:rPr>
        <w:drawing>
          <wp:inline distT="0" distB="0" distL="0" distR="0" wp14:anchorId="661A193B" wp14:editId="03272502">
            <wp:extent cx="5601970" cy="29087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2941" cy="3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A4B" w14:textId="0FC369DD" w:rsidR="001F5808" w:rsidRDefault="001F5808" w:rsidP="001F580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6C0F63D" w14:textId="77777777" w:rsidR="00CE670D" w:rsidRPr="00946CC1" w:rsidRDefault="00CE670D" w:rsidP="001F5808">
      <w:pPr>
        <w:pStyle w:val="Prrafodelista"/>
        <w:spacing w:after="200"/>
        <w:ind w:left="108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59C9A81C" w14:textId="5A40FF3A" w:rsidR="00946CC1" w:rsidRPr="00946CC1" w:rsidRDefault="00946CC1" w:rsidP="00946CC1">
      <w:pPr>
        <w:pStyle w:val="Prrafodelista"/>
        <w:spacing w:after="200"/>
        <w:ind w:left="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10) Obtener un listado con la siguiente información, ordenada de mayor a</w:t>
      </w:r>
      <w:r w:rsidR="000A7268">
        <w:rPr>
          <w:rFonts w:ascii="Poppins" w:hAnsi="Poppins" w:cs="Poppins"/>
          <w:b/>
          <w:noProof/>
          <w:color w:val="FFC000"/>
          <w:sz w:val="28"/>
          <w:szCs w:val="28"/>
        </w:rPr>
        <w:t xml:space="preserve"> </w:t>
      </w: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menor por saldo:</w:t>
      </w:r>
    </w:p>
    <w:p w14:paraId="284329BE" w14:textId="77777777" w:rsidR="00946CC1" w:rsidRPr="00946CC1" w:rsidRDefault="00946CC1" w:rsidP="00946CC1">
      <w:pPr>
        <w:pStyle w:val="Prrafodelista"/>
        <w:spacing w:after="200"/>
        <w:ind w:left="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</w:p>
    <w:p w14:paraId="6AC24706" w14:textId="3AC133B0" w:rsidR="0058796F" w:rsidRDefault="00946CC1" w:rsidP="00946CC1">
      <w:pPr>
        <w:pStyle w:val="Prrafodelista"/>
        <w:spacing w:after="200"/>
        <w:ind w:left="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 w:rsidRPr="00946CC1">
        <w:rPr>
          <w:rFonts w:ascii="Poppins" w:hAnsi="Poppins" w:cs="Poppins"/>
          <w:b/>
          <w:noProof/>
          <w:color w:val="FFC000"/>
          <w:sz w:val="28"/>
          <w:szCs w:val="28"/>
        </w:rPr>
        <w:t>Dni Nombre Cliente Sucursal Localidad Sucursal Cuenta Saldo Actual</w:t>
      </w:r>
    </w:p>
    <w:p w14:paraId="20E8B205" w14:textId="1A021D72" w:rsidR="006C4577" w:rsidRDefault="006C4577" w:rsidP="006C4577">
      <w:pPr>
        <w:rPr>
          <w:rFonts w:ascii="Poppins" w:eastAsia="Times New Roman" w:hAnsi="Poppins" w:cs="Poppins"/>
          <w:noProof/>
          <w:color w:val="FFC000"/>
          <w:szCs w:val="28"/>
          <w:lang w:eastAsia="zh-CN"/>
        </w:rPr>
      </w:pPr>
    </w:p>
    <w:p w14:paraId="5E3057A8" w14:textId="72C7B351" w:rsidR="006C4577" w:rsidRPr="006C4577" w:rsidRDefault="002247C2" w:rsidP="006C4577">
      <w:pPr>
        <w:rPr>
          <w:lang w:eastAsia="zh-CN"/>
        </w:rPr>
      </w:pPr>
      <w:r w:rsidRPr="002247C2">
        <w:rPr>
          <w:lang w:eastAsia="zh-CN"/>
        </w:rPr>
        <w:drawing>
          <wp:inline distT="0" distB="0" distL="0" distR="0" wp14:anchorId="72372980" wp14:editId="58FEAE7E">
            <wp:extent cx="6371590" cy="4724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77" w:rsidRPr="006C4577" w:rsidSect="00CC4D15">
      <w:headerReference w:type="default" r:id="rId24"/>
      <w:footerReference w:type="default" r:id="rId2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B696" w14:textId="77777777" w:rsidR="003745AC" w:rsidRDefault="003745AC">
      <w:r>
        <w:separator/>
      </w:r>
    </w:p>
    <w:p w14:paraId="39DF6C7D" w14:textId="77777777" w:rsidR="003745AC" w:rsidRDefault="003745AC"/>
  </w:endnote>
  <w:endnote w:type="continuationSeparator" w:id="0">
    <w:p w14:paraId="1AA4CF25" w14:textId="77777777" w:rsidR="003745AC" w:rsidRDefault="003745AC">
      <w:r>
        <w:continuationSeparator/>
      </w:r>
    </w:p>
    <w:p w14:paraId="3FAB6F72" w14:textId="77777777" w:rsidR="003745AC" w:rsidRDefault="003745AC"/>
  </w:endnote>
  <w:endnote w:type="continuationNotice" w:id="1">
    <w:p w14:paraId="44CCD6FE" w14:textId="77777777" w:rsidR="003745AC" w:rsidRDefault="003745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30AAB3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2857" w14:textId="77777777" w:rsidR="003745AC" w:rsidRDefault="003745AC">
      <w:r>
        <w:separator/>
      </w:r>
    </w:p>
    <w:p w14:paraId="04064B87" w14:textId="77777777" w:rsidR="003745AC" w:rsidRDefault="003745AC"/>
  </w:footnote>
  <w:footnote w:type="continuationSeparator" w:id="0">
    <w:p w14:paraId="1F13DDF6" w14:textId="77777777" w:rsidR="003745AC" w:rsidRDefault="003745AC">
      <w:r>
        <w:continuationSeparator/>
      </w:r>
    </w:p>
    <w:p w14:paraId="5836EE73" w14:textId="77777777" w:rsidR="003745AC" w:rsidRDefault="003745AC"/>
  </w:footnote>
  <w:footnote w:type="continuationNotice" w:id="1">
    <w:p w14:paraId="4F3F0B96" w14:textId="77777777" w:rsidR="003745AC" w:rsidRDefault="003745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5D608F53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>CONSULTAS I: TABLAS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4"/>
  </w:num>
  <w:num w:numId="5">
    <w:abstractNumId w:val="16"/>
  </w:num>
  <w:num w:numId="6">
    <w:abstractNumId w:val="23"/>
  </w:num>
  <w:num w:numId="7">
    <w:abstractNumId w:val="7"/>
  </w:num>
  <w:num w:numId="8">
    <w:abstractNumId w:val="26"/>
  </w:num>
  <w:num w:numId="9">
    <w:abstractNumId w:val="25"/>
  </w:num>
  <w:num w:numId="10">
    <w:abstractNumId w:val="3"/>
  </w:num>
  <w:num w:numId="11">
    <w:abstractNumId w:val="18"/>
  </w:num>
  <w:num w:numId="12">
    <w:abstractNumId w:val="8"/>
  </w:num>
  <w:num w:numId="13">
    <w:abstractNumId w:val="5"/>
  </w:num>
  <w:num w:numId="14">
    <w:abstractNumId w:val="21"/>
  </w:num>
  <w:num w:numId="15">
    <w:abstractNumId w:val="10"/>
  </w:num>
  <w:num w:numId="16">
    <w:abstractNumId w:val="22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19"/>
  </w:num>
  <w:num w:numId="22">
    <w:abstractNumId w:val="17"/>
  </w:num>
  <w:num w:numId="23">
    <w:abstractNumId w:val="4"/>
  </w:num>
  <w:num w:numId="24">
    <w:abstractNumId w:val="14"/>
  </w:num>
  <w:num w:numId="25">
    <w:abstractNumId w:val="0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60</TotalTime>
  <Pages>4</Pages>
  <Words>131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23</cp:revision>
  <cp:lastPrinted>2022-10-07T10:24:00Z</cp:lastPrinted>
  <dcterms:created xsi:type="dcterms:W3CDTF">2022-10-07T08:48:00Z</dcterms:created>
  <dcterms:modified xsi:type="dcterms:W3CDTF">2022-10-07T10:25:00Z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