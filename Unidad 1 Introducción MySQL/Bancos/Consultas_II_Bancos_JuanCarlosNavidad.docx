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74B8E48B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</w:t>
                                  </w:r>
                                  <w:r w:rsidR="00E749A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: </w:t>
                                  </w:r>
                                  <w:r w:rsidR="00E749A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BANCOS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74B8E48B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</w:t>
                            </w:r>
                            <w:r w:rsidR="00E749A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E749A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BANCOS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083073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D8E302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5A6C64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58C0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370FCB67" w14:textId="01301E09" w:rsidR="00BF7168" w:rsidRP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Cs w:val="28"/>
        </w:rPr>
      </w:pPr>
      <w:bookmarkStart w:id="0" w:name="_¿Qué_es_HTTP"/>
      <w:bookmarkEnd w:id="0"/>
      <w:r w:rsidRPr="00BF7168">
        <w:rPr>
          <w:rFonts w:ascii="Poppins" w:hAnsi="Poppins" w:cs="Poppins"/>
          <w:b/>
          <w:bCs/>
          <w:noProof/>
          <w:color w:val="FFC000"/>
          <w:szCs w:val="28"/>
        </w:rPr>
        <w:lastRenderedPageBreak/>
        <w:t>Añadir el campo sexo a la tabla de clientes. Definir el tipo adecuadamente. Rellenar con datos desde la consola.</w:t>
      </w:r>
    </w:p>
    <w:p w14:paraId="47076164" w14:textId="5BC2D7D9" w:rsid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noProof/>
          <w:color w:val="FFC000"/>
          <w:szCs w:val="28"/>
        </w:rPr>
      </w:pPr>
    </w:p>
    <w:p w14:paraId="5CDF940B" w14:textId="0D57A7FD" w:rsidR="00BF7168" w:rsidRDefault="008672CA" w:rsidP="00BF7168">
      <w:pPr>
        <w:pStyle w:val="Prrafodelista"/>
        <w:spacing w:after="200"/>
        <w:ind w:left="1080"/>
        <w:jc w:val="both"/>
        <w:rPr>
          <w:rFonts w:ascii="Poppins" w:hAnsi="Poppins" w:cs="Poppins"/>
          <w:noProof/>
          <w:szCs w:val="28"/>
        </w:rPr>
      </w:pPr>
      <w:r w:rsidRPr="008672CA">
        <w:rPr>
          <w:rFonts w:ascii="Poppins" w:hAnsi="Poppins" w:cs="Poppins"/>
          <w:noProof/>
          <w:szCs w:val="28"/>
        </w:rPr>
        <w:t>alter table clientes add sexo enum ('M','F');</w:t>
      </w:r>
    </w:p>
    <w:p w14:paraId="76D43DBE" w14:textId="4751A200" w:rsidR="00C57FD7" w:rsidRDefault="00C57FD7" w:rsidP="00BF7168">
      <w:pPr>
        <w:pStyle w:val="Prrafodelista"/>
        <w:spacing w:after="200"/>
        <w:ind w:left="1080"/>
        <w:jc w:val="both"/>
        <w:rPr>
          <w:rFonts w:ascii="Poppins" w:hAnsi="Poppins" w:cs="Poppins"/>
          <w:noProof/>
          <w:szCs w:val="28"/>
        </w:rPr>
      </w:pPr>
    </w:p>
    <w:p w14:paraId="21C0BD22" w14:textId="7A2480BD" w:rsidR="00C57FD7" w:rsidRDefault="00C57FD7" w:rsidP="00BF7168">
      <w:pPr>
        <w:pStyle w:val="Prrafodelista"/>
        <w:spacing w:after="200"/>
        <w:ind w:left="1080"/>
        <w:jc w:val="both"/>
        <w:rPr>
          <w:rFonts w:ascii="Poppins" w:hAnsi="Poppins" w:cs="Poppins"/>
          <w:noProof/>
          <w:szCs w:val="28"/>
        </w:rPr>
      </w:pPr>
      <w:r w:rsidRPr="00E6396A">
        <w:rPr>
          <w:rFonts w:ascii="Poppins" w:hAnsi="Poppins" w:cs="Poppins"/>
          <w:noProof/>
          <w:szCs w:val="28"/>
        </w:rPr>
        <w:t xml:space="preserve">update clientes set sexo='F' </w:t>
      </w:r>
      <w:r>
        <w:rPr>
          <w:rFonts w:ascii="Poppins" w:hAnsi="Poppins" w:cs="Poppins"/>
          <w:noProof/>
          <w:szCs w:val="28"/>
        </w:rPr>
        <w:t>;</w:t>
      </w:r>
    </w:p>
    <w:p w14:paraId="41C76098" w14:textId="18D17C6A" w:rsidR="00852D6A" w:rsidRDefault="00852D6A" w:rsidP="00BF7168">
      <w:pPr>
        <w:pStyle w:val="Prrafodelista"/>
        <w:spacing w:after="200"/>
        <w:ind w:left="1080"/>
        <w:jc w:val="both"/>
        <w:rPr>
          <w:rFonts w:ascii="Poppins" w:hAnsi="Poppins" w:cs="Poppins"/>
          <w:noProof/>
          <w:szCs w:val="28"/>
        </w:rPr>
      </w:pPr>
    </w:p>
    <w:p w14:paraId="379EB624" w14:textId="1C68968F" w:rsidR="00852D6A" w:rsidRDefault="00E05D0F" w:rsidP="00BF7168">
      <w:pPr>
        <w:pStyle w:val="Prrafodelista"/>
        <w:spacing w:after="200"/>
        <w:ind w:left="1080"/>
        <w:jc w:val="both"/>
        <w:rPr>
          <w:rFonts w:ascii="Poppins" w:hAnsi="Poppins" w:cs="Poppins"/>
          <w:noProof/>
          <w:szCs w:val="28"/>
        </w:rPr>
      </w:pPr>
      <w:r w:rsidRPr="00E05D0F">
        <w:rPr>
          <w:rFonts w:ascii="Poppins" w:hAnsi="Poppins" w:cs="Poppins"/>
          <w:noProof/>
          <w:szCs w:val="28"/>
        </w:rPr>
        <w:t>update clientes set sexo='M' where DNI='26567981F' or DNI='26098234R';</w:t>
      </w:r>
    </w:p>
    <w:p w14:paraId="0244AA70" w14:textId="77777777" w:rsidR="00BF7168" w:rsidRPr="00C57FD7" w:rsidRDefault="00BF7168" w:rsidP="00C57FD7">
      <w:pPr>
        <w:spacing w:after="200"/>
        <w:jc w:val="both"/>
        <w:rPr>
          <w:rFonts w:ascii="Poppins" w:hAnsi="Poppins" w:cs="Poppins"/>
          <w:noProof/>
          <w:color w:val="FFC000"/>
          <w:szCs w:val="28"/>
        </w:rPr>
      </w:pPr>
    </w:p>
    <w:p w14:paraId="73FB0DE0" w14:textId="4A553226" w:rsid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t>Obtener los clientes varones que tienen cuentas con saldo negativo</w:t>
      </w:r>
    </w:p>
    <w:p w14:paraId="44D90F84" w14:textId="0CFE7A63" w:rsidR="00BF7168" w:rsidRDefault="00BF7168" w:rsidP="00BF7168">
      <w:pPr>
        <w:pStyle w:val="Prrafodelista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9A9F033" w14:textId="43897AB8" w:rsidR="008672CA" w:rsidRPr="002B5B41" w:rsidRDefault="002B5B41" w:rsidP="002B5B41">
      <w:pPr>
        <w:pStyle w:val="Prrafodelista"/>
        <w:ind w:left="1080"/>
        <w:jc w:val="both"/>
        <w:rPr>
          <w:rFonts w:ascii="Poppins" w:hAnsi="Poppins" w:cs="Poppins"/>
          <w:bCs/>
          <w:noProof/>
        </w:rPr>
      </w:pPr>
      <w:r w:rsidRPr="002B5B41">
        <w:rPr>
          <w:rFonts w:ascii="Poppins" w:hAnsi="Poppins" w:cs="Poppins"/>
          <w:bCs/>
          <w:noProof/>
        </w:rPr>
        <w:t>select nombre, saldo from clientes, cuentas where</w:t>
      </w:r>
      <w:r>
        <w:rPr>
          <w:rFonts w:ascii="Poppins" w:hAnsi="Poppins" w:cs="Poppins"/>
          <w:bCs/>
          <w:noProof/>
        </w:rPr>
        <w:t xml:space="preserve"> </w:t>
      </w:r>
      <w:r w:rsidRPr="002B5B41">
        <w:rPr>
          <w:rFonts w:ascii="Poppins" w:hAnsi="Poppins" w:cs="Poppins"/>
          <w:bCs/>
          <w:noProof/>
        </w:rPr>
        <w:t xml:space="preserve">clientes.dni=cuentas.dni and </w:t>
      </w:r>
      <w:r w:rsidR="007F223E">
        <w:rPr>
          <w:rFonts w:ascii="Poppins" w:hAnsi="Poppins" w:cs="Poppins"/>
          <w:bCs/>
          <w:noProof/>
        </w:rPr>
        <w:t xml:space="preserve">sexo=’M’ </w:t>
      </w:r>
      <w:r w:rsidR="00DC57C3">
        <w:rPr>
          <w:rFonts w:ascii="Poppins" w:hAnsi="Poppins" w:cs="Poppins"/>
          <w:bCs/>
          <w:noProof/>
        </w:rPr>
        <w:t xml:space="preserve">and </w:t>
      </w:r>
      <w:r w:rsidRPr="002B5B41">
        <w:rPr>
          <w:rFonts w:ascii="Poppins" w:hAnsi="Poppins" w:cs="Poppins"/>
          <w:bCs/>
          <w:noProof/>
        </w:rPr>
        <w:t>saldo&lt;0;</w:t>
      </w:r>
    </w:p>
    <w:p w14:paraId="23B3D950" w14:textId="77777777" w:rsidR="008672CA" w:rsidRPr="00BF7168" w:rsidRDefault="008672CA" w:rsidP="00BF7168">
      <w:pPr>
        <w:pStyle w:val="Prrafodelista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171C681" w14:textId="77777777" w:rsidR="00BF7168" w:rsidRP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15033F4" w14:textId="7A18B860" w:rsid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t>Añadir un cargo de 125€ con fecha de hoy sobre la cuenta que más rabia os de.</w:t>
      </w:r>
    </w:p>
    <w:p w14:paraId="2166214E" w14:textId="66186C80" w:rsidR="002B5B41" w:rsidRDefault="002B5B41" w:rsidP="002B5B41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207490F" w14:textId="431D82A6" w:rsidR="002B5B41" w:rsidRPr="00D1392A" w:rsidRDefault="00D1392A" w:rsidP="002B5B41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D1392A">
        <w:rPr>
          <w:rFonts w:ascii="Poppins" w:hAnsi="Poppins" w:cs="Poppins"/>
          <w:bCs/>
          <w:noProof/>
        </w:rPr>
        <w:t xml:space="preserve">insert into transacciones values (20, "Cargo Cuenta", </w:t>
      </w:r>
      <w:r>
        <w:rPr>
          <w:rFonts w:ascii="Poppins" w:hAnsi="Poppins" w:cs="Poppins"/>
          <w:bCs/>
          <w:noProof/>
        </w:rPr>
        <w:t>now</w:t>
      </w:r>
      <w:r w:rsidR="00C80C47">
        <w:rPr>
          <w:rFonts w:ascii="Poppins" w:hAnsi="Poppins" w:cs="Poppins"/>
          <w:bCs/>
          <w:noProof/>
        </w:rPr>
        <w:t>()</w:t>
      </w:r>
      <w:r w:rsidRPr="00D1392A">
        <w:rPr>
          <w:rFonts w:ascii="Poppins" w:hAnsi="Poppins" w:cs="Poppins"/>
          <w:bCs/>
          <w:noProof/>
        </w:rPr>
        <w:t>, -125, 234567891);</w:t>
      </w:r>
    </w:p>
    <w:p w14:paraId="040FBA87" w14:textId="43080074" w:rsid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5063B28" w14:textId="7B183F46" w:rsidR="00E560BB" w:rsidRDefault="00E560BB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6C406726" w14:textId="7DC20D6B" w:rsidR="00E560BB" w:rsidRDefault="00E560BB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889C260" w14:textId="77F2A421" w:rsidR="00E560BB" w:rsidRDefault="00E560BB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328F7C3A" w14:textId="77777777" w:rsidR="00E560BB" w:rsidRPr="00BF7168" w:rsidRDefault="00E560BB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64C53F9" w14:textId="5E640AB6" w:rsidR="00BF7168" w:rsidRPr="00D1392A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 xml:space="preserve">Obtener un listado de clientes y cuentas sobre las que no se haya realizado ninguna </w:t>
      </w:r>
      <w:r w:rsidRPr="00D1392A">
        <w:rPr>
          <w:rFonts w:ascii="Poppins" w:hAnsi="Poppins" w:cs="Poppins"/>
          <w:b/>
          <w:noProof/>
          <w:color w:val="FFC000"/>
          <w:sz w:val="28"/>
          <w:szCs w:val="32"/>
        </w:rPr>
        <w:t>transacción</w:t>
      </w:r>
      <w:r w:rsidRPr="00BF7168">
        <w:rPr>
          <w:rFonts w:ascii="Poppins" w:hAnsi="Poppins" w:cs="Poppins"/>
          <w:b/>
          <w:noProof/>
          <w:color w:val="FFC000"/>
          <w:szCs w:val="28"/>
        </w:rPr>
        <w:t>.</w:t>
      </w:r>
    </w:p>
    <w:p w14:paraId="3EFBDEBB" w14:textId="5F9C7403" w:rsidR="00D1392A" w:rsidRDefault="00D1392A" w:rsidP="00D1392A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CC23A61" w14:textId="445A5460" w:rsidR="00BF7168" w:rsidRPr="009B7133" w:rsidRDefault="00E560BB" w:rsidP="009B7133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E560BB">
        <w:rPr>
          <w:rFonts w:ascii="Poppins" w:hAnsi="Poppins" w:cs="Poppins"/>
          <w:bCs/>
          <w:noProof/>
        </w:rPr>
        <w:t>select nombre, cuentas.codcuenta from clientes, cuentas, transacciones where clientes.dni=cuentas.dni and cuentas.codcuenta=transacciones.codcuenta and cuentas.codcuenta not in (select codcuenta from transacciones) group by codcuenta;</w:t>
      </w:r>
    </w:p>
    <w:p w14:paraId="55E4FCC7" w14:textId="77777777" w:rsidR="00BF7168" w:rsidRP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93E28B0" w14:textId="0C3BE2FD" w:rsid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t>Obtener el cliente que más dinero tiene en la entidad.</w:t>
      </w:r>
    </w:p>
    <w:p w14:paraId="707FA9E5" w14:textId="6CA5B9EA" w:rsidR="00E560BB" w:rsidRDefault="00E560BB" w:rsidP="00E560BB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CDA2C70" w14:textId="008BA91A" w:rsidR="00E560BB" w:rsidRPr="000306DA" w:rsidRDefault="000306DA" w:rsidP="00E560BB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0306DA">
        <w:rPr>
          <w:rFonts w:ascii="Poppins" w:hAnsi="Poppins" w:cs="Poppins"/>
          <w:bCs/>
          <w:noProof/>
        </w:rPr>
        <w:t>select nombre, saldo from clientes, cuentas where clientes.dni=cuentas.dni order by saldo desc limit 1;</w:t>
      </w:r>
    </w:p>
    <w:p w14:paraId="74A6AC62" w14:textId="77777777" w:rsidR="00BF7168" w:rsidRP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30ABA861" w14:textId="08E30A23" w:rsid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t>Crear una vista de todos los clientes varones que tengan saldo positivo, ordenada por saldo.</w:t>
      </w:r>
    </w:p>
    <w:p w14:paraId="0908A355" w14:textId="2B6E9EDA" w:rsidR="000306DA" w:rsidRDefault="000306DA" w:rsidP="000306DA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DD0DE69" w14:textId="7917C979" w:rsidR="000306DA" w:rsidRPr="00C81B21" w:rsidRDefault="00C81B21" w:rsidP="000306DA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C81B21">
        <w:rPr>
          <w:rFonts w:ascii="Poppins" w:hAnsi="Poppins" w:cs="Poppins"/>
          <w:bCs/>
          <w:noProof/>
        </w:rPr>
        <w:t>select nombre, sexo, saldo from clientes, cuentas where clientes.dni=cuentas.dni and sexo='M' and saldo&gt;=0 order by saldo desc;</w:t>
      </w:r>
    </w:p>
    <w:p w14:paraId="28207D01" w14:textId="77777777" w:rsidR="00BF7168" w:rsidRPr="00BF7168" w:rsidRDefault="00BF7168" w:rsidP="00BF7168">
      <w:pPr>
        <w:pStyle w:val="Prrafodelista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C35D45B" w14:textId="77777777" w:rsidR="00BF7168" w:rsidRP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4674CCE" w14:textId="20992703" w:rsid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t>Obtener el listado de sucursales de las que aún no hay cuentas.</w:t>
      </w:r>
    </w:p>
    <w:p w14:paraId="2E7A61E7" w14:textId="280A9D28" w:rsidR="00C81B21" w:rsidRDefault="00C81B21" w:rsidP="00C81B21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3A3BD0E3" w14:textId="367309E2" w:rsidR="00C81B21" w:rsidRPr="00454242" w:rsidRDefault="00454242" w:rsidP="00C81B21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454242">
        <w:rPr>
          <w:rFonts w:ascii="Poppins" w:hAnsi="Poppins" w:cs="Poppins"/>
          <w:bCs/>
          <w:noProof/>
        </w:rPr>
        <w:t>select sucursales.* from sucursales, cuentas where sucursal=codigo and codigo not in(select sucursal from cuentas);</w:t>
      </w:r>
    </w:p>
    <w:p w14:paraId="1998C005" w14:textId="5863C343" w:rsid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646B9C2" w14:textId="77777777" w:rsidR="009B7133" w:rsidRPr="00BF7168" w:rsidRDefault="009B7133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5E247C0" w14:textId="764F064E" w:rsidR="00BF7168" w:rsidRPr="00454242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 xml:space="preserve">Obtener un listado de los movimientos de las cuentas de un cliente. Si tuviera varias cuentas, </w:t>
      </w:r>
      <w:r w:rsidRPr="00454242">
        <w:rPr>
          <w:rFonts w:ascii="Poppins" w:hAnsi="Poppins" w:cs="Poppins"/>
          <w:b/>
          <w:noProof/>
          <w:color w:val="FFC000"/>
          <w:sz w:val="28"/>
          <w:szCs w:val="32"/>
        </w:rPr>
        <w:t>saldrán los movimientos agrupados por la cuenta.</w:t>
      </w:r>
    </w:p>
    <w:p w14:paraId="50B1CB0E" w14:textId="117DD15E" w:rsidR="00454242" w:rsidRPr="009B7133" w:rsidRDefault="00454242" w:rsidP="001B7A96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0"/>
          <w:szCs w:val="22"/>
        </w:rPr>
      </w:pPr>
    </w:p>
    <w:p w14:paraId="22D5B6C7" w14:textId="6CA7545C" w:rsidR="001B7A96" w:rsidRPr="00B87338" w:rsidRDefault="00B87338" w:rsidP="001B7A96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B87338">
        <w:rPr>
          <w:rFonts w:ascii="Poppins" w:hAnsi="Poppins" w:cs="Poppins"/>
          <w:bCs/>
          <w:noProof/>
        </w:rPr>
        <w:t>select transacciones.* from clientes, cuentas, transacciones where clientes.dni=cuentas.dni and cuentas.codcuenta=transacciones.codcuenta and nombre="Mario Lopez";</w:t>
      </w:r>
    </w:p>
    <w:p w14:paraId="2DB91223" w14:textId="77777777" w:rsidR="00BF7168" w:rsidRPr="009B7133" w:rsidRDefault="00BF7168" w:rsidP="009B7133">
      <w:pPr>
        <w:spacing w:after="200"/>
        <w:jc w:val="both"/>
        <w:rPr>
          <w:rFonts w:ascii="Poppins" w:hAnsi="Poppins" w:cs="Poppins"/>
          <w:noProof/>
          <w:color w:val="FFC000"/>
          <w:sz w:val="20"/>
          <w:szCs w:val="20"/>
        </w:rPr>
      </w:pPr>
    </w:p>
    <w:p w14:paraId="74E76112" w14:textId="6A5C4588" w:rsid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t>Crear una vista de todas las cuentas y sus clientes con saldo superior a 1000€.</w:t>
      </w:r>
    </w:p>
    <w:p w14:paraId="70E452D6" w14:textId="024AD32F" w:rsidR="00B87338" w:rsidRPr="009B7133" w:rsidRDefault="00B87338" w:rsidP="00B8733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0"/>
          <w:szCs w:val="20"/>
        </w:rPr>
      </w:pPr>
    </w:p>
    <w:p w14:paraId="0B9453DF" w14:textId="3E27C7F1" w:rsidR="00B87338" w:rsidRPr="007522F1" w:rsidRDefault="007522F1" w:rsidP="00B87338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7522F1">
        <w:rPr>
          <w:rFonts w:ascii="Poppins" w:hAnsi="Poppins" w:cs="Poppins"/>
          <w:bCs/>
          <w:noProof/>
        </w:rPr>
        <w:t>select nombre,cuentas.* from cuentas,clientes where cuentas.dni=clientes.dni and saldo&gt;1000;</w:t>
      </w:r>
    </w:p>
    <w:p w14:paraId="54979971" w14:textId="77777777" w:rsidR="00BF7168" w:rsidRP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6B83E4F3" w14:textId="172E44A4" w:rsidR="00BF7168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F7168">
        <w:rPr>
          <w:rFonts w:ascii="Poppins" w:hAnsi="Poppins" w:cs="Poppins"/>
          <w:b/>
          <w:noProof/>
          <w:color w:val="FFC000"/>
          <w:sz w:val="28"/>
          <w:szCs w:val="28"/>
        </w:rPr>
        <w:t>Obtener la suma total de movimientos de la cuenta 9000023745.</w:t>
      </w:r>
    </w:p>
    <w:p w14:paraId="650C041E" w14:textId="1906EA1D" w:rsidR="007522F1" w:rsidRPr="009B7133" w:rsidRDefault="007522F1" w:rsidP="007522F1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0"/>
          <w:szCs w:val="20"/>
        </w:rPr>
      </w:pPr>
    </w:p>
    <w:p w14:paraId="6AF8A6CA" w14:textId="44CE985C" w:rsidR="00BF7168" w:rsidRPr="009F2C72" w:rsidRDefault="009F2C72" w:rsidP="009F2C72">
      <w:pPr>
        <w:pStyle w:val="Prrafodelista"/>
        <w:spacing w:after="200"/>
        <w:ind w:left="1080"/>
        <w:jc w:val="both"/>
        <w:rPr>
          <w:rFonts w:ascii="Poppins" w:hAnsi="Poppins" w:cs="Poppins"/>
          <w:bCs/>
          <w:noProof/>
        </w:rPr>
      </w:pPr>
      <w:r w:rsidRPr="009F2C72">
        <w:rPr>
          <w:rFonts w:ascii="Poppins" w:hAnsi="Poppins" w:cs="Poppins"/>
          <w:bCs/>
          <w:noProof/>
        </w:rPr>
        <w:t>select transacciones.codcuenta, sum(cantidad) as Total from cuentas,transacciones where transacciones.codcuenta=cuentas.codcuenta and transacciones.codcuenta=9000023745;</w:t>
      </w:r>
    </w:p>
    <w:p w14:paraId="172B1606" w14:textId="77777777" w:rsidR="00BF7168" w:rsidRP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E3057A8" w14:textId="44B7CDD9" w:rsidR="006C4577" w:rsidRDefault="00BF7168" w:rsidP="00BF716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32"/>
        </w:rPr>
      </w:pPr>
      <w:r w:rsidRPr="009F2C72">
        <w:rPr>
          <w:rFonts w:ascii="Poppins" w:hAnsi="Poppins" w:cs="Poppins"/>
          <w:b/>
          <w:bCs/>
          <w:noProof/>
          <w:color w:val="FFC000"/>
          <w:sz w:val="28"/>
          <w:szCs w:val="32"/>
        </w:rPr>
        <w:t>Obtener un listado de las cuentas cuyo saldo es superior a la media.</w:t>
      </w:r>
    </w:p>
    <w:p w14:paraId="5A60E229" w14:textId="13FC44AA" w:rsidR="009F2C72" w:rsidRPr="009B7133" w:rsidRDefault="009F2C72" w:rsidP="009F2C72">
      <w:pPr>
        <w:pStyle w:val="Prrafodelista"/>
        <w:spacing w:after="200"/>
        <w:ind w:left="1080"/>
        <w:jc w:val="both"/>
        <w:rPr>
          <w:rFonts w:ascii="Poppins" w:hAnsi="Poppins" w:cs="Poppins"/>
          <w:b/>
          <w:bCs/>
          <w:noProof/>
          <w:color w:val="FFC000"/>
          <w:sz w:val="18"/>
          <w:szCs w:val="20"/>
        </w:rPr>
      </w:pPr>
    </w:p>
    <w:p w14:paraId="4FE2F4B7" w14:textId="7387F67D" w:rsidR="009B7133" w:rsidRPr="009B7133" w:rsidRDefault="009B7133" w:rsidP="009F2C72">
      <w:pPr>
        <w:pStyle w:val="Prrafodelista"/>
        <w:spacing w:after="200"/>
        <w:ind w:left="1080"/>
        <w:jc w:val="both"/>
        <w:rPr>
          <w:rFonts w:ascii="Poppins" w:hAnsi="Poppins" w:cs="Poppins"/>
          <w:noProof/>
          <w:szCs w:val="28"/>
        </w:rPr>
      </w:pPr>
      <w:r w:rsidRPr="009B7133">
        <w:rPr>
          <w:rFonts w:ascii="Poppins" w:hAnsi="Poppins" w:cs="Poppins"/>
          <w:noProof/>
          <w:szCs w:val="28"/>
        </w:rPr>
        <w:t>select * from cuentas where saldo&gt;(select avg(saldo) from cuentas);</w:t>
      </w:r>
    </w:p>
    <w:p w14:paraId="04C3B32A" w14:textId="77777777" w:rsidR="00BF7168" w:rsidRPr="00BF7168" w:rsidRDefault="00BF7168" w:rsidP="00BF7168">
      <w:pPr>
        <w:pStyle w:val="Prrafodelista"/>
        <w:spacing w:after="200"/>
        <w:ind w:left="1080"/>
        <w:jc w:val="both"/>
        <w:rPr>
          <w:rFonts w:ascii="Poppins" w:hAnsi="Poppins" w:cs="Poppins"/>
          <w:noProof/>
          <w:color w:val="FFC000"/>
          <w:szCs w:val="28"/>
        </w:rPr>
      </w:pPr>
    </w:p>
    <w:sectPr w:rsidR="00BF7168" w:rsidRPr="00BF7168" w:rsidSect="00CC4D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BD0D" w14:textId="77777777" w:rsidR="00315855" w:rsidRDefault="00315855">
      <w:r>
        <w:separator/>
      </w:r>
    </w:p>
    <w:p w14:paraId="27C27EB4" w14:textId="77777777" w:rsidR="00315855" w:rsidRDefault="00315855"/>
  </w:endnote>
  <w:endnote w:type="continuationSeparator" w:id="0">
    <w:p w14:paraId="324CA199" w14:textId="77777777" w:rsidR="00315855" w:rsidRDefault="00315855">
      <w:r>
        <w:continuationSeparator/>
      </w:r>
    </w:p>
    <w:p w14:paraId="40E0403A" w14:textId="77777777" w:rsidR="00315855" w:rsidRDefault="00315855"/>
  </w:endnote>
  <w:endnote w:type="continuationNotice" w:id="1">
    <w:p w14:paraId="619AD7CB" w14:textId="77777777" w:rsidR="00315855" w:rsidRDefault="003158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9269" w14:textId="77777777" w:rsidR="00E749AE" w:rsidRDefault="00E749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E1F3D0D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FFAF" w14:textId="77777777" w:rsidR="00E749AE" w:rsidRDefault="00E749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E70D" w14:textId="77777777" w:rsidR="00315855" w:rsidRDefault="00315855">
      <w:r>
        <w:separator/>
      </w:r>
    </w:p>
    <w:p w14:paraId="5B50E2CB" w14:textId="77777777" w:rsidR="00315855" w:rsidRDefault="00315855"/>
  </w:footnote>
  <w:footnote w:type="continuationSeparator" w:id="0">
    <w:p w14:paraId="70DEA7D9" w14:textId="77777777" w:rsidR="00315855" w:rsidRDefault="00315855">
      <w:r>
        <w:continuationSeparator/>
      </w:r>
    </w:p>
    <w:p w14:paraId="28DA1669" w14:textId="77777777" w:rsidR="00315855" w:rsidRDefault="00315855"/>
  </w:footnote>
  <w:footnote w:type="continuationNotice" w:id="1">
    <w:p w14:paraId="30435235" w14:textId="77777777" w:rsidR="00315855" w:rsidRDefault="003158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8A80" w14:textId="77777777" w:rsidR="00E749AE" w:rsidRDefault="00E749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15536F89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>CONSULTAS I</w:t>
          </w:r>
          <w:r w:rsidR="00E749AE">
            <w:rPr>
              <w:rFonts w:ascii="Poppins" w:hAnsi="Poppins" w:cs="Poppins"/>
              <w:color w:val="0070C0"/>
              <w:sz w:val="20"/>
              <w:szCs w:val="16"/>
            </w:rPr>
            <w:t>I</w:t>
          </w: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: </w:t>
          </w:r>
          <w:r w:rsidR="00E749AE">
            <w:rPr>
              <w:rFonts w:ascii="Poppins" w:hAnsi="Poppins" w:cs="Poppins"/>
              <w:color w:val="0070C0"/>
              <w:sz w:val="20"/>
              <w:szCs w:val="16"/>
            </w:rPr>
            <w:t>BANCOS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5855" w14:textId="77777777" w:rsidR="00E749AE" w:rsidRDefault="00E749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4"/>
  </w:num>
  <w:num w:numId="5">
    <w:abstractNumId w:val="16"/>
  </w:num>
  <w:num w:numId="6">
    <w:abstractNumId w:val="23"/>
  </w:num>
  <w:num w:numId="7">
    <w:abstractNumId w:val="7"/>
  </w:num>
  <w:num w:numId="8">
    <w:abstractNumId w:val="26"/>
  </w:num>
  <w:num w:numId="9">
    <w:abstractNumId w:val="25"/>
  </w:num>
  <w:num w:numId="10">
    <w:abstractNumId w:val="3"/>
  </w:num>
  <w:num w:numId="11">
    <w:abstractNumId w:val="18"/>
  </w:num>
  <w:num w:numId="12">
    <w:abstractNumId w:val="8"/>
  </w:num>
  <w:num w:numId="13">
    <w:abstractNumId w:val="5"/>
  </w:num>
  <w:num w:numId="14">
    <w:abstractNumId w:val="21"/>
  </w:num>
  <w:num w:numId="15">
    <w:abstractNumId w:val="10"/>
  </w:num>
  <w:num w:numId="16">
    <w:abstractNumId w:val="22"/>
  </w:num>
  <w:num w:numId="17">
    <w:abstractNumId w:val="12"/>
  </w:num>
  <w:num w:numId="18">
    <w:abstractNumId w:val="11"/>
  </w:num>
  <w:num w:numId="19">
    <w:abstractNumId w:val="2"/>
  </w:num>
  <w:num w:numId="20">
    <w:abstractNumId w:val="9"/>
  </w:num>
  <w:num w:numId="21">
    <w:abstractNumId w:val="19"/>
  </w:num>
  <w:num w:numId="22">
    <w:abstractNumId w:val="17"/>
  </w:num>
  <w:num w:numId="23">
    <w:abstractNumId w:val="4"/>
  </w:num>
  <w:num w:numId="24">
    <w:abstractNumId w:val="14"/>
  </w:num>
  <w:num w:numId="25">
    <w:abstractNumId w:val="0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06DA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B7A96"/>
    <w:rsid w:val="001C131E"/>
    <w:rsid w:val="001C2CF2"/>
    <w:rsid w:val="001C3C1D"/>
    <w:rsid w:val="001D0F6A"/>
    <w:rsid w:val="001D45FD"/>
    <w:rsid w:val="001D565D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B5B41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15855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50E4"/>
    <w:rsid w:val="00436FBD"/>
    <w:rsid w:val="0044085A"/>
    <w:rsid w:val="004424CF"/>
    <w:rsid w:val="00442F7E"/>
    <w:rsid w:val="0044336A"/>
    <w:rsid w:val="004434F7"/>
    <w:rsid w:val="004460CE"/>
    <w:rsid w:val="00446478"/>
    <w:rsid w:val="00447855"/>
    <w:rsid w:val="00454242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22F1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223E"/>
    <w:rsid w:val="007F3D64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2D6A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672CA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13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2C72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860E2"/>
    <w:rsid w:val="00B87338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BF7168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57FD7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0C47"/>
    <w:rsid w:val="00C81B01"/>
    <w:rsid w:val="00C81B2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E67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2D3"/>
    <w:rsid w:val="00D04BBD"/>
    <w:rsid w:val="00D0559F"/>
    <w:rsid w:val="00D064B5"/>
    <w:rsid w:val="00D077E9"/>
    <w:rsid w:val="00D1392A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A0B46"/>
    <w:rsid w:val="00DA1CA4"/>
    <w:rsid w:val="00DA3B13"/>
    <w:rsid w:val="00DA5F5A"/>
    <w:rsid w:val="00DA7BFC"/>
    <w:rsid w:val="00DB06DF"/>
    <w:rsid w:val="00DB1DEC"/>
    <w:rsid w:val="00DB2EC4"/>
    <w:rsid w:val="00DB694C"/>
    <w:rsid w:val="00DB7EF6"/>
    <w:rsid w:val="00DB7F7F"/>
    <w:rsid w:val="00DC23BE"/>
    <w:rsid w:val="00DC3419"/>
    <w:rsid w:val="00DC57C3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05D0F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560BB"/>
    <w:rsid w:val="00E601A9"/>
    <w:rsid w:val="00E620B0"/>
    <w:rsid w:val="00E6396A"/>
    <w:rsid w:val="00E6493B"/>
    <w:rsid w:val="00E64E58"/>
    <w:rsid w:val="00E66F28"/>
    <w:rsid w:val="00E6799E"/>
    <w:rsid w:val="00E70127"/>
    <w:rsid w:val="00E70447"/>
    <w:rsid w:val="00E70C20"/>
    <w:rsid w:val="00E72B19"/>
    <w:rsid w:val="00E749AE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52C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16</TotalTime>
  <Pages>4</Pages>
  <Words>323</Words>
  <Characters>2058</Characters>
  <Application>Microsoft Office Word</Application>
  <DocSecurity>0</DocSecurity>
  <Lines>89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24</cp:revision>
  <cp:lastPrinted>2022-10-07T10:24:00Z</cp:lastPrinted>
  <dcterms:created xsi:type="dcterms:W3CDTF">2022-11-18T10:07:00Z</dcterms:created>
  <dcterms:modified xsi:type="dcterms:W3CDTF">2022-11-18T10:23:00Z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