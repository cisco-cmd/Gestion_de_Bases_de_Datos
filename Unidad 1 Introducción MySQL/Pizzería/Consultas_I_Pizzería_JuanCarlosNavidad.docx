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5E7CBB" w14:textId="678B9B79" w:rsidR="00845B92" w:rsidRDefault="00780704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</w:t>
                                  </w:r>
                                  <w:r w:rsidR="00845B92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I:</w:t>
                                  </w:r>
                                </w:p>
                                <w:p w14:paraId="3A851215" w14:textId="3111E2B0" w:rsidR="00845B92" w:rsidRPr="00976497" w:rsidRDefault="00845B92" w:rsidP="00D077E9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“</w:t>
                                  </w:r>
                                  <w:r w:rsidR="005C5E55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PIZZERÍA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425E7CBB" w14:textId="678B9B79" w:rsidR="00845B92" w:rsidRDefault="00780704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</w:t>
                            </w:r>
                            <w:r w:rsidR="00845B92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I:</w:t>
                            </w:r>
                          </w:p>
                          <w:p w14:paraId="3A851215" w14:textId="3111E2B0" w:rsidR="00845B92" w:rsidRPr="00976497" w:rsidRDefault="00845B92" w:rsidP="00D077E9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“</w:t>
                            </w:r>
                            <w:r w:rsidR="005C5E55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PIZZERÍA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”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2C10BE4D" w:rsidR="00D077E9" w:rsidRPr="00976497" w:rsidRDefault="005C5E55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6BDF13CE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1691640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569E9C7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1076325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7517A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1pt,84.75pt" to="121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" strokecolor="#ffc000" strokeweight="4.5pt"/>
                  </w:pict>
                </mc:Fallback>
              </mc:AlternateContent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66807CB6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1FE913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842939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156E9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51CC5F0F" w14:textId="2422650D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bookmarkStart w:id="0" w:name="_¿Qué_es_HTTP"/>
      <w:bookmarkEnd w:id="0"/>
      <w:r w:rsidRPr="005B0BFC">
        <w:rPr>
          <w:rFonts w:ascii="Poppins" w:hAnsi="Poppins" w:cs="Poppins"/>
          <w:bCs/>
          <w:noProof/>
          <w:color w:val="FFC000"/>
          <w:szCs w:val="28"/>
        </w:rPr>
        <w:lastRenderedPageBreak/>
        <w:t>Obtener la media de precio de las hamburguesas.</w:t>
      </w:r>
    </w:p>
    <w:p w14:paraId="568B56D3" w14:textId="3A8EB1D9" w:rsidR="00E01C69" w:rsidRDefault="00E01C69" w:rsidP="00E01C69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0F499977" w14:textId="0AC0CDEE" w:rsidR="00E01C69" w:rsidRDefault="00E01C69" w:rsidP="00E01C69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E01C69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21A8E8D9" wp14:editId="4BE40E78">
            <wp:extent cx="5768340" cy="38976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4347" cy="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CF7C" w14:textId="77777777" w:rsidR="00E01C69" w:rsidRPr="005B0BFC" w:rsidRDefault="00E01C69" w:rsidP="00E01C69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7D77FE57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28679625" w14:textId="0193BC67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las mujeres repartidoras que trabajan en la empresa.</w:t>
      </w:r>
    </w:p>
    <w:p w14:paraId="33132651" w14:textId="77777777" w:rsidR="00D676D8" w:rsidRPr="00D676D8" w:rsidRDefault="00D676D8" w:rsidP="00D676D8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1BAF671B" w14:textId="5D8C5D0A" w:rsidR="00D676D8" w:rsidRDefault="00D676D8" w:rsidP="00D676D8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6CDA258B" w14:textId="53E15547" w:rsidR="00DC4A9F" w:rsidRDefault="00864283" w:rsidP="00D676D8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864283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0691568B" wp14:editId="4A48C593">
            <wp:extent cx="5623560" cy="255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061" cy="26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945" w14:textId="77777777" w:rsidR="005B0BFC" w:rsidRPr="00DC4A9F" w:rsidRDefault="005B0BFC" w:rsidP="00DC4A9F">
      <w:pPr>
        <w:rPr>
          <w:rFonts w:ascii="Poppins" w:hAnsi="Poppins" w:cs="Poppins"/>
          <w:bCs/>
          <w:noProof/>
          <w:color w:val="FFC000"/>
          <w:szCs w:val="28"/>
        </w:rPr>
      </w:pPr>
    </w:p>
    <w:p w14:paraId="6D6AFED6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28F7DF29" w14:textId="1C674F17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la media de edad de los clientes.</w:t>
      </w:r>
    </w:p>
    <w:p w14:paraId="4251D562" w14:textId="5873FB00" w:rsidR="00864283" w:rsidRDefault="00864283" w:rsidP="00864283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74710624" w14:textId="1C3EABC2" w:rsidR="00864283" w:rsidRDefault="004E50A9" w:rsidP="00864283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4E50A9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2B4FF00B" wp14:editId="66290077">
            <wp:extent cx="5669280" cy="3904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578" cy="3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4C4" w14:textId="77777777" w:rsidR="00864283" w:rsidRPr="005B0BFC" w:rsidRDefault="00864283" w:rsidP="00864283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3A58F42C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4838F9F1" w14:textId="52573C12" w:rsidR="005B0BFC" w:rsidRP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el total de un pedido de vuestra elección.</w:t>
      </w:r>
    </w:p>
    <w:p w14:paraId="6302E5F6" w14:textId="4D37FE94" w:rsidR="005B0BFC" w:rsidRDefault="005B0BFC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782E45E2" w14:textId="3C55F681" w:rsidR="004E50A9" w:rsidRPr="005B0BFC" w:rsidRDefault="00816894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  <w:r w:rsidRPr="00816894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48DE7CF8" wp14:editId="1C5412DE">
            <wp:extent cx="5684520" cy="264001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309" cy="2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2DB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4CD9686B" w14:textId="352D854B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los datos de la pizza más cara.</w:t>
      </w:r>
    </w:p>
    <w:p w14:paraId="2E5F6564" w14:textId="1CC16A52" w:rsidR="00816894" w:rsidRDefault="00816894" w:rsidP="00816894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4318A015" w14:textId="22C22CBB" w:rsidR="00816894" w:rsidRDefault="00816894" w:rsidP="00816894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0E3AD961" w14:textId="401D2FFC" w:rsidR="00816894" w:rsidRPr="005B0BFC" w:rsidRDefault="00AD6FB7" w:rsidP="00816894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AD6FB7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3AC69B1B" wp14:editId="1381DD88">
            <wp:extent cx="5654040" cy="42599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2115" cy="4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930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61C7DE45" w14:textId="5717CC7B" w:rsidR="005B0BFC" w:rsidRP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un listado de empleados junto con los meses que llevan</w:t>
      </w:r>
      <w:r w:rsidRPr="005B0BFC">
        <w:rPr>
          <w:rFonts w:ascii="Poppins" w:hAnsi="Poppins" w:cs="Poppins"/>
          <w:bCs/>
          <w:noProof/>
          <w:color w:val="FFC000"/>
          <w:szCs w:val="28"/>
        </w:rPr>
        <w:t xml:space="preserve"> </w:t>
      </w:r>
      <w:r w:rsidRPr="005B0BFC">
        <w:rPr>
          <w:rFonts w:ascii="Poppins" w:hAnsi="Poppins" w:cs="Poppins"/>
          <w:bCs/>
          <w:noProof/>
          <w:color w:val="FFC000"/>
          <w:szCs w:val="28"/>
        </w:rPr>
        <w:t>trabajando en la empresa ordenado por</w:t>
      </w:r>
      <w:r w:rsidRPr="005B0BFC">
        <w:rPr>
          <w:rFonts w:ascii="Poppins" w:hAnsi="Poppins" w:cs="Poppins"/>
          <w:bCs/>
          <w:noProof/>
          <w:color w:val="FFC000"/>
          <w:szCs w:val="28"/>
        </w:rPr>
        <w:t xml:space="preserve"> </w:t>
      </w:r>
      <w:r w:rsidRPr="005B0BFC">
        <w:rPr>
          <w:rFonts w:ascii="Poppins" w:hAnsi="Poppins" w:cs="Poppins"/>
          <w:bCs/>
          <w:noProof/>
          <w:color w:val="FFC000"/>
          <w:szCs w:val="28"/>
        </w:rPr>
        <w:t>antigüedad.</w:t>
      </w:r>
    </w:p>
    <w:p w14:paraId="79CA9BD2" w14:textId="585988AC" w:rsidR="005B0BFC" w:rsidRDefault="005B0BFC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7DDD1A74" w14:textId="7017FF95" w:rsidR="00144C06" w:rsidRDefault="00C7473F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  <w:r w:rsidRPr="00C7473F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63B4F4B5" wp14:editId="5CB943D0">
            <wp:extent cx="5455920" cy="4975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4668" cy="5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F03" w14:textId="5C5D1ED1" w:rsidR="00AD6FB7" w:rsidRDefault="00AD6FB7" w:rsidP="005316A6">
      <w:pPr>
        <w:rPr>
          <w:rFonts w:ascii="Poppins" w:hAnsi="Poppins" w:cs="Poppins"/>
          <w:bCs/>
          <w:noProof/>
          <w:color w:val="FFC000"/>
          <w:szCs w:val="28"/>
        </w:rPr>
      </w:pPr>
    </w:p>
    <w:p w14:paraId="7B74240B" w14:textId="3197BE52" w:rsidR="005316A6" w:rsidRDefault="005316A6" w:rsidP="005316A6">
      <w:pPr>
        <w:rPr>
          <w:rFonts w:ascii="Poppins" w:hAnsi="Poppins" w:cs="Poppins"/>
          <w:bCs/>
          <w:noProof/>
          <w:color w:val="FFC000"/>
          <w:szCs w:val="28"/>
        </w:rPr>
      </w:pPr>
    </w:p>
    <w:p w14:paraId="256D213D" w14:textId="66A0E5A5" w:rsidR="005316A6" w:rsidRDefault="005316A6" w:rsidP="005316A6">
      <w:pPr>
        <w:rPr>
          <w:rFonts w:ascii="Poppins" w:hAnsi="Poppins" w:cs="Poppins"/>
          <w:bCs/>
          <w:noProof/>
          <w:color w:val="FFC000"/>
          <w:szCs w:val="28"/>
        </w:rPr>
      </w:pPr>
    </w:p>
    <w:p w14:paraId="4596C588" w14:textId="77777777" w:rsidR="005316A6" w:rsidRPr="005316A6" w:rsidRDefault="005316A6" w:rsidP="005316A6">
      <w:pPr>
        <w:rPr>
          <w:rFonts w:ascii="Poppins" w:hAnsi="Poppins" w:cs="Poppins"/>
          <w:bCs/>
          <w:noProof/>
          <w:color w:val="FFC000"/>
          <w:szCs w:val="28"/>
        </w:rPr>
      </w:pPr>
    </w:p>
    <w:p w14:paraId="5F708B9F" w14:textId="77777777" w:rsidR="00AD6FB7" w:rsidRPr="005B0BFC" w:rsidRDefault="00AD6FB7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0AB9DECF" w14:textId="284A209C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lastRenderedPageBreak/>
        <w:t>Obtener el total que ha gastado en pedidos un cliente de vuestra elección.</w:t>
      </w:r>
    </w:p>
    <w:p w14:paraId="3ED1BDD1" w14:textId="0F6BC24C" w:rsidR="00C7473F" w:rsidRDefault="00C7473F" w:rsidP="00C7473F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3409A4CB" w14:textId="22DAF79E" w:rsidR="00C7473F" w:rsidRDefault="00C7473F" w:rsidP="00C7473F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455A26F7" w14:textId="72C0264F" w:rsidR="00106EEC" w:rsidRDefault="00D95957" w:rsidP="00C7473F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D95957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508A959E" wp14:editId="2593B5BC">
            <wp:extent cx="5684520" cy="586921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8607" cy="5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0791" w14:textId="77777777" w:rsidR="00106EEC" w:rsidRPr="005B0BFC" w:rsidRDefault="00106EEC" w:rsidP="00C7473F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73C3D0CE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17A571C9" w14:textId="7C37D033" w:rsidR="005B0BFC" w:rsidRP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todos los datos de un pedido de vuestra elección (datos del cliente, del producto y el precio).</w:t>
      </w:r>
    </w:p>
    <w:p w14:paraId="4530ADEA" w14:textId="5E51006E" w:rsidR="005B0BFC" w:rsidRDefault="005B0BFC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648A715F" w14:textId="19750E78" w:rsidR="00C3773B" w:rsidRDefault="00C3773B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3AB8C931" w14:textId="209564EB" w:rsidR="005316A6" w:rsidRDefault="005316A6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  <w:r w:rsidRPr="005316A6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1E4D41B2" wp14:editId="3AAE4FB6">
            <wp:extent cx="5638800" cy="67604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5463" cy="6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51FE" w14:textId="77777777" w:rsidR="005316A6" w:rsidRPr="005B0BFC" w:rsidRDefault="005316A6" w:rsidP="005B0BFC">
      <w:pPr>
        <w:pStyle w:val="Prrafodelista"/>
        <w:rPr>
          <w:rFonts w:ascii="Poppins" w:hAnsi="Poppins" w:cs="Poppins"/>
          <w:bCs/>
          <w:noProof/>
          <w:color w:val="FFC000"/>
          <w:szCs w:val="28"/>
        </w:rPr>
      </w:pPr>
    </w:p>
    <w:p w14:paraId="683CB6A5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410AE38B" w14:textId="64CA0A14" w:rsid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los clientes que sean menores de edad.</w:t>
      </w:r>
    </w:p>
    <w:p w14:paraId="35F199C0" w14:textId="10A43797" w:rsidR="004149C2" w:rsidRDefault="004149C2" w:rsidP="004149C2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06F5515C" w14:textId="7E150957" w:rsidR="004149C2" w:rsidRPr="005B0BFC" w:rsidRDefault="0093032D" w:rsidP="004149C2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  <w:r w:rsidRPr="0093032D">
        <w:rPr>
          <w:rFonts w:ascii="Poppins" w:hAnsi="Poppins" w:cs="Poppins"/>
          <w:bCs/>
          <w:noProof/>
          <w:color w:val="FFC000"/>
          <w:szCs w:val="28"/>
        </w:rPr>
        <w:drawing>
          <wp:inline distT="0" distB="0" distL="0" distR="0" wp14:anchorId="0814436D" wp14:editId="452790DC">
            <wp:extent cx="5547360" cy="40800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559" cy="4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7FE" w14:textId="77777777" w:rsidR="005B0BFC" w:rsidRPr="005B0BFC" w:rsidRDefault="005B0BFC" w:rsidP="005B0BFC">
      <w:pPr>
        <w:pStyle w:val="Prrafodelista"/>
        <w:ind w:left="720"/>
        <w:rPr>
          <w:rFonts w:ascii="Poppins" w:hAnsi="Poppins" w:cs="Poppins"/>
          <w:bCs/>
          <w:noProof/>
          <w:color w:val="FFC000"/>
          <w:szCs w:val="28"/>
        </w:rPr>
      </w:pPr>
    </w:p>
    <w:p w14:paraId="08990369" w14:textId="1B0E0A2A" w:rsidR="00470F62" w:rsidRPr="005B0BFC" w:rsidRDefault="005B0BFC" w:rsidP="005B0BFC">
      <w:pPr>
        <w:pStyle w:val="Prrafodelista"/>
        <w:numPr>
          <w:ilvl w:val="0"/>
          <w:numId w:val="27"/>
        </w:numPr>
        <w:rPr>
          <w:rFonts w:ascii="Poppins" w:hAnsi="Poppins" w:cs="Poppins"/>
          <w:bCs/>
          <w:noProof/>
          <w:color w:val="FFC000"/>
          <w:szCs w:val="28"/>
        </w:rPr>
      </w:pPr>
      <w:r w:rsidRPr="005B0BFC">
        <w:rPr>
          <w:rFonts w:ascii="Poppins" w:hAnsi="Poppins" w:cs="Poppins"/>
          <w:bCs/>
          <w:noProof/>
          <w:color w:val="FFC000"/>
          <w:szCs w:val="28"/>
        </w:rPr>
        <w:t>Obtener los datos de la ensalada mas barata.</w:t>
      </w:r>
    </w:p>
    <w:p w14:paraId="55A1B41B" w14:textId="77777777" w:rsidR="005B0BFC" w:rsidRDefault="005B0BFC" w:rsidP="005B0BFC">
      <w:pPr>
        <w:pStyle w:val="Prrafodelista"/>
      </w:pPr>
    </w:p>
    <w:p w14:paraId="50F32638" w14:textId="4666A2F9" w:rsidR="005B0BFC" w:rsidRDefault="005B0BFC" w:rsidP="005B0BFC">
      <w:pPr>
        <w:pStyle w:val="Prrafodelista"/>
        <w:ind w:left="720"/>
      </w:pPr>
    </w:p>
    <w:p w14:paraId="6A8700C6" w14:textId="637325A9" w:rsidR="0093032D" w:rsidRDefault="002E67C8" w:rsidP="005B0BFC">
      <w:pPr>
        <w:pStyle w:val="Prrafodelista"/>
        <w:ind w:left="720"/>
      </w:pPr>
      <w:r w:rsidRPr="002E67C8">
        <w:drawing>
          <wp:inline distT="0" distB="0" distL="0" distR="0" wp14:anchorId="24F94790" wp14:editId="21C85872">
            <wp:extent cx="5654040" cy="428814"/>
            <wp:effectExtent l="0" t="0" r="381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1818" cy="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277" w14:textId="77777777" w:rsidR="007E6203" w:rsidRPr="00B16423" w:rsidRDefault="007E6203" w:rsidP="005B0BFC">
      <w:pPr>
        <w:pStyle w:val="Prrafodelista"/>
        <w:ind w:left="720"/>
      </w:pPr>
    </w:p>
    <w:sectPr w:rsidR="007E6203" w:rsidRPr="00B16423" w:rsidSect="00CC4D15">
      <w:headerReference w:type="default" r:id="rId21"/>
      <w:footerReference w:type="default" r:id="rId22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D209E" w14:textId="77777777" w:rsidR="004E38A9" w:rsidRDefault="004E38A9">
      <w:r>
        <w:separator/>
      </w:r>
    </w:p>
    <w:p w14:paraId="79B9474E" w14:textId="77777777" w:rsidR="004E38A9" w:rsidRDefault="004E38A9"/>
  </w:endnote>
  <w:endnote w:type="continuationSeparator" w:id="0">
    <w:p w14:paraId="6F6B4DEA" w14:textId="77777777" w:rsidR="004E38A9" w:rsidRDefault="004E38A9">
      <w:r>
        <w:continuationSeparator/>
      </w:r>
    </w:p>
    <w:p w14:paraId="02990857" w14:textId="77777777" w:rsidR="004E38A9" w:rsidRDefault="004E38A9"/>
  </w:endnote>
  <w:endnote w:type="continuationNotice" w:id="1">
    <w:p w14:paraId="43F6D7C0" w14:textId="77777777" w:rsidR="004E38A9" w:rsidRDefault="004E38A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8BEDD77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ADA74" w14:textId="77777777" w:rsidR="004E38A9" w:rsidRDefault="004E38A9">
      <w:r>
        <w:separator/>
      </w:r>
    </w:p>
    <w:p w14:paraId="154B88A8" w14:textId="77777777" w:rsidR="004E38A9" w:rsidRDefault="004E38A9"/>
  </w:footnote>
  <w:footnote w:type="continuationSeparator" w:id="0">
    <w:p w14:paraId="0D707707" w14:textId="77777777" w:rsidR="004E38A9" w:rsidRDefault="004E38A9">
      <w:r>
        <w:continuationSeparator/>
      </w:r>
    </w:p>
    <w:p w14:paraId="2E9301B0" w14:textId="77777777" w:rsidR="004E38A9" w:rsidRDefault="004E38A9"/>
  </w:footnote>
  <w:footnote w:type="continuationNotice" w:id="1">
    <w:p w14:paraId="22C42512" w14:textId="77777777" w:rsidR="004E38A9" w:rsidRDefault="004E38A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3BF7D092" w:rsidR="00370673" w:rsidRPr="007B68B7" w:rsidRDefault="00780704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CONSULTAS </w:t>
          </w:r>
          <w:r w:rsidR="004966F0">
            <w:rPr>
              <w:rFonts w:ascii="Poppins" w:hAnsi="Poppins" w:cs="Poppins"/>
              <w:color w:val="0070C0"/>
              <w:sz w:val="20"/>
              <w:szCs w:val="16"/>
            </w:rPr>
            <w:t>I: “</w:t>
          </w:r>
          <w:proofErr w:type="gramStart"/>
          <w:r w:rsidR="005C5E55">
            <w:rPr>
              <w:rFonts w:ascii="Poppins" w:hAnsi="Poppins" w:cs="Poppins"/>
              <w:color w:val="0070C0"/>
              <w:sz w:val="20"/>
              <w:szCs w:val="16"/>
            </w:rPr>
            <w:t>PIZZERÍA</w:t>
          </w:r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”   </w:t>
          </w:r>
          <w:proofErr w:type="gramEnd"/>
          <w:r w:rsidR="004966F0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</w:t>
          </w:r>
          <w:r w:rsidR="005C5E55"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0458B9"/>
    <w:multiLevelType w:val="hybridMultilevel"/>
    <w:tmpl w:val="EB72F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794AC7"/>
    <w:multiLevelType w:val="hybridMultilevel"/>
    <w:tmpl w:val="5B7C1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4"/>
  </w:num>
  <w:num w:numId="5">
    <w:abstractNumId w:val="15"/>
  </w:num>
  <w:num w:numId="6">
    <w:abstractNumId w:val="23"/>
  </w:num>
  <w:num w:numId="7">
    <w:abstractNumId w:val="6"/>
  </w:num>
  <w:num w:numId="8">
    <w:abstractNumId w:val="26"/>
  </w:num>
  <w:num w:numId="9">
    <w:abstractNumId w:val="25"/>
  </w:num>
  <w:num w:numId="10">
    <w:abstractNumId w:val="2"/>
  </w:num>
  <w:num w:numId="11">
    <w:abstractNumId w:val="17"/>
  </w:num>
  <w:num w:numId="12">
    <w:abstractNumId w:val="7"/>
  </w:num>
  <w:num w:numId="13">
    <w:abstractNumId w:val="4"/>
  </w:num>
  <w:num w:numId="14">
    <w:abstractNumId w:val="21"/>
  </w:num>
  <w:num w:numId="15">
    <w:abstractNumId w:val="9"/>
  </w:num>
  <w:num w:numId="16">
    <w:abstractNumId w:val="22"/>
  </w:num>
  <w:num w:numId="17">
    <w:abstractNumId w:val="11"/>
  </w:num>
  <w:num w:numId="18">
    <w:abstractNumId w:val="10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3"/>
  </w:num>
  <w:num w:numId="24">
    <w:abstractNumId w:val="13"/>
  </w:num>
  <w:num w:numId="25">
    <w:abstractNumId w:val="0"/>
  </w:num>
  <w:num w:numId="26">
    <w:abstractNumId w:val="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6EEC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44C06"/>
    <w:rsid w:val="00150A6D"/>
    <w:rsid w:val="00151A51"/>
    <w:rsid w:val="00151EF2"/>
    <w:rsid w:val="0015603B"/>
    <w:rsid w:val="00157B9C"/>
    <w:rsid w:val="00160883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59D"/>
    <w:rsid w:val="002621C3"/>
    <w:rsid w:val="0027232F"/>
    <w:rsid w:val="00274F13"/>
    <w:rsid w:val="00277C86"/>
    <w:rsid w:val="00277E3C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67C8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62F"/>
    <w:rsid w:val="0034489F"/>
    <w:rsid w:val="003463B9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3863"/>
    <w:rsid w:val="003E3A81"/>
    <w:rsid w:val="003F4299"/>
    <w:rsid w:val="00402352"/>
    <w:rsid w:val="004053F6"/>
    <w:rsid w:val="004076FC"/>
    <w:rsid w:val="004110DE"/>
    <w:rsid w:val="004115E0"/>
    <w:rsid w:val="00411823"/>
    <w:rsid w:val="0041392C"/>
    <w:rsid w:val="00414878"/>
    <w:rsid w:val="004149C2"/>
    <w:rsid w:val="00415685"/>
    <w:rsid w:val="00417334"/>
    <w:rsid w:val="0041768A"/>
    <w:rsid w:val="0042140D"/>
    <w:rsid w:val="0042374E"/>
    <w:rsid w:val="00423803"/>
    <w:rsid w:val="004244C3"/>
    <w:rsid w:val="004350E4"/>
    <w:rsid w:val="0044085A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6252"/>
    <w:rsid w:val="004862CE"/>
    <w:rsid w:val="004870B6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38A9"/>
    <w:rsid w:val="004E50A9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16A6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93686"/>
    <w:rsid w:val="00595A18"/>
    <w:rsid w:val="00596E02"/>
    <w:rsid w:val="005A5A13"/>
    <w:rsid w:val="005A78EA"/>
    <w:rsid w:val="005B097C"/>
    <w:rsid w:val="005B0BFC"/>
    <w:rsid w:val="005B147B"/>
    <w:rsid w:val="005B4194"/>
    <w:rsid w:val="005C06AA"/>
    <w:rsid w:val="005C3B74"/>
    <w:rsid w:val="005C3D46"/>
    <w:rsid w:val="005C5107"/>
    <w:rsid w:val="005C5E55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6702"/>
    <w:rsid w:val="0061193B"/>
    <w:rsid w:val="00614CED"/>
    <w:rsid w:val="00616813"/>
    <w:rsid w:val="00620827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6203"/>
    <w:rsid w:val="007E7CFD"/>
    <w:rsid w:val="007F3D64"/>
    <w:rsid w:val="00800D19"/>
    <w:rsid w:val="00804EEF"/>
    <w:rsid w:val="008105C2"/>
    <w:rsid w:val="008134E6"/>
    <w:rsid w:val="00814269"/>
    <w:rsid w:val="00814E3D"/>
    <w:rsid w:val="00816894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4283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032D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03F2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1724"/>
    <w:rsid w:val="00985E2E"/>
    <w:rsid w:val="00990095"/>
    <w:rsid w:val="009922CE"/>
    <w:rsid w:val="00992CB8"/>
    <w:rsid w:val="0099752F"/>
    <w:rsid w:val="009A107D"/>
    <w:rsid w:val="009A387D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3D19"/>
    <w:rsid w:val="00A8489E"/>
    <w:rsid w:val="00A8623E"/>
    <w:rsid w:val="00A900B3"/>
    <w:rsid w:val="00A9128B"/>
    <w:rsid w:val="00A95269"/>
    <w:rsid w:val="00A95A30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D6FB7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719"/>
    <w:rsid w:val="00B777E8"/>
    <w:rsid w:val="00B812D9"/>
    <w:rsid w:val="00B85FA7"/>
    <w:rsid w:val="00B9021C"/>
    <w:rsid w:val="00B9033F"/>
    <w:rsid w:val="00B977A5"/>
    <w:rsid w:val="00BA058D"/>
    <w:rsid w:val="00BA0936"/>
    <w:rsid w:val="00BA4B9F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3773B"/>
    <w:rsid w:val="00C4086D"/>
    <w:rsid w:val="00C4247E"/>
    <w:rsid w:val="00C444A9"/>
    <w:rsid w:val="00C45435"/>
    <w:rsid w:val="00C4637E"/>
    <w:rsid w:val="00C4759D"/>
    <w:rsid w:val="00C5013D"/>
    <w:rsid w:val="00C607F7"/>
    <w:rsid w:val="00C6115A"/>
    <w:rsid w:val="00C62679"/>
    <w:rsid w:val="00C6536F"/>
    <w:rsid w:val="00C662BF"/>
    <w:rsid w:val="00C66FBC"/>
    <w:rsid w:val="00C66FEF"/>
    <w:rsid w:val="00C6789A"/>
    <w:rsid w:val="00C7473F"/>
    <w:rsid w:val="00C76817"/>
    <w:rsid w:val="00C81B01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676D8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3FD4"/>
    <w:rsid w:val="00D947CC"/>
    <w:rsid w:val="00D95957"/>
    <w:rsid w:val="00DA0B46"/>
    <w:rsid w:val="00DA1CA4"/>
    <w:rsid w:val="00DA3B13"/>
    <w:rsid w:val="00DA5F5A"/>
    <w:rsid w:val="00DA7BFC"/>
    <w:rsid w:val="00DB1DEC"/>
    <w:rsid w:val="00DB2EC4"/>
    <w:rsid w:val="00DB694C"/>
    <w:rsid w:val="00DB7EF6"/>
    <w:rsid w:val="00DB7F7F"/>
    <w:rsid w:val="00DC23BE"/>
    <w:rsid w:val="00DC3419"/>
    <w:rsid w:val="00DC4A9F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C69"/>
    <w:rsid w:val="00E01E04"/>
    <w:rsid w:val="00E04243"/>
    <w:rsid w:val="00E1067A"/>
    <w:rsid w:val="00E11436"/>
    <w:rsid w:val="00E12CFF"/>
    <w:rsid w:val="00E1576F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5259"/>
    <w:rsid w:val="00FB54C1"/>
    <w:rsid w:val="00FC00CF"/>
    <w:rsid w:val="00FC30FA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63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21</cp:revision>
  <cp:lastPrinted>2022-09-26T11:16:00Z</cp:lastPrinted>
  <dcterms:created xsi:type="dcterms:W3CDTF">2022-10-10T19:11:00Z</dcterms:created>
  <dcterms:modified xsi:type="dcterms:W3CDTF">2022-10-10T20:13:00Z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