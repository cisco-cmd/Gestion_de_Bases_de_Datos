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2F8B5227">
                      <wp:simplePos x="0" y="0"/>
                      <wp:positionH relativeFrom="margin">
                        <wp:posOffset>58783</wp:posOffset>
                      </wp:positionH>
                      <wp:positionV relativeFrom="paragraph">
                        <wp:posOffset>806178</wp:posOffset>
                      </wp:positionV>
                      <wp:extent cx="3512820" cy="118654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86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1CA7146A" w:rsidR="00845B92" w:rsidRPr="00976497" w:rsidRDefault="00ED51AC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II: PIZZERÍA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65pt;margin-top:63.5pt;width:276.6pt;height:9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b5Mg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" filled="f" stroked="f" strokeweight=".5pt">
                      <v:textbox>
                        <w:txbxContent>
                          <w:p w14:paraId="3A851215" w14:textId="1CA7146A" w:rsidR="00845B92" w:rsidRPr="00976497" w:rsidRDefault="00ED51AC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II: PIZZERÍA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E91314D" w:rsidR="00D077E9" w:rsidRPr="00976497" w:rsidRDefault="00ED51AC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93E2B55">
                  <wp:simplePos x="0" y="0"/>
                  <wp:positionH relativeFrom="column">
                    <wp:posOffset>402318</wp:posOffset>
                  </wp:positionH>
                  <wp:positionV relativeFrom="paragraph">
                    <wp:posOffset>1750060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41C880BF">
                      <wp:simplePos x="0" y="0"/>
                      <wp:positionH relativeFrom="column">
                        <wp:posOffset>173264</wp:posOffset>
                      </wp:positionH>
                      <wp:positionV relativeFrom="paragraph">
                        <wp:posOffset>1039495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420289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81.85pt" to="123.1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" strokecolor="#ffc000" strokeweight="4.5pt"/>
                  </w:pict>
                </mc:Fallback>
              </mc:AlternateContent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4AC44A1F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30CBD6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63CA7E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C03C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6AC24706" w14:textId="6DFA86C3" w:rsidR="0058796F" w:rsidRDefault="0087250F" w:rsidP="0021006A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bookmarkStart w:id="0" w:name="_¿Qué_es_HTTP"/>
      <w:bookmarkEnd w:id="0"/>
      <w:r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Como la empresa funciona muy bien, se decide incrementar el sueldo de los cocineros en un 7% y en de los repartidores en un 5%.</w:t>
      </w:r>
    </w:p>
    <w:p w14:paraId="3F10D49C" w14:textId="677386CD" w:rsidR="00C8654D" w:rsidRDefault="000F4D82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0F4D82">
        <w:rPr>
          <w:rFonts w:ascii="Poppins" w:hAnsi="Poppins" w:cs="Poppins"/>
          <w:b/>
          <w:noProof/>
          <w:color w:val="FFC000"/>
          <w:sz w:val="28"/>
          <w:szCs w:val="28"/>
        </w:rPr>
        <w:drawing>
          <wp:anchor distT="0" distB="0" distL="114300" distR="114300" simplePos="0" relativeHeight="251860992" behindDoc="0" locked="0" layoutInCell="1" allowOverlap="1" wp14:anchorId="24F9082F" wp14:editId="4E99B125">
            <wp:simplePos x="0" y="0"/>
            <wp:positionH relativeFrom="column">
              <wp:posOffset>990600</wp:posOffset>
            </wp:positionH>
            <wp:positionV relativeFrom="paragraph">
              <wp:posOffset>404495</wp:posOffset>
            </wp:positionV>
            <wp:extent cx="5013960" cy="1777604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77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5F4A4" w14:textId="1146E2B2" w:rsidR="00410AB3" w:rsidRDefault="00410AB3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148EFA3" w14:textId="77777777" w:rsidR="00410AB3" w:rsidRDefault="00410AB3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726D261" w14:textId="130E6326" w:rsidR="00C8654D" w:rsidRPr="00EF6153" w:rsidRDefault="00C8654D" w:rsidP="00C8654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Actualizar el precio de las ensaladas, incrementándolas en</w:t>
      </w:r>
      <w:r>
        <w:rPr>
          <w:rFonts w:ascii="Poppins" w:hAnsi="Poppins" w:cs="Poppins"/>
          <w:b/>
          <w:noProof/>
          <w:color w:val="FFC000"/>
          <w:sz w:val="28"/>
          <w:szCs w:val="28"/>
        </w:rPr>
        <w:t xml:space="preserve"> </w:t>
      </w:r>
      <w:r w:rsidRPr="00C8654D">
        <w:rPr>
          <w:rFonts w:ascii="Poppins" w:hAnsi="Poppins" w:cs="Poppins"/>
          <w:b/>
          <w:bCs/>
          <w:noProof/>
          <w:color w:val="FFC000"/>
          <w:szCs w:val="28"/>
        </w:rPr>
        <w:t>1,5€.</w:t>
      </w:r>
    </w:p>
    <w:p w14:paraId="01D96CA0" w14:textId="77777777" w:rsidR="00EF6153" w:rsidRPr="00EF6153" w:rsidRDefault="00EF6153" w:rsidP="00EF6153">
      <w:pPr>
        <w:pStyle w:val="Prrafodelista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9FE51CB" w14:textId="26504185" w:rsidR="00EF6153" w:rsidRDefault="00EF6153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6FEE46F5" w14:textId="53B51389" w:rsidR="00EF6153" w:rsidRDefault="00EF6153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73854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64BB5C8A" wp14:editId="6C623066">
            <wp:extent cx="5760720" cy="39556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551" cy="4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CF6B" w14:textId="77777777" w:rsidR="00EF6153" w:rsidRPr="00C8654D" w:rsidRDefault="00EF6153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7619613" w14:textId="7B04AED2" w:rsidR="00C8654D" w:rsidRDefault="00C8654D" w:rsidP="00C8654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Obtener el total de pedidos que ha hecho cada cliente.</w:t>
      </w:r>
    </w:p>
    <w:p w14:paraId="753B3246" w14:textId="397FA34B" w:rsidR="00C8654D" w:rsidRPr="00C8654D" w:rsidRDefault="00CF53E5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F53E5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70A85893" wp14:editId="6F2538E1">
            <wp:extent cx="5707380" cy="34355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671" cy="3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1A5" w14:textId="4DA86F11" w:rsidR="00C8654D" w:rsidRDefault="00C8654D" w:rsidP="00C8654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Obtener los ingresos del restaurante en el mes de febrero del 2021.</w:t>
      </w:r>
    </w:p>
    <w:p w14:paraId="1755EEF3" w14:textId="77777777" w:rsidR="00C8654D" w:rsidRPr="00C8654D" w:rsidRDefault="00C8654D" w:rsidP="00C8654D">
      <w:pPr>
        <w:pStyle w:val="Prrafodelista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72875A84" w14:textId="3F97F2F3" w:rsidR="00C8654D" w:rsidRPr="00C8654D" w:rsidRDefault="00E47BB3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E47BB3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4350286C" wp14:editId="50413D4C">
            <wp:extent cx="5836920" cy="147174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1140" cy="1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3925" w14:textId="3E00C797" w:rsidR="00C8654D" w:rsidRDefault="00C8654D" w:rsidP="00C8654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Incrementar el precio de las hamburguesas en un 3%.</w:t>
      </w:r>
    </w:p>
    <w:p w14:paraId="0931290F" w14:textId="76C33BC7" w:rsidR="00C8654D" w:rsidRDefault="00C8654D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3AD92DA4" w14:textId="391B36E8" w:rsidR="00E47BB3" w:rsidRDefault="00F21EA0" w:rsidP="00C8654D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F21EA0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641634A0" wp14:editId="108043A7">
            <wp:extent cx="5791200" cy="31051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651" cy="3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BF1" w14:textId="77777777" w:rsidR="00F21EA0" w:rsidRPr="000F4D82" w:rsidRDefault="00F21EA0" w:rsidP="000F4D82">
      <w:pPr>
        <w:spacing w:after="200"/>
        <w:jc w:val="both"/>
        <w:rPr>
          <w:rFonts w:ascii="Poppins" w:hAnsi="Poppins" w:cs="Poppins"/>
          <w:noProof/>
          <w:color w:val="FFC000"/>
          <w:szCs w:val="28"/>
        </w:rPr>
      </w:pPr>
    </w:p>
    <w:p w14:paraId="2D450EBE" w14:textId="7A3D4F06" w:rsidR="00C8654D" w:rsidRDefault="00C8654D" w:rsidP="00C8654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Listado de las líneas de pedido con el nombre del producto y el total de esa línea.</w:t>
      </w:r>
    </w:p>
    <w:p w14:paraId="4D5361BE" w14:textId="4626298F" w:rsidR="00C8654D" w:rsidRDefault="00C8654D" w:rsidP="00EF6153">
      <w:pPr>
        <w:spacing w:after="200"/>
        <w:ind w:firstLine="720"/>
        <w:jc w:val="both"/>
        <w:rPr>
          <w:rFonts w:ascii="Poppins" w:hAnsi="Poppins" w:cs="Poppins"/>
          <w:noProof/>
          <w:color w:val="FFC000"/>
          <w:szCs w:val="28"/>
        </w:rPr>
      </w:pPr>
      <w:r w:rsidRPr="00EF6153">
        <w:rPr>
          <w:rFonts w:ascii="Poppins" w:hAnsi="Poppins" w:cs="Poppins"/>
          <w:noProof/>
          <w:color w:val="FFC000"/>
          <w:szCs w:val="28"/>
        </w:rPr>
        <w:t>Idpedido Idlinea descripción pvp unidades total</w:t>
      </w:r>
    </w:p>
    <w:p w14:paraId="41152512" w14:textId="423B9D4D" w:rsidR="00EF6153" w:rsidRDefault="00EF6153" w:rsidP="00EF6153">
      <w:pPr>
        <w:spacing w:after="200"/>
        <w:ind w:firstLine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040E5F41" w14:textId="6BE4ABA6" w:rsidR="00D00768" w:rsidRDefault="00D00768" w:rsidP="00EF6153">
      <w:pPr>
        <w:spacing w:after="200"/>
        <w:ind w:firstLine="720"/>
        <w:jc w:val="both"/>
        <w:rPr>
          <w:rFonts w:ascii="Poppins" w:hAnsi="Poppins" w:cs="Poppins"/>
          <w:noProof/>
          <w:color w:val="FFC000"/>
          <w:szCs w:val="28"/>
        </w:rPr>
      </w:pPr>
      <w:r w:rsidRPr="00D00768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3E99FCA9" wp14:editId="4CC6A889">
            <wp:extent cx="5737860" cy="512941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881" cy="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DF9" w14:textId="77777777" w:rsidR="00D00768" w:rsidRPr="00EF6153" w:rsidRDefault="00D00768" w:rsidP="00EF6153">
      <w:pPr>
        <w:spacing w:after="200"/>
        <w:ind w:firstLine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2D9A43F" w14:textId="355EA6A9" w:rsidR="00C8654D" w:rsidRDefault="00C8654D" w:rsidP="00EF6153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Por un error, el pedido 11 no lo gestionó R02, sino C01. Modificarlo.</w:t>
      </w:r>
    </w:p>
    <w:p w14:paraId="0FE73EBE" w14:textId="76DC699A" w:rsidR="00EF6153" w:rsidRDefault="00EF6153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0CC3F98" w14:textId="4376AB5E" w:rsidR="00D00768" w:rsidRDefault="002469F2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2469F2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3A990758" wp14:editId="1BBB9EC7">
            <wp:extent cx="4515480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C2E" w14:textId="77777777" w:rsidR="00D00768" w:rsidRPr="00C8654D" w:rsidRDefault="00D00768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27EBFC8" w14:textId="72E1380F" w:rsidR="00C8654D" w:rsidRDefault="00C8654D" w:rsidP="00EF6153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Se ponen en oferta los fritos, bajando su precio en un 8%.</w:t>
      </w:r>
    </w:p>
    <w:p w14:paraId="45309CE6" w14:textId="77777777" w:rsidR="00EF6153" w:rsidRPr="00EF6153" w:rsidRDefault="00EF6153" w:rsidP="00EF6153">
      <w:pPr>
        <w:pStyle w:val="Prrafodelista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501D8A6" w14:textId="7E447A71" w:rsidR="00EF6153" w:rsidRDefault="00670D3D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670D3D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241A3EA2" wp14:editId="68D3C5DD">
            <wp:extent cx="5722620" cy="36842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1862" cy="3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9DB" w14:textId="77777777" w:rsidR="002469F2" w:rsidRPr="00C8654D" w:rsidRDefault="002469F2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3902CA8" w14:textId="465AF91D" w:rsidR="00C8654D" w:rsidRDefault="00C8654D" w:rsidP="00EF6153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t>Obtener el cliente que más dinero haya gastado en un pedido.</w:t>
      </w:r>
    </w:p>
    <w:p w14:paraId="199A0FC0" w14:textId="2B13A880" w:rsidR="00EF6153" w:rsidRDefault="00EF6153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C33FD9C" w14:textId="1C38B72E" w:rsidR="00EF6153" w:rsidRDefault="00B538FE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B538FE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46D81C1A" wp14:editId="224F78C9">
            <wp:extent cx="5829300" cy="28873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140" cy="2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7C7F" w14:textId="3373A0F3" w:rsidR="00A961CC" w:rsidRDefault="00A961CC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75F24C19" w14:textId="6B5E5E04" w:rsidR="00B538FE" w:rsidRDefault="00B538FE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E49BC83" w14:textId="77777777" w:rsidR="00B538FE" w:rsidRPr="00C8654D" w:rsidRDefault="00B538FE" w:rsidP="00EF6153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325D056" w14:textId="047449F3" w:rsidR="00C8654D" w:rsidRDefault="00C8654D" w:rsidP="00EF6153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8654D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Recalcular el total de cada pedido en función de las líneas que tenemos en cada uno</w:t>
      </w:r>
      <w:r w:rsidR="00EF6153">
        <w:rPr>
          <w:rFonts w:ascii="Poppins" w:hAnsi="Poppins" w:cs="Poppins"/>
          <w:b/>
          <w:noProof/>
          <w:color w:val="FFC000"/>
          <w:sz w:val="28"/>
          <w:szCs w:val="28"/>
        </w:rPr>
        <w:t xml:space="preserve"> </w:t>
      </w:r>
      <w:r w:rsidRPr="00EF6153">
        <w:rPr>
          <w:rFonts w:ascii="Poppins" w:hAnsi="Poppins" w:cs="Poppins"/>
          <w:b/>
          <w:noProof/>
          <w:color w:val="FFC000"/>
          <w:sz w:val="28"/>
          <w:szCs w:val="28"/>
        </w:rPr>
        <w:t>de ellos y mostrarlo en pantalla junto con el idped.</w:t>
      </w:r>
    </w:p>
    <w:p w14:paraId="55504BAF" w14:textId="338C9AD6" w:rsidR="00EF6153" w:rsidRPr="000F4D82" w:rsidRDefault="000F4D82" w:rsidP="00EF6153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0F0D29" w:themeColor="text1"/>
        </w:rPr>
      </w:pPr>
      <w:r w:rsidRPr="000F4D82">
        <w:rPr>
          <w:rFonts w:ascii="Poppins" w:hAnsi="Poppins" w:cs="Poppins"/>
          <w:bCs/>
          <w:noProof/>
          <w:color w:val="0F0D29" w:themeColor="text1"/>
        </w:rPr>
        <w:t>No sé a que se refiere</w:t>
      </w:r>
    </w:p>
    <w:p w14:paraId="449F921C" w14:textId="38B50C45" w:rsidR="0087250F" w:rsidRDefault="0087250F" w:rsidP="0087250F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4A49394" w14:textId="627A90B5" w:rsidR="0087250F" w:rsidRDefault="0087250F" w:rsidP="0087250F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6A1474E" w14:textId="77777777" w:rsidR="0087250F" w:rsidRPr="0021006A" w:rsidRDefault="0087250F" w:rsidP="0087250F">
      <w:pPr>
        <w:pStyle w:val="Prrafodelista"/>
        <w:spacing w:after="200"/>
        <w:ind w:left="72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sectPr w:rsidR="0087250F" w:rsidRPr="0021006A" w:rsidSect="00CC4D15">
      <w:headerReference w:type="default" r:id="rId23"/>
      <w:footerReference w:type="default" r:id="rId24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BC75" w14:textId="77777777" w:rsidR="00101F54" w:rsidRDefault="00101F54">
      <w:r>
        <w:separator/>
      </w:r>
    </w:p>
    <w:p w14:paraId="50D6C45F" w14:textId="77777777" w:rsidR="00101F54" w:rsidRDefault="00101F54"/>
  </w:endnote>
  <w:endnote w:type="continuationSeparator" w:id="0">
    <w:p w14:paraId="3DA003D3" w14:textId="77777777" w:rsidR="00101F54" w:rsidRDefault="00101F54">
      <w:r>
        <w:continuationSeparator/>
      </w:r>
    </w:p>
    <w:p w14:paraId="3EBF7EEF" w14:textId="77777777" w:rsidR="00101F54" w:rsidRDefault="00101F54"/>
  </w:endnote>
  <w:endnote w:type="continuationNotice" w:id="1">
    <w:p w14:paraId="5964D2F7" w14:textId="77777777" w:rsidR="00101F54" w:rsidRDefault="00101F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4EECB30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3CAA" w14:textId="77777777" w:rsidR="00101F54" w:rsidRDefault="00101F54">
      <w:r>
        <w:separator/>
      </w:r>
    </w:p>
    <w:p w14:paraId="17F74EBB" w14:textId="77777777" w:rsidR="00101F54" w:rsidRDefault="00101F54"/>
  </w:footnote>
  <w:footnote w:type="continuationSeparator" w:id="0">
    <w:p w14:paraId="1C597E3B" w14:textId="77777777" w:rsidR="00101F54" w:rsidRDefault="00101F54">
      <w:r>
        <w:continuationSeparator/>
      </w:r>
    </w:p>
    <w:p w14:paraId="304C7121" w14:textId="77777777" w:rsidR="00101F54" w:rsidRDefault="00101F54"/>
  </w:footnote>
  <w:footnote w:type="continuationNotice" w:id="1">
    <w:p w14:paraId="3E98F5CD" w14:textId="77777777" w:rsidR="00101F54" w:rsidRDefault="00101F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6612BE17" w:rsidR="00370673" w:rsidRPr="007B68B7" w:rsidRDefault="00401320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CREACIÓN DE TABLAS EN MODO TEXTO                        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3"/>
  </w:num>
  <w:num w:numId="5">
    <w:abstractNumId w:val="15"/>
  </w:num>
  <w:num w:numId="6">
    <w:abstractNumId w:val="22"/>
  </w:num>
  <w:num w:numId="7">
    <w:abstractNumId w:val="6"/>
  </w:num>
  <w:num w:numId="8">
    <w:abstractNumId w:val="25"/>
  </w:num>
  <w:num w:numId="9">
    <w:abstractNumId w:val="24"/>
  </w:num>
  <w:num w:numId="10">
    <w:abstractNumId w:val="2"/>
  </w:num>
  <w:num w:numId="11">
    <w:abstractNumId w:val="17"/>
  </w:num>
  <w:num w:numId="12">
    <w:abstractNumId w:val="7"/>
  </w:num>
  <w:num w:numId="13">
    <w:abstractNumId w:val="4"/>
  </w:num>
  <w:num w:numId="14">
    <w:abstractNumId w:val="20"/>
  </w:num>
  <w:num w:numId="15">
    <w:abstractNumId w:val="9"/>
  </w:num>
  <w:num w:numId="16">
    <w:abstractNumId w:val="21"/>
  </w:num>
  <w:num w:numId="17">
    <w:abstractNumId w:val="11"/>
  </w:num>
  <w:num w:numId="18">
    <w:abstractNumId w:val="10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3"/>
  </w:num>
  <w:num w:numId="24">
    <w:abstractNumId w:val="13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0F4D82"/>
    <w:rsid w:val="00101F54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F2BC8"/>
    <w:rsid w:val="001F4EFF"/>
    <w:rsid w:val="001F5F6B"/>
    <w:rsid w:val="00200150"/>
    <w:rsid w:val="0020257A"/>
    <w:rsid w:val="00202BFA"/>
    <w:rsid w:val="00207299"/>
    <w:rsid w:val="0021006A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9F2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3863"/>
    <w:rsid w:val="003D396B"/>
    <w:rsid w:val="003E3A81"/>
    <w:rsid w:val="003F4062"/>
    <w:rsid w:val="003F4299"/>
    <w:rsid w:val="00401320"/>
    <w:rsid w:val="00402352"/>
    <w:rsid w:val="004053F6"/>
    <w:rsid w:val="004076FC"/>
    <w:rsid w:val="00410AB3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0D3D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250F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03F2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3D19"/>
    <w:rsid w:val="00A8489E"/>
    <w:rsid w:val="00A8623E"/>
    <w:rsid w:val="00A900B3"/>
    <w:rsid w:val="00A9128B"/>
    <w:rsid w:val="00A95269"/>
    <w:rsid w:val="00A95A30"/>
    <w:rsid w:val="00A961CC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38FE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3854"/>
    <w:rsid w:val="00C76817"/>
    <w:rsid w:val="00C81B01"/>
    <w:rsid w:val="00C81D89"/>
    <w:rsid w:val="00C83866"/>
    <w:rsid w:val="00C863B6"/>
    <w:rsid w:val="00C8654D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F377B"/>
    <w:rsid w:val="00CF5371"/>
    <w:rsid w:val="00CF53E5"/>
    <w:rsid w:val="00CF5F85"/>
    <w:rsid w:val="00CF6AF1"/>
    <w:rsid w:val="00CF7A9E"/>
    <w:rsid w:val="00D00768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47BB3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1AC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153"/>
    <w:rsid w:val="00EF63B9"/>
    <w:rsid w:val="00EF7999"/>
    <w:rsid w:val="00F02511"/>
    <w:rsid w:val="00F027BB"/>
    <w:rsid w:val="00F11DCF"/>
    <w:rsid w:val="00F14539"/>
    <w:rsid w:val="00F162EA"/>
    <w:rsid w:val="00F21C46"/>
    <w:rsid w:val="00F21EA0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3129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185</TotalTime>
  <Pages>4</Pages>
  <Words>140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18</cp:revision>
  <cp:lastPrinted>2022-09-26T11:16:00Z</cp:lastPrinted>
  <dcterms:created xsi:type="dcterms:W3CDTF">2022-10-14T14:23:00Z</dcterms:created>
  <dcterms:modified xsi:type="dcterms:W3CDTF">2022-10-14T17:26:00Z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