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FB0A9B1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5316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53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32CC25C4" w:rsidR="00D077E9" w:rsidRPr="00976497" w:rsidRDefault="00115573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I: ACTIVIDADES 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" filled="f" stroked="f" strokeweight=".5pt">
                      <v:textbox>
                        <w:txbxContent>
                          <w:p w14:paraId="6E4B0DF9" w14:textId="32CC25C4" w:rsidR="00D077E9" w:rsidRPr="00976497" w:rsidRDefault="00115573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I: ACTIVIDADES MYSQL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64111CFA" w:rsidR="00D077E9" w:rsidRPr="00976497" w:rsidRDefault="007D4E20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5A24609E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2011680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02AB82D5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07D"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09BE3A39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1510665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91687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18.95pt" to="124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" strokecolor="#ffc000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D3BDAE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7D1877FE" w:rsidR="00D077E9" w:rsidRPr="00D86945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D38086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bookmarkStart w:id="0" w:name="_Hlk95757974"/>
    <w:bookmarkEnd w:id="0"/>
    <w:p w14:paraId="2E1B1192" w14:textId="3ECC67AE" w:rsidR="002602DB" w:rsidRPr="007D4E20" w:rsidRDefault="0099752F" w:rsidP="007D4E20">
      <w:pPr>
        <w:spacing w:after="2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07222DF6">
                <wp:simplePos x="0" y="0"/>
                <wp:positionH relativeFrom="page">
                  <wp:posOffset>-68580</wp:posOffset>
                </wp:positionH>
                <wp:positionV relativeFrom="paragraph">
                  <wp:posOffset>6189345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F4AE" id="Rectángulo 7" o:spid="_x0000_s1026" style="position:absolute;margin-left:-5.4pt;margin-top:487.35pt;width:604.5pt;height:311.7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" fillcolor="#ffc000" stroked="f" strokeweight="2pt">
                <v:fill opacity="39321f"/>
                <v:shadow on="t" color="red" opacity="30146f" offset="0,0"/>
                <w10:wrap anchorx="page"/>
              </v:rect>
            </w:pict>
          </mc:Fallback>
        </mc:AlternateContent>
      </w:r>
      <w:r w:rsidR="0071381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3CF8FC" wp14:editId="4DEA60D3">
                <wp:simplePos x="0" y="0"/>
                <wp:positionH relativeFrom="margin">
                  <wp:align>left</wp:align>
                </wp:positionH>
                <wp:positionV relativeFrom="paragraph">
                  <wp:posOffset>6826885</wp:posOffset>
                </wp:positionV>
                <wp:extent cx="3139440" cy="6248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0;margin-top:537.55pt;width:247.2pt;height:49.2pt;z-index: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" filled="f" stroked="f" strokeweight=".5pt">
                <v:textbox>
                  <w:txbxContent>
                    <w:p w14:paraId="477B20C9" w14:textId="2D2DA3C4" w:rsidR="00704F0E" w:rsidRPr="00976497" w:rsidRDefault="00115573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0070C0"/>
                          <w:sz w:val="28"/>
                          <w:szCs w:val="28"/>
                          <w:lang w:bidi="es-ES"/>
                        </w:rPr>
                      </w:pPr>
                      <w:r>
                        <w:rPr>
                          <w:rFonts w:ascii="Nirmala UI" w:hAnsi="Nirmala UI" w:cs="Nirmala UI"/>
                          <w:color w:val="0070C0"/>
                          <w:sz w:val="28"/>
                          <w:szCs w:val="28"/>
                          <w:lang w:bidi="es-ES"/>
                        </w:rPr>
                        <w:t>GESTIÓN DE BASES DE DATOS</w:t>
                      </w:r>
                    </w:p>
                    <w:p w14:paraId="3095BFCE" w14:textId="6E9B5CD1" w:rsidR="00F76A44" w:rsidRPr="00976497" w:rsidRDefault="00F76A44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0070C0"/>
                          <w:sz w:val="28"/>
                          <w:szCs w:val="28"/>
                        </w:rPr>
                      </w:pPr>
                      <w:r w:rsidRPr="00976497">
                        <w:rPr>
                          <w:rFonts w:ascii="Nirmala UI" w:hAnsi="Nirmala UI" w:cs="Nirmala UI"/>
                          <w:color w:val="0070C0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354A009" w14:textId="655EC3AD" w:rsidR="00620827" w:rsidRDefault="00620827" w:rsidP="00620827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bookmarkStart w:id="1" w:name="_¿Qué_es_HTTP"/>
      <w:bookmarkStart w:id="2" w:name="_Toc93948784"/>
      <w:bookmarkEnd w:id="1"/>
      <w:r w:rsidRPr="00AE21C5">
        <w:rPr>
          <w:rFonts w:ascii="Bahnschrift SemiBold" w:hAnsi="Bahnschrift SemiBold"/>
          <w:noProof/>
          <w:color w:val="FFC000"/>
          <w:sz w:val="28"/>
          <w:szCs w:val="28"/>
        </w:rPr>
        <w:lastRenderedPageBreak/>
        <w:t>Listado de todos los artículos con stock superior a 3.</w:t>
      </w:r>
    </w:p>
    <w:p w14:paraId="486704DD" w14:textId="77777777" w:rsidR="00A55A79" w:rsidRDefault="00A55A79" w:rsidP="00A55A79">
      <w:pPr>
        <w:pStyle w:val="Prrafodelista"/>
        <w:ind w:left="720"/>
      </w:pPr>
    </w:p>
    <w:p w14:paraId="32002710" w14:textId="77777777" w:rsidR="00A55A79" w:rsidRDefault="00A55A79" w:rsidP="00A55A79">
      <w:pPr>
        <w:pStyle w:val="Prrafodelista"/>
        <w:ind w:left="720"/>
      </w:pPr>
    </w:p>
    <w:p w14:paraId="7F85B82C" w14:textId="333276B1" w:rsidR="00BD4C11" w:rsidRDefault="00A55A79" w:rsidP="00A55A79">
      <w:pPr>
        <w:pStyle w:val="Prrafodelista"/>
        <w:ind w:left="720"/>
      </w:pPr>
      <w:r w:rsidRPr="00A55A79">
        <w:rPr>
          <w:rFonts w:asciiTheme="minorHAnsi" w:eastAsiaTheme="minorEastAsia" w:hAnsiTheme="minorHAnsi" w:cstheme="minorBidi"/>
          <w:bCs/>
          <w:noProof/>
          <w:sz w:val="22"/>
          <w:szCs w:val="22"/>
          <w:lang w:eastAsia="en-US"/>
        </w:rPr>
        <w:drawing>
          <wp:inline distT="0" distB="0" distL="0" distR="0" wp14:anchorId="082DCB58" wp14:editId="5FDE9C26">
            <wp:extent cx="4801270" cy="2476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F47E" w14:textId="56A65CD4" w:rsidR="00BD4C11" w:rsidRPr="00BD4C11" w:rsidRDefault="00BD4C11" w:rsidP="00BD4C11">
      <w:pPr>
        <w:ind w:left="720"/>
        <w:rPr>
          <w:b w:val="0"/>
          <w:bCs/>
          <w:color w:val="auto"/>
          <w:sz w:val="22"/>
        </w:rPr>
      </w:pPr>
    </w:p>
    <w:p w14:paraId="5665897B" w14:textId="0544D89B" w:rsidR="00620827" w:rsidRPr="00AE21C5" w:rsidRDefault="00620827" w:rsidP="00620827">
      <w:pPr>
        <w:ind w:left="360"/>
        <w:rPr>
          <w:szCs w:val="28"/>
        </w:rPr>
      </w:pPr>
    </w:p>
    <w:p w14:paraId="3CBE1B62" w14:textId="67DB4577" w:rsidR="00AE21C5" w:rsidRDefault="00620827" w:rsidP="00AE21C5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 w:rsidRPr="00AE21C5">
        <w:rPr>
          <w:rFonts w:ascii="Bahnschrift SemiBold" w:hAnsi="Bahnschrift SemiBold"/>
          <w:noProof/>
          <w:color w:val="FFC000"/>
          <w:sz w:val="28"/>
          <w:szCs w:val="28"/>
        </w:rPr>
        <w:t xml:space="preserve">Listado de todos los clientes ordenados </w:t>
      </w:r>
      <w:r w:rsidR="00AE21C5" w:rsidRPr="00AE21C5">
        <w:rPr>
          <w:rFonts w:ascii="Bahnschrift SemiBold" w:hAnsi="Bahnschrift SemiBold"/>
          <w:noProof/>
          <w:color w:val="FFC000"/>
          <w:sz w:val="28"/>
          <w:szCs w:val="28"/>
        </w:rPr>
        <w:t>alfabéticamente por nombre.</w:t>
      </w:r>
    </w:p>
    <w:p w14:paraId="6204E3E2" w14:textId="2710BFF3" w:rsidR="00D64D40" w:rsidRDefault="004F35B3" w:rsidP="00D64D40">
      <w:r w:rsidRPr="00B812D9">
        <w:rPr>
          <w:noProof/>
        </w:rPr>
        <w:drawing>
          <wp:anchor distT="0" distB="0" distL="114300" distR="114300" simplePos="0" relativeHeight="251868160" behindDoc="0" locked="0" layoutInCell="1" allowOverlap="1" wp14:anchorId="65DF09EA" wp14:editId="74A9BAF9">
            <wp:simplePos x="0" y="0"/>
            <wp:positionH relativeFrom="column">
              <wp:posOffset>434340</wp:posOffset>
            </wp:positionH>
            <wp:positionV relativeFrom="paragraph">
              <wp:posOffset>363220</wp:posOffset>
            </wp:positionV>
            <wp:extent cx="4505954" cy="219106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45CBE" w14:textId="62CB29D5" w:rsidR="00D64D40" w:rsidRPr="00D64D40" w:rsidRDefault="00D64D40" w:rsidP="00D64D40"/>
    <w:p w14:paraId="5CC89B1E" w14:textId="08DFC66D" w:rsidR="00C9599A" w:rsidRDefault="00C9599A" w:rsidP="00C9599A"/>
    <w:p w14:paraId="06029049" w14:textId="7EB6F60B" w:rsidR="00AE21C5" w:rsidRPr="00AE21C5" w:rsidRDefault="000147D1" w:rsidP="00AE21C5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t>Listado de nombre y webs de los proveedores.</w:t>
      </w:r>
    </w:p>
    <w:p w14:paraId="2B65E709" w14:textId="190F61E0" w:rsidR="00AE21C5" w:rsidRDefault="004F35B3" w:rsidP="00AE21C5">
      <w:pPr>
        <w:ind w:left="360"/>
        <w:rPr>
          <w:szCs w:val="28"/>
        </w:rPr>
      </w:pPr>
      <w:r w:rsidRPr="00BA4B9F">
        <w:rPr>
          <w:noProof/>
          <w:szCs w:val="28"/>
        </w:rPr>
        <w:drawing>
          <wp:anchor distT="0" distB="0" distL="114300" distR="114300" simplePos="0" relativeHeight="251867136" behindDoc="0" locked="0" layoutInCell="1" allowOverlap="1" wp14:anchorId="0087D3DB" wp14:editId="692C07DA">
            <wp:simplePos x="0" y="0"/>
            <wp:positionH relativeFrom="column">
              <wp:posOffset>466725</wp:posOffset>
            </wp:positionH>
            <wp:positionV relativeFrom="paragraph">
              <wp:posOffset>269240</wp:posOffset>
            </wp:positionV>
            <wp:extent cx="4171950" cy="3238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F2945" w14:textId="432261D1" w:rsidR="00B812D9" w:rsidRDefault="00B812D9" w:rsidP="00AE21C5">
      <w:pPr>
        <w:ind w:left="360"/>
        <w:rPr>
          <w:szCs w:val="28"/>
        </w:rPr>
      </w:pPr>
    </w:p>
    <w:p w14:paraId="62ED9B6C" w14:textId="77777777" w:rsidR="00B812D9" w:rsidRPr="00AE21C5" w:rsidRDefault="00B812D9" w:rsidP="00AE21C5">
      <w:pPr>
        <w:ind w:left="360"/>
        <w:rPr>
          <w:szCs w:val="28"/>
        </w:rPr>
      </w:pPr>
    </w:p>
    <w:p w14:paraId="7F5D05AE" w14:textId="7171AC25" w:rsidR="00AE21C5" w:rsidRDefault="000147D1" w:rsidP="00AE21C5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t>Listado de los artículos que suministra el proveedor Nike.</w:t>
      </w:r>
    </w:p>
    <w:p w14:paraId="52FDA1F9" w14:textId="0F2C34A8" w:rsidR="00BA4B9F" w:rsidRDefault="00DE3516" w:rsidP="00DE3516">
      <w:pPr>
        <w:ind w:left="360"/>
      </w:pPr>
      <w:r w:rsidRPr="00DE3516">
        <w:rPr>
          <w:noProof/>
        </w:rPr>
        <w:drawing>
          <wp:anchor distT="0" distB="0" distL="114300" distR="114300" simplePos="0" relativeHeight="251871232" behindDoc="0" locked="0" layoutInCell="1" allowOverlap="1" wp14:anchorId="2EF5286E" wp14:editId="6AF8FAC6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5477639" cy="257211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BF92A" w14:textId="6B89591A" w:rsidR="00BA4B9F" w:rsidRPr="00BA4B9F" w:rsidRDefault="00BA4B9F" w:rsidP="00BA4B9F"/>
    <w:p w14:paraId="0BCBF49B" w14:textId="473B6FF6" w:rsidR="00AE21C5" w:rsidRDefault="00AE21C5" w:rsidP="00C9599A"/>
    <w:p w14:paraId="097C316F" w14:textId="7C124134" w:rsidR="00AE21C5" w:rsidRDefault="000147D1" w:rsidP="00AE21C5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t>Listado de los artículos con precio comprendido entre 10 y 90€.</w:t>
      </w:r>
    </w:p>
    <w:p w14:paraId="6B935415" w14:textId="635C5F06" w:rsidR="00694BFF" w:rsidRDefault="00FB5259" w:rsidP="00694BFF">
      <w:r w:rsidRPr="00FB5259">
        <w:rPr>
          <w:noProof/>
        </w:rPr>
        <w:drawing>
          <wp:anchor distT="0" distB="0" distL="114300" distR="114300" simplePos="0" relativeHeight="251872256" behindDoc="0" locked="0" layoutInCell="1" allowOverlap="1" wp14:anchorId="2B2A97B5" wp14:editId="0EE861B4">
            <wp:simplePos x="0" y="0"/>
            <wp:positionH relativeFrom="column">
              <wp:posOffset>464820</wp:posOffset>
            </wp:positionH>
            <wp:positionV relativeFrom="paragraph">
              <wp:posOffset>387985</wp:posOffset>
            </wp:positionV>
            <wp:extent cx="6106377" cy="228632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0EA2A" w14:textId="34848E6F" w:rsidR="00694BFF" w:rsidRPr="00694BFF" w:rsidRDefault="00694BFF" w:rsidP="00694BFF"/>
    <w:p w14:paraId="7C811220" w14:textId="77777777" w:rsidR="00AE21C5" w:rsidRPr="00AE21C5" w:rsidRDefault="00AE21C5" w:rsidP="00AE21C5">
      <w:pPr>
        <w:ind w:left="360"/>
        <w:rPr>
          <w:szCs w:val="28"/>
        </w:rPr>
      </w:pPr>
    </w:p>
    <w:p w14:paraId="7EA150EA" w14:textId="02D54F40" w:rsidR="00AE21C5" w:rsidRDefault="000147D1" w:rsidP="00AE21C5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t>Listado de los productos junto con su beneficio.</w:t>
      </w:r>
    </w:p>
    <w:p w14:paraId="2364ABB8" w14:textId="7A876F31" w:rsidR="00F41918" w:rsidRPr="00F41918" w:rsidRDefault="00043DB0" w:rsidP="00F41918">
      <w:r w:rsidRPr="00043DB0">
        <w:rPr>
          <w:noProof/>
        </w:rPr>
        <w:drawing>
          <wp:anchor distT="0" distB="0" distL="114300" distR="114300" simplePos="0" relativeHeight="251870208" behindDoc="0" locked="0" layoutInCell="1" allowOverlap="1" wp14:anchorId="0EC70AF2" wp14:editId="1CE30733">
            <wp:simplePos x="0" y="0"/>
            <wp:positionH relativeFrom="column">
              <wp:posOffset>464820</wp:posOffset>
            </wp:positionH>
            <wp:positionV relativeFrom="paragraph">
              <wp:posOffset>294640</wp:posOffset>
            </wp:positionV>
            <wp:extent cx="5077534" cy="190527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DF378" w14:textId="77777777" w:rsidR="000147D1" w:rsidRPr="000147D1" w:rsidRDefault="000147D1" w:rsidP="000147D1"/>
    <w:p w14:paraId="0DAA3033" w14:textId="6C0D2272" w:rsidR="00AE21C5" w:rsidRDefault="000147D1" w:rsidP="00AE21C5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t xml:space="preserve">Listado de los clientes </w:t>
      </w:r>
      <w:r w:rsidR="00E97896">
        <w:rPr>
          <w:rFonts w:ascii="Bahnschrift SemiBold" w:hAnsi="Bahnschrift SemiBold"/>
          <w:noProof/>
          <w:color w:val="FFC000"/>
          <w:sz w:val="28"/>
          <w:szCs w:val="28"/>
        </w:rPr>
        <w:t>ordenados por edad, de mayor a menor.</w:t>
      </w:r>
    </w:p>
    <w:p w14:paraId="4EEF6F2B" w14:textId="71634886" w:rsidR="00804EEF" w:rsidRDefault="0096052D" w:rsidP="00804EEF">
      <w:r w:rsidRPr="0096052D">
        <w:rPr>
          <w:noProof/>
        </w:rPr>
        <w:drawing>
          <wp:anchor distT="0" distB="0" distL="114300" distR="114300" simplePos="0" relativeHeight="251873280" behindDoc="0" locked="0" layoutInCell="1" allowOverlap="1" wp14:anchorId="69A75378" wp14:editId="083BE982">
            <wp:simplePos x="0" y="0"/>
            <wp:positionH relativeFrom="column">
              <wp:posOffset>464820</wp:posOffset>
            </wp:positionH>
            <wp:positionV relativeFrom="paragraph">
              <wp:posOffset>236220</wp:posOffset>
            </wp:positionV>
            <wp:extent cx="4686954" cy="295316"/>
            <wp:effectExtent l="0" t="0" r="0" b="9525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93A74" w14:textId="13F9CE12" w:rsidR="00804EEF" w:rsidRPr="00804EEF" w:rsidRDefault="00804EEF" w:rsidP="00804EEF"/>
    <w:p w14:paraId="5507CC7F" w14:textId="77777777" w:rsidR="00AE21C5" w:rsidRPr="00AE21C5" w:rsidRDefault="00AE21C5" w:rsidP="00AE21C5">
      <w:pPr>
        <w:ind w:left="360"/>
        <w:rPr>
          <w:szCs w:val="28"/>
        </w:rPr>
      </w:pPr>
    </w:p>
    <w:p w14:paraId="273D1847" w14:textId="4BE551AD" w:rsidR="00AE21C5" w:rsidRDefault="00BD4C11" w:rsidP="00AE21C5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lastRenderedPageBreak/>
        <w:t>Mostrar el últim</w:t>
      </w:r>
      <w:r w:rsidR="009153AF">
        <w:rPr>
          <w:rFonts w:ascii="Bahnschrift SemiBold" w:hAnsi="Bahnschrift SemiBold"/>
          <w:noProof/>
          <w:color w:val="FFC000"/>
          <w:sz w:val="28"/>
          <w:szCs w:val="28"/>
        </w:rPr>
        <w:t>o</w:t>
      </w:r>
      <w:r>
        <w:rPr>
          <w:rFonts w:ascii="Bahnschrift SemiBold" w:hAnsi="Bahnschrift SemiBold"/>
          <w:noProof/>
          <w:color w:val="FFC000"/>
          <w:sz w:val="28"/>
          <w:szCs w:val="28"/>
        </w:rPr>
        <w:t xml:space="preserve"> artículo comprado por la tienda.</w:t>
      </w:r>
    </w:p>
    <w:p w14:paraId="643D8A63" w14:textId="425769D2" w:rsidR="009153AF" w:rsidRDefault="009153AF" w:rsidP="009153AF"/>
    <w:p w14:paraId="2DABEC5E" w14:textId="2E83861D" w:rsidR="009153AF" w:rsidRPr="009153AF" w:rsidRDefault="004744E2" w:rsidP="009153AF">
      <w:r w:rsidRPr="004744E2">
        <w:drawing>
          <wp:anchor distT="0" distB="0" distL="114300" distR="114300" simplePos="0" relativeHeight="251875328" behindDoc="0" locked="0" layoutInCell="1" allowOverlap="1" wp14:anchorId="7F34C53A" wp14:editId="2830E06A">
            <wp:simplePos x="0" y="0"/>
            <wp:positionH relativeFrom="margin">
              <wp:posOffset>457200</wp:posOffset>
            </wp:positionH>
            <wp:positionV relativeFrom="paragraph">
              <wp:posOffset>234315</wp:posOffset>
            </wp:positionV>
            <wp:extent cx="5989320" cy="247015"/>
            <wp:effectExtent l="0" t="0" r="0" b="63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CAE1F" w14:textId="49DDAC78" w:rsidR="001A526D" w:rsidRPr="001A526D" w:rsidRDefault="001A526D" w:rsidP="001A526D"/>
    <w:p w14:paraId="4C2FD35A" w14:textId="77777777" w:rsidR="001A526D" w:rsidRDefault="001A526D" w:rsidP="001A526D">
      <w:pPr>
        <w:pStyle w:val="Ttulo3"/>
        <w:ind w:left="720"/>
        <w:rPr>
          <w:rFonts w:ascii="Bahnschrift SemiBold" w:hAnsi="Bahnschrift SemiBold"/>
          <w:noProof/>
          <w:color w:val="FFC000"/>
          <w:sz w:val="28"/>
          <w:szCs w:val="28"/>
        </w:rPr>
      </w:pPr>
    </w:p>
    <w:p w14:paraId="5B469448" w14:textId="597F1C44" w:rsidR="000147D1" w:rsidRDefault="00BD4C11" w:rsidP="000147D1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t>Listado de artículos comprados a partir del año pasado.</w:t>
      </w:r>
    </w:p>
    <w:p w14:paraId="413CD39C" w14:textId="7C6C429A" w:rsidR="001A526D" w:rsidRDefault="004571DD" w:rsidP="001A526D">
      <w:r w:rsidRPr="004571DD">
        <w:rPr>
          <w:noProof/>
        </w:rPr>
        <w:drawing>
          <wp:anchor distT="0" distB="0" distL="114300" distR="114300" simplePos="0" relativeHeight="251874304" behindDoc="0" locked="0" layoutInCell="1" allowOverlap="1" wp14:anchorId="3D1DAB6F" wp14:editId="505B648D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868219" cy="266737"/>
            <wp:effectExtent l="0" t="0" r="0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EEE9" w14:textId="366A2023" w:rsidR="001A526D" w:rsidRPr="001A526D" w:rsidRDefault="001A526D" w:rsidP="001A526D"/>
    <w:p w14:paraId="3DB36500" w14:textId="77777777" w:rsidR="000147D1" w:rsidRPr="00AE21C5" w:rsidRDefault="000147D1" w:rsidP="000147D1">
      <w:pPr>
        <w:ind w:left="360"/>
        <w:rPr>
          <w:szCs w:val="28"/>
        </w:rPr>
      </w:pPr>
    </w:p>
    <w:p w14:paraId="2636787C" w14:textId="2FF85843" w:rsidR="000147D1" w:rsidRPr="00AE21C5" w:rsidRDefault="00BD4C11" w:rsidP="000147D1">
      <w:pPr>
        <w:pStyle w:val="Ttulo3"/>
        <w:numPr>
          <w:ilvl w:val="0"/>
          <w:numId w:val="3"/>
        </w:numPr>
        <w:rPr>
          <w:rFonts w:ascii="Bahnschrift SemiBold" w:hAnsi="Bahnschrift SemiBold"/>
          <w:noProof/>
          <w:color w:val="FFC000"/>
          <w:sz w:val="28"/>
          <w:szCs w:val="28"/>
        </w:rPr>
      </w:pPr>
      <w:r>
        <w:rPr>
          <w:rFonts w:ascii="Bahnschrift SemiBold" w:hAnsi="Bahnschrift SemiBold"/>
          <w:noProof/>
          <w:color w:val="FFC000"/>
          <w:sz w:val="28"/>
          <w:szCs w:val="28"/>
        </w:rPr>
        <w:t>Mostrar el artículo más caro de la tienda.</w:t>
      </w:r>
    </w:p>
    <w:p w14:paraId="2A650481" w14:textId="77777777" w:rsidR="00AE21C5" w:rsidRDefault="00AE21C5" w:rsidP="00C9599A"/>
    <w:bookmarkEnd w:id="2"/>
    <w:p w14:paraId="0B14F935" w14:textId="6DB75466" w:rsidR="00835C80" w:rsidRDefault="00835C80" w:rsidP="003261A0">
      <w:pPr>
        <w:pStyle w:val="Prrafodelista"/>
        <w:ind w:left="1080"/>
        <w:jc w:val="both"/>
        <w:rPr>
          <w:rFonts w:ascii="Nirmala UI" w:hAnsi="Nirmala UI" w:cs="Nirmala UI"/>
          <w:bCs/>
        </w:rPr>
      </w:pPr>
    </w:p>
    <w:p w14:paraId="24E52A2C" w14:textId="0602AB58" w:rsidR="00312CC0" w:rsidRPr="00324158" w:rsidRDefault="004053F6" w:rsidP="00324158">
      <w:pPr>
        <w:pStyle w:val="Prrafodelista"/>
        <w:ind w:left="720"/>
        <w:jc w:val="both"/>
        <w:rPr>
          <w:rFonts w:ascii="Nirmala UI" w:hAnsi="Nirmala UI" w:cs="Nirmala UI"/>
          <w:bCs/>
        </w:rPr>
      </w:pPr>
      <w:r w:rsidRPr="004053F6">
        <w:rPr>
          <w:rFonts w:ascii="Nirmala UI" w:hAnsi="Nirmala UI" w:cs="Nirmala UI"/>
          <w:bCs/>
          <w:noProof/>
        </w:rPr>
        <w:drawing>
          <wp:inline distT="0" distB="0" distL="0" distR="0" wp14:anchorId="2F7413C1" wp14:editId="1326A337">
            <wp:extent cx="5811061" cy="219106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C0" w:rsidRPr="00324158" w:rsidSect="00CC4D15">
      <w:headerReference w:type="default" r:id="rId21"/>
      <w:footerReference w:type="default" r:id="rId22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4DF7" w14:textId="77777777" w:rsidR="00DE5FCE" w:rsidRDefault="00DE5FCE">
      <w:r>
        <w:separator/>
      </w:r>
    </w:p>
    <w:p w14:paraId="6DE9D106" w14:textId="77777777" w:rsidR="00DE5FCE" w:rsidRDefault="00DE5FCE"/>
  </w:endnote>
  <w:endnote w:type="continuationSeparator" w:id="0">
    <w:p w14:paraId="566B3399" w14:textId="77777777" w:rsidR="00DE5FCE" w:rsidRDefault="00DE5FCE">
      <w:r>
        <w:continuationSeparator/>
      </w:r>
    </w:p>
    <w:p w14:paraId="69A74D72" w14:textId="77777777" w:rsidR="00DE5FCE" w:rsidRDefault="00DE5FCE"/>
  </w:endnote>
  <w:endnote w:type="continuationNotice" w:id="1">
    <w:p w14:paraId="54177B17" w14:textId="77777777" w:rsidR="00DE5FCE" w:rsidRDefault="00DE5FC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A7C2A8C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3ABC" w14:textId="77777777" w:rsidR="00DE5FCE" w:rsidRDefault="00DE5FCE">
      <w:r>
        <w:separator/>
      </w:r>
    </w:p>
    <w:p w14:paraId="0D490FBF" w14:textId="77777777" w:rsidR="00DE5FCE" w:rsidRDefault="00DE5FCE"/>
  </w:footnote>
  <w:footnote w:type="continuationSeparator" w:id="0">
    <w:p w14:paraId="2D59039A" w14:textId="77777777" w:rsidR="00DE5FCE" w:rsidRDefault="00DE5FCE">
      <w:r>
        <w:continuationSeparator/>
      </w:r>
    </w:p>
    <w:p w14:paraId="4AEBF593" w14:textId="77777777" w:rsidR="00DE5FCE" w:rsidRDefault="00DE5FCE"/>
  </w:footnote>
  <w:footnote w:type="continuationNotice" w:id="1">
    <w:p w14:paraId="75CDBBE2" w14:textId="77777777" w:rsidR="00DE5FCE" w:rsidRDefault="00DE5FC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6F2E0F48" w:rsidR="00370673" w:rsidRPr="007B68B7" w:rsidRDefault="007D4E20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7D4E20">
            <w:rPr>
              <w:rFonts w:ascii="Poppins" w:hAnsi="Poppins" w:cs="Poppins"/>
              <w:color w:val="0070C0"/>
              <w:sz w:val="20"/>
              <w:szCs w:val="16"/>
            </w:rPr>
            <w:t>CONSULTAS I: ACTIVIDADES MYSQL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         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0"/>
  </w:num>
  <w:num w:numId="5">
    <w:abstractNumId w:val="12"/>
  </w:num>
  <w:num w:numId="6">
    <w:abstractNumId w:val="19"/>
  </w:num>
  <w:num w:numId="7">
    <w:abstractNumId w:val="4"/>
  </w:num>
  <w:num w:numId="8">
    <w:abstractNumId w:val="22"/>
  </w:num>
  <w:num w:numId="9">
    <w:abstractNumId w:val="21"/>
  </w:num>
  <w:num w:numId="10">
    <w:abstractNumId w:val="1"/>
  </w:num>
  <w:num w:numId="11">
    <w:abstractNumId w:val="14"/>
  </w:num>
  <w:num w:numId="12">
    <w:abstractNumId w:val="5"/>
  </w:num>
  <w:num w:numId="13">
    <w:abstractNumId w:val="3"/>
  </w:num>
  <w:num w:numId="14">
    <w:abstractNumId w:val="17"/>
  </w:num>
  <w:num w:numId="15">
    <w:abstractNumId w:val="7"/>
  </w:num>
  <w:num w:numId="16">
    <w:abstractNumId w:val="18"/>
  </w:num>
  <w:num w:numId="17">
    <w:abstractNumId w:val="9"/>
  </w:num>
  <w:num w:numId="18">
    <w:abstractNumId w:val="8"/>
  </w:num>
  <w:num w:numId="19">
    <w:abstractNumId w:val="0"/>
  </w:num>
  <w:num w:numId="20">
    <w:abstractNumId w:val="6"/>
  </w:num>
  <w:num w:numId="21">
    <w:abstractNumId w:val="15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81708"/>
    <w:rsid w:val="00082817"/>
    <w:rsid w:val="000838FE"/>
    <w:rsid w:val="00083C2F"/>
    <w:rsid w:val="0008595B"/>
    <w:rsid w:val="00092E70"/>
    <w:rsid w:val="00092EB6"/>
    <w:rsid w:val="0009797E"/>
    <w:rsid w:val="000A0150"/>
    <w:rsid w:val="000A01E3"/>
    <w:rsid w:val="000A0E35"/>
    <w:rsid w:val="000A1D0C"/>
    <w:rsid w:val="000A66C0"/>
    <w:rsid w:val="000A6858"/>
    <w:rsid w:val="000A75AD"/>
    <w:rsid w:val="000B1809"/>
    <w:rsid w:val="000B5653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7AEB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60883"/>
    <w:rsid w:val="001706CD"/>
    <w:rsid w:val="0017149F"/>
    <w:rsid w:val="00174678"/>
    <w:rsid w:val="00181990"/>
    <w:rsid w:val="00181EA9"/>
    <w:rsid w:val="00183C54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D0F6A"/>
    <w:rsid w:val="001D45FD"/>
    <w:rsid w:val="001D565D"/>
    <w:rsid w:val="001F2BC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3C85"/>
    <w:rsid w:val="002602DB"/>
    <w:rsid w:val="0026059D"/>
    <w:rsid w:val="002621C3"/>
    <w:rsid w:val="0027232F"/>
    <w:rsid w:val="00274F13"/>
    <w:rsid w:val="00277C86"/>
    <w:rsid w:val="00277E3C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A97"/>
    <w:rsid w:val="00307AF8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4060"/>
    <w:rsid w:val="003352A9"/>
    <w:rsid w:val="0033762F"/>
    <w:rsid w:val="0034489F"/>
    <w:rsid w:val="003463B9"/>
    <w:rsid w:val="00352E28"/>
    <w:rsid w:val="00353149"/>
    <w:rsid w:val="00353310"/>
    <w:rsid w:val="00353FD5"/>
    <w:rsid w:val="00360494"/>
    <w:rsid w:val="0036129D"/>
    <w:rsid w:val="00362063"/>
    <w:rsid w:val="0036249A"/>
    <w:rsid w:val="00366C7E"/>
    <w:rsid w:val="00370673"/>
    <w:rsid w:val="003710ED"/>
    <w:rsid w:val="00371685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545B"/>
    <w:rsid w:val="003C6730"/>
    <w:rsid w:val="003C6D6A"/>
    <w:rsid w:val="003D3863"/>
    <w:rsid w:val="003F4299"/>
    <w:rsid w:val="00402352"/>
    <w:rsid w:val="004053F6"/>
    <w:rsid w:val="004076FC"/>
    <w:rsid w:val="004110DE"/>
    <w:rsid w:val="004115E0"/>
    <w:rsid w:val="00411823"/>
    <w:rsid w:val="0041392C"/>
    <w:rsid w:val="00415685"/>
    <w:rsid w:val="00417334"/>
    <w:rsid w:val="0041768A"/>
    <w:rsid w:val="0042374E"/>
    <w:rsid w:val="00423803"/>
    <w:rsid w:val="004244C3"/>
    <w:rsid w:val="004350E4"/>
    <w:rsid w:val="0044085A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44E2"/>
    <w:rsid w:val="0048110D"/>
    <w:rsid w:val="004835EC"/>
    <w:rsid w:val="00486252"/>
    <w:rsid w:val="004862CE"/>
    <w:rsid w:val="004870B6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93686"/>
    <w:rsid w:val="00595A18"/>
    <w:rsid w:val="00596E02"/>
    <w:rsid w:val="005A5A13"/>
    <w:rsid w:val="005A78EA"/>
    <w:rsid w:val="005B097C"/>
    <w:rsid w:val="005B147B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1193B"/>
    <w:rsid w:val="00614CED"/>
    <w:rsid w:val="00616813"/>
    <w:rsid w:val="00620827"/>
    <w:rsid w:val="00623146"/>
    <w:rsid w:val="006241E4"/>
    <w:rsid w:val="006327B2"/>
    <w:rsid w:val="006343F8"/>
    <w:rsid w:val="0063551D"/>
    <w:rsid w:val="00637058"/>
    <w:rsid w:val="00643C07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C5333"/>
    <w:rsid w:val="006C575B"/>
    <w:rsid w:val="006D19A9"/>
    <w:rsid w:val="006D2B61"/>
    <w:rsid w:val="006D3181"/>
    <w:rsid w:val="006E0143"/>
    <w:rsid w:val="006E0922"/>
    <w:rsid w:val="006E5716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40B7"/>
    <w:rsid w:val="0077694F"/>
    <w:rsid w:val="0078008E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4EEF"/>
    <w:rsid w:val="008105C2"/>
    <w:rsid w:val="008134E6"/>
    <w:rsid w:val="00814269"/>
    <w:rsid w:val="00814E3D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11BB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73DA3"/>
    <w:rsid w:val="00873F8A"/>
    <w:rsid w:val="00874177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6852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3026"/>
    <w:rsid w:val="009450C3"/>
    <w:rsid w:val="00945E57"/>
    <w:rsid w:val="00946BB3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7F79"/>
    <w:rsid w:val="00981724"/>
    <w:rsid w:val="00985E2E"/>
    <w:rsid w:val="00990095"/>
    <w:rsid w:val="009922CE"/>
    <w:rsid w:val="00992CB8"/>
    <w:rsid w:val="0099752F"/>
    <w:rsid w:val="009A107D"/>
    <w:rsid w:val="009A387D"/>
    <w:rsid w:val="009B40C7"/>
    <w:rsid w:val="009B5F53"/>
    <w:rsid w:val="009B7AFF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7C37"/>
    <w:rsid w:val="00A01BB1"/>
    <w:rsid w:val="00A02CC8"/>
    <w:rsid w:val="00A048AA"/>
    <w:rsid w:val="00A1277D"/>
    <w:rsid w:val="00A14AF8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731D9"/>
    <w:rsid w:val="00A755FD"/>
    <w:rsid w:val="00A83D19"/>
    <w:rsid w:val="00A8489E"/>
    <w:rsid w:val="00A8623E"/>
    <w:rsid w:val="00A900B3"/>
    <w:rsid w:val="00A9128B"/>
    <w:rsid w:val="00A95269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217D5"/>
    <w:rsid w:val="00B231E5"/>
    <w:rsid w:val="00B249DE"/>
    <w:rsid w:val="00B24BC4"/>
    <w:rsid w:val="00B26258"/>
    <w:rsid w:val="00B264F3"/>
    <w:rsid w:val="00B27E77"/>
    <w:rsid w:val="00B3056B"/>
    <w:rsid w:val="00B31441"/>
    <w:rsid w:val="00B31FD3"/>
    <w:rsid w:val="00B335F2"/>
    <w:rsid w:val="00B40802"/>
    <w:rsid w:val="00B51735"/>
    <w:rsid w:val="00B51B64"/>
    <w:rsid w:val="00B531FF"/>
    <w:rsid w:val="00B56BA6"/>
    <w:rsid w:val="00B56BF1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719"/>
    <w:rsid w:val="00B777E8"/>
    <w:rsid w:val="00B812D9"/>
    <w:rsid w:val="00B85FA7"/>
    <w:rsid w:val="00B9033F"/>
    <w:rsid w:val="00B977A5"/>
    <w:rsid w:val="00BA058D"/>
    <w:rsid w:val="00BA0936"/>
    <w:rsid w:val="00BA4B9F"/>
    <w:rsid w:val="00BB50AD"/>
    <w:rsid w:val="00BB7F60"/>
    <w:rsid w:val="00BC025F"/>
    <w:rsid w:val="00BC03EB"/>
    <w:rsid w:val="00BC3668"/>
    <w:rsid w:val="00BC6E90"/>
    <w:rsid w:val="00BC7330"/>
    <w:rsid w:val="00BD2179"/>
    <w:rsid w:val="00BD4C11"/>
    <w:rsid w:val="00BD4F4D"/>
    <w:rsid w:val="00BE203A"/>
    <w:rsid w:val="00BE7F7E"/>
    <w:rsid w:val="00BF053B"/>
    <w:rsid w:val="00BF31C4"/>
    <w:rsid w:val="00C017C6"/>
    <w:rsid w:val="00C02B87"/>
    <w:rsid w:val="00C054EE"/>
    <w:rsid w:val="00C12441"/>
    <w:rsid w:val="00C12FA7"/>
    <w:rsid w:val="00C153DC"/>
    <w:rsid w:val="00C2291C"/>
    <w:rsid w:val="00C2560A"/>
    <w:rsid w:val="00C26247"/>
    <w:rsid w:val="00C34802"/>
    <w:rsid w:val="00C4086D"/>
    <w:rsid w:val="00C4247E"/>
    <w:rsid w:val="00C444A9"/>
    <w:rsid w:val="00C45435"/>
    <w:rsid w:val="00C4759D"/>
    <w:rsid w:val="00C5013D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74F5"/>
    <w:rsid w:val="00CB2A30"/>
    <w:rsid w:val="00CB5B28"/>
    <w:rsid w:val="00CB617D"/>
    <w:rsid w:val="00CB7679"/>
    <w:rsid w:val="00CC3E3F"/>
    <w:rsid w:val="00CC4D15"/>
    <w:rsid w:val="00CD00D1"/>
    <w:rsid w:val="00CD4BF2"/>
    <w:rsid w:val="00CD776A"/>
    <w:rsid w:val="00CE1A3F"/>
    <w:rsid w:val="00CE31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6DFA"/>
    <w:rsid w:val="00D70D02"/>
    <w:rsid w:val="00D72B3D"/>
    <w:rsid w:val="00D73968"/>
    <w:rsid w:val="00D74171"/>
    <w:rsid w:val="00D770C7"/>
    <w:rsid w:val="00D77145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3FD4"/>
    <w:rsid w:val="00D947CC"/>
    <w:rsid w:val="00DA0B46"/>
    <w:rsid w:val="00DA1CA4"/>
    <w:rsid w:val="00DA3B13"/>
    <w:rsid w:val="00DA5F5A"/>
    <w:rsid w:val="00DA7BFC"/>
    <w:rsid w:val="00DB1DEC"/>
    <w:rsid w:val="00DB2EC4"/>
    <w:rsid w:val="00DB694C"/>
    <w:rsid w:val="00DB7EF6"/>
    <w:rsid w:val="00DB7F7F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2CFF"/>
    <w:rsid w:val="00E1576F"/>
    <w:rsid w:val="00E16228"/>
    <w:rsid w:val="00E20791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5071"/>
    <w:rsid w:val="00EA6995"/>
    <w:rsid w:val="00EA6D59"/>
    <w:rsid w:val="00EA79FF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90EB9"/>
    <w:rsid w:val="00FA6882"/>
    <w:rsid w:val="00FB5259"/>
    <w:rsid w:val="00FB54C1"/>
    <w:rsid w:val="00FC00CF"/>
    <w:rsid w:val="00FC30FA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97</TotalTime>
  <Pages>3</Pages>
  <Words>106</Words>
  <Characters>509</Characters>
  <Application>Microsoft Office Word</Application>
  <DocSecurity>0</DocSecurity>
  <Lines>56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30</cp:revision>
  <cp:lastPrinted>2022-09-21T09:44:00Z</cp:lastPrinted>
  <dcterms:created xsi:type="dcterms:W3CDTF">2022-09-21T08:10:00Z</dcterms:created>
  <dcterms:modified xsi:type="dcterms:W3CDTF">2022-09-21T09:46:00Z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